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885F1" w14:textId="042BE71E" w:rsidR="00A35F68" w:rsidRPr="004F58A1" w:rsidRDefault="00A040FC" w:rsidP="00A35F68">
      <w:pPr>
        <w:pStyle w:val="Heading3"/>
      </w:pPr>
      <w:r>
        <w:t>Angular App with Database</w:t>
      </w:r>
      <w:r w:rsidR="00201F2B">
        <w:t xml:space="preserve"> </w:t>
      </w:r>
    </w:p>
    <w:p w14:paraId="1DB72F24" w14:textId="7B598B56" w:rsidR="00A35F68" w:rsidRDefault="00A040FC" w:rsidP="00A35F68">
      <w:r>
        <w:t>The purpose of this exercise is to understand how you code and that you know the technologies we use in our applications. This application will be an angular front page that will take in 2 numbers, a node.js restful service that will save the results to a mongo DB and then retrieve the results the next time a page it loaded.</w:t>
      </w:r>
    </w:p>
    <w:p w14:paraId="2FFCC24E" w14:textId="77777777" w:rsidR="00201F2B" w:rsidRDefault="00201F2B" w:rsidP="00A35F68"/>
    <w:p w14:paraId="052B0C24" w14:textId="528A428A" w:rsidR="0010773D" w:rsidRDefault="0010773D" w:rsidP="00A35F68">
      <w:r>
        <w:t>When you are done you should be able to walk through each application and explain every line of code and why it is there. Make sure this is your own work and do not copy anything from the internet for the purpose of this interview</w:t>
      </w:r>
      <w:r w:rsidR="00FE6702">
        <w:t xml:space="preserve">. Include an instructions document that explains what software needs to be installed and direction on how to install and start/setup each part of the application </w:t>
      </w:r>
      <w:r w:rsidR="00E84E22">
        <w:t>so it can be used.</w:t>
      </w:r>
      <w:r w:rsidR="00FE6702">
        <w:t xml:space="preserve"> </w:t>
      </w:r>
      <w:r w:rsidR="00E84E22">
        <w:t>Installation instructions of major databases are not required.</w:t>
      </w:r>
    </w:p>
    <w:p w14:paraId="4718D23C" w14:textId="77777777" w:rsidR="00A35F68" w:rsidRDefault="00A35F68" w:rsidP="00A35F68">
      <w:pPr>
        <w:pStyle w:val="Heading4"/>
      </w:pPr>
      <w:r w:rsidRPr="00A11592">
        <w:t>Assumptions</w:t>
      </w:r>
    </w:p>
    <w:p w14:paraId="450F6F07" w14:textId="77777777" w:rsidR="00527696" w:rsidRDefault="00A040FC" w:rsidP="00E92EA3">
      <w:pPr>
        <w:pStyle w:val="ListParagraph"/>
        <w:numPr>
          <w:ilvl w:val="0"/>
          <w:numId w:val="15"/>
        </w:numPr>
        <w:rPr>
          <w:rFonts w:ascii="Times" w:hAnsi="Times" w:cs="Times"/>
        </w:rPr>
      </w:pPr>
      <w:r>
        <w:rPr>
          <w:rFonts w:ascii="Times" w:hAnsi="Times" w:cs="Times"/>
        </w:rPr>
        <w:t>All software and frameworks are installed on the users system so we can run the application</w:t>
      </w:r>
    </w:p>
    <w:p w14:paraId="498A1B89" w14:textId="3C5FA4FD" w:rsidR="00A60894" w:rsidRPr="00A60894" w:rsidRDefault="00527696" w:rsidP="00E92EA3">
      <w:pPr>
        <w:pStyle w:val="ListParagraph"/>
        <w:numPr>
          <w:ilvl w:val="0"/>
          <w:numId w:val="15"/>
        </w:numPr>
        <w:rPr>
          <w:rFonts w:ascii="Times" w:hAnsi="Times" w:cs="Times"/>
        </w:rPr>
      </w:pPr>
      <w:r>
        <w:rPr>
          <w:rFonts w:ascii="Times" w:hAnsi="Times" w:cs="Times"/>
        </w:rPr>
        <w:t xml:space="preserve">All code should have a unit test associated with it </w:t>
      </w:r>
      <w:r w:rsidR="00A040FC">
        <w:rPr>
          <w:rFonts w:ascii="Times" w:hAnsi="Times" w:cs="Times"/>
        </w:rPr>
        <w:t xml:space="preserve"> </w:t>
      </w:r>
    </w:p>
    <w:p w14:paraId="05DB20FE" w14:textId="77777777" w:rsidR="00A35F68" w:rsidRDefault="00A35F68" w:rsidP="00A35F68">
      <w:pPr>
        <w:pStyle w:val="Heading4"/>
      </w:pPr>
      <w:r w:rsidRPr="00A11592">
        <w:t>Behavior</w:t>
      </w:r>
    </w:p>
    <w:p w14:paraId="5DE5BA7F" w14:textId="77777777" w:rsidR="00A040FC" w:rsidRDefault="00A040FC" w:rsidP="00A040FC">
      <w:pPr>
        <w:pStyle w:val="ListParagraph"/>
        <w:numPr>
          <w:ilvl w:val="0"/>
          <w:numId w:val="15"/>
        </w:numPr>
      </w:pPr>
      <w:r>
        <w:t>Angular App</w:t>
      </w:r>
    </w:p>
    <w:p w14:paraId="39B4612A" w14:textId="4DF3E660" w:rsidR="00A040FC" w:rsidRDefault="00A040FC" w:rsidP="00A040FC">
      <w:pPr>
        <w:pStyle w:val="ListParagraph"/>
        <w:numPr>
          <w:ilvl w:val="1"/>
          <w:numId w:val="15"/>
        </w:numPr>
      </w:pPr>
      <w:r>
        <w:t xml:space="preserve">Create a page that </w:t>
      </w:r>
      <w:r w:rsidR="003F4FE1">
        <w:t>inputs</w:t>
      </w:r>
      <w:r>
        <w:t xml:space="preserve"> 2 num</w:t>
      </w:r>
      <w:r w:rsidR="003F4FE1">
        <w:t>bers</w:t>
      </w:r>
    </w:p>
    <w:p w14:paraId="3FD84BF9" w14:textId="774365BD" w:rsidR="00A040FC" w:rsidRDefault="00A040FC" w:rsidP="00A040FC">
      <w:pPr>
        <w:pStyle w:val="ListParagraph"/>
        <w:numPr>
          <w:ilvl w:val="2"/>
          <w:numId w:val="15"/>
        </w:numPr>
      </w:pPr>
      <w:r>
        <w:t>Add CSS support for the inputs</w:t>
      </w:r>
    </w:p>
    <w:p w14:paraId="363674BB" w14:textId="5043B084" w:rsidR="00A040FC" w:rsidRDefault="00A040FC" w:rsidP="00A040FC">
      <w:pPr>
        <w:pStyle w:val="ListParagraph"/>
        <w:numPr>
          <w:ilvl w:val="3"/>
          <w:numId w:val="15"/>
        </w:numPr>
      </w:pPr>
      <w:r>
        <w:t>When the input for either field is not a number &gt;</w:t>
      </w:r>
      <w:r w:rsidR="00FE6702">
        <w:t>=</w:t>
      </w:r>
      <w:r>
        <w:t xml:space="preserve"> 0</w:t>
      </w:r>
    </w:p>
    <w:p w14:paraId="253B5A27" w14:textId="5B1B8A12" w:rsidR="00A040FC" w:rsidRDefault="00A040FC" w:rsidP="00A040FC">
      <w:pPr>
        <w:pStyle w:val="ListParagraph"/>
        <w:numPr>
          <w:ilvl w:val="4"/>
          <w:numId w:val="15"/>
        </w:numPr>
      </w:pPr>
      <w:r>
        <w:t>change the font to bold and red to show an error</w:t>
      </w:r>
    </w:p>
    <w:p w14:paraId="261E9AFE" w14:textId="2116E245" w:rsidR="001E747A" w:rsidRDefault="001E747A" w:rsidP="00A040FC">
      <w:pPr>
        <w:pStyle w:val="ListParagraph"/>
        <w:numPr>
          <w:ilvl w:val="4"/>
          <w:numId w:val="15"/>
        </w:numPr>
      </w:pPr>
      <w:r>
        <w:t xml:space="preserve">font should change back to NOT bold and black when the input is valid  </w:t>
      </w:r>
    </w:p>
    <w:p w14:paraId="5E333410" w14:textId="66697E55" w:rsidR="00FE6702" w:rsidRDefault="00FE6702" w:rsidP="00FE6702">
      <w:pPr>
        <w:pStyle w:val="ListParagraph"/>
        <w:numPr>
          <w:ilvl w:val="2"/>
          <w:numId w:val="15"/>
        </w:numPr>
      </w:pPr>
      <w:r>
        <w:t>Test cases for the inputs</w:t>
      </w:r>
    </w:p>
    <w:p w14:paraId="75A4887A" w14:textId="77777777" w:rsidR="00FE6702" w:rsidRDefault="00FE6702" w:rsidP="00FE6702">
      <w:pPr>
        <w:pStyle w:val="ListParagraph"/>
        <w:numPr>
          <w:ilvl w:val="3"/>
          <w:numId w:val="15"/>
        </w:numPr>
      </w:pPr>
      <w:r>
        <w:t>Any value -1 or less should cause the button to be disabled</w:t>
      </w:r>
    </w:p>
    <w:p w14:paraId="44149D31" w14:textId="77777777" w:rsidR="00FE6702" w:rsidRDefault="00FE6702" w:rsidP="00FE6702">
      <w:pPr>
        <w:pStyle w:val="ListParagraph"/>
        <w:numPr>
          <w:ilvl w:val="3"/>
          <w:numId w:val="15"/>
        </w:numPr>
      </w:pPr>
      <w:r>
        <w:t>value =&gt; 0 should be considered a valid input</w:t>
      </w:r>
    </w:p>
    <w:p w14:paraId="782074EB" w14:textId="72FED3BD" w:rsidR="00FE6702" w:rsidRDefault="00FE6702" w:rsidP="00FE6702">
      <w:pPr>
        <w:pStyle w:val="ListParagraph"/>
        <w:numPr>
          <w:ilvl w:val="3"/>
          <w:numId w:val="15"/>
        </w:numPr>
      </w:pPr>
      <w:r>
        <w:t xml:space="preserve">Any text values should cause the field to be disabled </w:t>
      </w:r>
    </w:p>
    <w:p w14:paraId="29DBA661" w14:textId="5E3D16D7" w:rsidR="00A040FC" w:rsidRDefault="00A040FC" w:rsidP="00A040FC">
      <w:pPr>
        <w:pStyle w:val="ListParagraph"/>
        <w:numPr>
          <w:ilvl w:val="1"/>
          <w:numId w:val="15"/>
        </w:numPr>
      </w:pPr>
      <w:r>
        <w:t>Provide a button to calculate the results</w:t>
      </w:r>
    </w:p>
    <w:p w14:paraId="68A3860A" w14:textId="250A47D9" w:rsidR="00A040FC" w:rsidRDefault="00A040FC" w:rsidP="00A040FC">
      <w:pPr>
        <w:pStyle w:val="ListParagraph"/>
        <w:numPr>
          <w:ilvl w:val="2"/>
          <w:numId w:val="15"/>
        </w:numPr>
      </w:pPr>
      <w:r>
        <w:t>When clicked the application should take the 2 numbers and multiply them using a directive</w:t>
      </w:r>
    </w:p>
    <w:p w14:paraId="4E89D902" w14:textId="77777777" w:rsidR="00A040FC" w:rsidRDefault="00A040FC" w:rsidP="00A040FC">
      <w:pPr>
        <w:pStyle w:val="ListParagraph"/>
        <w:numPr>
          <w:ilvl w:val="2"/>
          <w:numId w:val="15"/>
        </w:numPr>
      </w:pPr>
      <w:r>
        <w:t>The calculate button should only be enabled when both inputs have a valid number entered in it</w:t>
      </w:r>
    </w:p>
    <w:p w14:paraId="7DD2C8F6" w14:textId="4CA2385D" w:rsidR="0010773D" w:rsidRDefault="0010773D" w:rsidP="0010773D">
      <w:pPr>
        <w:pStyle w:val="ListParagraph"/>
        <w:numPr>
          <w:ilvl w:val="1"/>
          <w:numId w:val="15"/>
        </w:numPr>
      </w:pPr>
      <w:r>
        <w:t>When I access the application it should check the database and load the last inputs and results if the</w:t>
      </w:r>
      <w:r w:rsidR="00975616">
        <w:t>y exist</w:t>
      </w:r>
    </w:p>
    <w:p w14:paraId="49D6E2F4" w14:textId="6E5F5D4F" w:rsidR="0010773D" w:rsidRDefault="0010773D" w:rsidP="0010773D">
      <w:pPr>
        <w:pStyle w:val="ListParagraph"/>
        <w:numPr>
          <w:ilvl w:val="2"/>
          <w:numId w:val="15"/>
        </w:numPr>
      </w:pPr>
      <w:r>
        <w:t>Requires database and service portions to be completed</w:t>
      </w:r>
    </w:p>
    <w:p w14:paraId="018E8379" w14:textId="74C1618A" w:rsidR="0010773D" w:rsidRDefault="0010773D" w:rsidP="00A040FC">
      <w:pPr>
        <w:pStyle w:val="ListParagraph"/>
        <w:numPr>
          <w:ilvl w:val="0"/>
          <w:numId w:val="15"/>
        </w:numPr>
      </w:pPr>
      <w:r>
        <w:t>Mongo/MySQ</w:t>
      </w:r>
      <w:r w:rsidR="00351004">
        <w:t>L/</w:t>
      </w:r>
      <w:r>
        <w:t>SQLServer/Oracle</w:t>
      </w:r>
    </w:p>
    <w:p w14:paraId="00A814A3" w14:textId="77777777" w:rsidR="00351004" w:rsidRDefault="0010773D" w:rsidP="0010773D">
      <w:pPr>
        <w:pStyle w:val="ListParagraph"/>
        <w:numPr>
          <w:ilvl w:val="1"/>
          <w:numId w:val="15"/>
        </w:numPr>
      </w:pPr>
      <w:r>
        <w:t>Create a database that you can save the 2 inputs and the results of the calculation</w:t>
      </w:r>
    </w:p>
    <w:p w14:paraId="3B236D96" w14:textId="0F42DDD8" w:rsidR="0010773D" w:rsidRDefault="00351004" w:rsidP="0010773D">
      <w:pPr>
        <w:pStyle w:val="ListParagraph"/>
        <w:numPr>
          <w:ilvl w:val="1"/>
          <w:numId w:val="15"/>
        </w:numPr>
      </w:pPr>
      <w:r>
        <w:t>The type of database is up to you, Mongo or MYSQL are preferred but not required</w:t>
      </w:r>
      <w:r w:rsidR="0010773D">
        <w:t xml:space="preserve"> </w:t>
      </w:r>
    </w:p>
    <w:p w14:paraId="57BE47D6" w14:textId="0DC97F71" w:rsidR="00A040FC" w:rsidRDefault="00A040FC" w:rsidP="00A040FC">
      <w:pPr>
        <w:pStyle w:val="ListParagraph"/>
        <w:numPr>
          <w:ilvl w:val="0"/>
          <w:numId w:val="15"/>
        </w:numPr>
      </w:pPr>
      <w:r>
        <w:t>NodeJS restful service</w:t>
      </w:r>
    </w:p>
    <w:p w14:paraId="54F02403" w14:textId="0E7D972B" w:rsidR="0010773D" w:rsidRDefault="0010773D" w:rsidP="00A040FC">
      <w:pPr>
        <w:pStyle w:val="ListParagraph"/>
        <w:numPr>
          <w:ilvl w:val="1"/>
          <w:numId w:val="15"/>
        </w:numPr>
      </w:pPr>
      <w:r>
        <w:t>Create a simple service that has two paths: /saveData, /getData</w:t>
      </w:r>
    </w:p>
    <w:p w14:paraId="16732939" w14:textId="25E2715F" w:rsidR="00A040FC" w:rsidRDefault="0010773D" w:rsidP="0010773D">
      <w:pPr>
        <w:pStyle w:val="ListParagraph"/>
        <w:numPr>
          <w:ilvl w:val="1"/>
          <w:numId w:val="15"/>
        </w:numPr>
      </w:pPr>
      <w:r>
        <w:t>This service should take the inputs and results and save them in the database</w:t>
      </w:r>
    </w:p>
    <w:p w14:paraId="2285D637" w14:textId="6792E177" w:rsidR="00A26FEA" w:rsidRPr="00C46F76" w:rsidRDefault="00A26FEA" w:rsidP="0010773D">
      <w:pPr>
        <w:pStyle w:val="ListParagraph"/>
        <w:numPr>
          <w:ilvl w:val="1"/>
          <w:numId w:val="15"/>
        </w:numPr>
      </w:pPr>
      <w:r>
        <w:t>Should also provide a way to read the data from the database and populate UI</w:t>
      </w:r>
    </w:p>
    <w:p w14:paraId="4046B2A1" w14:textId="77777777" w:rsidR="00A35F68" w:rsidRDefault="00A35F68" w:rsidP="00A35F68">
      <w:pPr>
        <w:pStyle w:val="Heading4"/>
      </w:pPr>
      <w:r w:rsidRPr="00A11592">
        <w:lastRenderedPageBreak/>
        <w:t>Configurations and Limitations</w:t>
      </w:r>
    </w:p>
    <w:p w14:paraId="323B3A53" w14:textId="0B7AF328" w:rsidR="00A35F68" w:rsidRPr="00A60894" w:rsidRDefault="00A60894" w:rsidP="00A60894">
      <w:pPr>
        <w:rPr>
          <w:i/>
        </w:rPr>
      </w:pPr>
      <w:r w:rsidRPr="00A60894">
        <w:rPr>
          <w:i/>
        </w:rPr>
        <w:t>N/A</w:t>
      </w:r>
    </w:p>
    <w:p w14:paraId="6A7C2DE7" w14:textId="77777777" w:rsidR="00A35F68" w:rsidRDefault="00A35F68" w:rsidP="00A35F68">
      <w:pPr>
        <w:pStyle w:val="Heading5"/>
        <w:rPr>
          <w:rFonts w:ascii="Times New Roman" w:hAnsi="Times New Roman"/>
          <w:b/>
          <w:i/>
        </w:rPr>
      </w:pPr>
      <w:r w:rsidRPr="00A72606">
        <w:rPr>
          <w:rFonts w:ascii="Times New Roman" w:hAnsi="Times New Roman"/>
          <w:b/>
          <w:i/>
        </w:rPr>
        <w:t>Graphical User Interfaces</w:t>
      </w:r>
    </w:p>
    <w:p w14:paraId="38F9F40D" w14:textId="2C3B25F2" w:rsidR="00A35F68" w:rsidRPr="007E0B90" w:rsidRDefault="001E747A" w:rsidP="00A35F68">
      <w:pPr>
        <w:rPr>
          <w:rFonts w:ascii="Times New Roman" w:hAnsi="Times New Roman"/>
        </w:rPr>
      </w:pPr>
      <w:r>
        <w:rPr>
          <w:rFonts w:ascii="Times New Roman" w:hAnsi="Times New Roman"/>
        </w:rPr>
        <w:t>UI can be any format you like</w:t>
      </w:r>
      <w:r w:rsidR="00351004">
        <w:rPr>
          <w:rFonts w:ascii="Times New Roman" w:hAnsi="Times New Roman"/>
        </w:rPr>
        <w:t xml:space="preserve"> as long as it follows the rules set out in the Angular App section</w:t>
      </w:r>
      <w:r>
        <w:rPr>
          <w:rFonts w:ascii="Times New Roman" w:hAnsi="Times New Roman"/>
        </w:rPr>
        <w:t xml:space="preserve"> </w:t>
      </w:r>
    </w:p>
    <w:p w14:paraId="6814573C" w14:textId="77777777" w:rsidR="00A35F68" w:rsidRPr="00A72606" w:rsidRDefault="00A35F68" w:rsidP="00A35F68">
      <w:pPr>
        <w:pStyle w:val="Heading4"/>
      </w:pPr>
      <w:r w:rsidRPr="00A72606">
        <w:t>Error / Exception Handling</w:t>
      </w:r>
    </w:p>
    <w:p w14:paraId="6F6381B2" w14:textId="7657882C" w:rsidR="00A35F68" w:rsidRPr="001D57D8" w:rsidRDefault="00351004" w:rsidP="00A35F68">
      <w:pPr>
        <w:rPr>
          <w:i/>
        </w:rPr>
      </w:pPr>
      <w:r>
        <w:t xml:space="preserve">Errors should be displayed as described in the application section. We want CSS rules for the inputs </w:t>
      </w:r>
      <w:r w:rsidR="00527696">
        <w:t>to</w:t>
      </w:r>
      <w:r>
        <w:t xml:space="preserve"> change color and font based </w:t>
      </w:r>
      <w:r w:rsidR="00527696">
        <w:t>conditions specified i</w:t>
      </w:r>
      <w:r>
        <w:t>n the description</w:t>
      </w:r>
      <w:r w:rsidR="00527696">
        <w:t>.</w:t>
      </w:r>
      <w:bookmarkStart w:id="0" w:name="_GoBack"/>
      <w:bookmarkEnd w:id="0"/>
    </w:p>
    <w:p w14:paraId="1967D9CD" w14:textId="77777777" w:rsidR="00351004" w:rsidRPr="001D57D8" w:rsidRDefault="00351004" w:rsidP="00A35F68"/>
    <w:p w14:paraId="082352C4" w14:textId="77777777" w:rsidR="00351004" w:rsidRPr="001D57D8" w:rsidRDefault="00351004" w:rsidP="00A35F68"/>
    <w:p w14:paraId="2CA4150E" w14:textId="77777777" w:rsidR="00351004" w:rsidRPr="001D57D8" w:rsidRDefault="00351004" w:rsidP="00A35F68"/>
    <w:p w14:paraId="02764CEC" w14:textId="77777777" w:rsidR="00351004" w:rsidRPr="001D57D8" w:rsidRDefault="00351004" w:rsidP="00A35F68"/>
    <w:sectPr w:rsidR="00351004" w:rsidRPr="001D57D8" w:rsidSect="0027324B">
      <w:footerReference w:type="default" r:id="rId8"/>
      <w:footerReference w:type="first" r:id="rId9"/>
      <w:pgSz w:w="12240" w:h="15840" w:code="1"/>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6E70BA" w14:textId="77777777" w:rsidR="00003B58" w:rsidRDefault="00003B58">
      <w:r>
        <w:separator/>
      </w:r>
    </w:p>
  </w:endnote>
  <w:endnote w:type="continuationSeparator" w:id="0">
    <w:p w14:paraId="12B01641" w14:textId="77777777" w:rsidR="00003B58" w:rsidRDefault="00003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280A7" w14:textId="6C8020A5" w:rsidR="00A60062" w:rsidRDefault="00A60062">
    <w:pPr>
      <w:pStyle w:val="Footer"/>
      <w:rPr>
        <w:b w:val="0"/>
        <w:bCs/>
        <w:i w:val="0"/>
        <w:iCs/>
        <w:sz w:val="24"/>
      </w:rPr>
    </w:pPr>
    <w:r>
      <w:rPr>
        <w:rFonts w:ascii="Arial" w:hAnsi="Arial"/>
        <w:b w:val="0"/>
        <w:bCs/>
        <w:i w:val="0"/>
        <w:iCs/>
      </w:rPr>
      <w:t>© Copyright 2010 - 201</w:t>
    </w:r>
    <w:r w:rsidR="00751AAD">
      <w:rPr>
        <w:rFonts w:ascii="Arial" w:hAnsi="Arial"/>
        <w:b w:val="0"/>
        <w:bCs/>
        <w:i w:val="0"/>
        <w:iCs/>
      </w:rPr>
      <w:t>7</w:t>
    </w:r>
    <w:r>
      <w:rPr>
        <w:rFonts w:ascii="Arial" w:hAnsi="Arial"/>
        <w:b w:val="0"/>
        <w:bCs/>
        <w:i w:val="0"/>
        <w:iCs/>
      </w:rPr>
      <w:t xml:space="preserve"> </w:t>
    </w:r>
    <w:r w:rsidR="00751AAD">
      <w:rPr>
        <w:rFonts w:ascii="Arial" w:hAnsi="Arial"/>
        <w:b w:val="0"/>
        <w:bCs/>
        <w:i w:val="0"/>
        <w:iCs/>
      </w:rPr>
      <w:t>Dell</w:t>
    </w:r>
    <w:r w:rsidR="00D70338">
      <w:rPr>
        <w:rFonts w:ascii="Arial" w:hAnsi="Arial"/>
        <w:b w:val="0"/>
        <w:bCs/>
        <w:i w:val="0"/>
        <w:iCs/>
      </w:rPr>
      <w:t xml:space="preserve"> Technologies - </w:t>
    </w:r>
    <w:r>
      <w:rPr>
        <w:rFonts w:ascii="Arial" w:hAnsi="Arial"/>
        <w:i w:val="0"/>
        <w:iCs/>
      </w:rPr>
      <w:tab/>
    </w:r>
    <w:r w:rsidR="00751AAD">
      <w:rPr>
        <w:rFonts w:ascii="Arial" w:hAnsi="Arial"/>
        <w:i w:val="0"/>
        <w:iCs/>
      </w:rPr>
      <w:t>DELL/</w:t>
    </w:r>
    <w:r>
      <w:rPr>
        <w:rFonts w:ascii="Arial" w:hAnsi="Arial"/>
        <w:i w:val="0"/>
        <w:iCs/>
      </w:rPr>
      <w:t>EMC Company Confidential</w:t>
    </w:r>
    <w:r>
      <w:rPr>
        <w:rFonts w:ascii="Arial" w:hAnsi="Arial"/>
        <w:i w:val="0"/>
        <w:iCs/>
      </w:rPr>
      <w:tab/>
      <w:t xml:space="preserve"> </w:t>
    </w:r>
    <w:r>
      <w:rPr>
        <w:rFonts w:ascii="Arial" w:hAnsi="Arial"/>
        <w:b w:val="0"/>
        <w:i w:val="0"/>
        <w:iCs/>
      </w:rPr>
      <w:t xml:space="preserve">Page </w:t>
    </w:r>
    <w:r>
      <w:rPr>
        <w:rFonts w:ascii="Arial" w:hAnsi="Arial"/>
        <w:b w:val="0"/>
        <w:i w:val="0"/>
        <w:iCs/>
      </w:rPr>
      <w:fldChar w:fldCharType="begin"/>
    </w:r>
    <w:r>
      <w:rPr>
        <w:rFonts w:ascii="Arial" w:hAnsi="Arial"/>
        <w:b w:val="0"/>
        <w:i w:val="0"/>
        <w:iCs/>
      </w:rPr>
      <w:instrText xml:space="preserve"> PAGE   \* MERGEFORMAT </w:instrText>
    </w:r>
    <w:r>
      <w:rPr>
        <w:rFonts w:ascii="Arial" w:hAnsi="Arial"/>
        <w:b w:val="0"/>
        <w:i w:val="0"/>
        <w:iCs/>
      </w:rPr>
      <w:fldChar w:fldCharType="separate"/>
    </w:r>
    <w:r w:rsidR="00527696">
      <w:rPr>
        <w:rFonts w:ascii="Arial" w:hAnsi="Arial"/>
        <w:b w:val="0"/>
        <w:i w:val="0"/>
        <w:iCs/>
        <w:noProof/>
      </w:rPr>
      <w:t>2</w:t>
    </w:r>
    <w:r>
      <w:rPr>
        <w:rFonts w:ascii="Arial" w:hAnsi="Arial"/>
        <w:b w:val="0"/>
        <w:i w:val="0"/>
        <w:iCs/>
      </w:rPr>
      <w:fldChar w:fldCharType="end"/>
    </w:r>
    <w:r>
      <w:rPr>
        <w:rFonts w:ascii="Arial" w:hAnsi="Arial"/>
        <w:b w:val="0"/>
        <w:i w:val="0"/>
        <w:iCs/>
      </w:rPr>
      <w:t xml:space="preserve"> of </w:t>
    </w:r>
    <w:r>
      <w:rPr>
        <w:rFonts w:ascii="Arial" w:hAnsi="Arial"/>
        <w:b w:val="0"/>
        <w:i w:val="0"/>
        <w:iCs/>
      </w:rPr>
      <w:fldChar w:fldCharType="begin"/>
    </w:r>
    <w:r>
      <w:rPr>
        <w:rFonts w:ascii="Arial" w:hAnsi="Arial"/>
        <w:b w:val="0"/>
        <w:i w:val="0"/>
        <w:iCs/>
      </w:rPr>
      <w:instrText xml:space="preserve"> SECTIONPAGES  </w:instrText>
    </w:r>
    <w:r>
      <w:rPr>
        <w:rFonts w:ascii="Arial" w:hAnsi="Arial"/>
        <w:b w:val="0"/>
        <w:i w:val="0"/>
        <w:iCs/>
      </w:rPr>
      <w:fldChar w:fldCharType="separate"/>
    </w:r>
    <w:r w:rsidR="00527696">
      <w:rPr>
        <w:rFonts w:ascii="Arial" w:hAnsi="Arial"/>
        <w:b w:val="0"/>
        <w:i w:val="0"/>
        <w:iCs/>
        <w:noProof/>
      </w:rPr>
      <w:t>2</w:t>
    </w:r>
    <w:r>
      <w:rPr>
        <w:rFonts w:ascii="Arial" w:hAnsi="Arial"/>
        <w:b w:val="0"/>
        <w:i w:val="0"/>
        <w:i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1614" w14:textId="77777777" w:rsidR="00A60062" w:rsidRDefault="00A60062">
    <w:pPr>
      <w:pStyle w:val="Footer"/>
    </w:pPr>
  </w:p>
  <w:p w14:paraId="4394EEB5" w14:textId="77777777" w:rsidR="00A60062" w:rsidRDefault="00A60062">
    <w:pPr>
      <w:pStyle w:val="Footer"/>
    </w:pPr>
    <w:r>
      <w:t>Copyright © 2003, EMC Corporation, Inc.</w:t>
    </w:r>
    <w:r>
      <w:tab/>
    </w:r>
    <w:r>
      <w:tab/>
      <w:t>EMC Company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2CA6BA" w14:textId="77777777" w:rsidR="00003B58" w:rsidRDefault="00003B58">
      <w:r>
        <w:separator/>
      </w:r>
    </w:p>
  </w:footnote>
  <w:footnote w:type="continuationSeparator" w:id="0">
    <w:p w14:paraId="46A6E814" w14:textId="77777777" w:rsidR="00003B58" w:rsidRDefault="00003B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21B44ED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8EDE438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E8360596"/>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8"/>
    <w:multiLevelType w:val="singleLevel"/>
    <w:tmpl w:val="0C0EE01A"/>
    <w:lvl w:ilvl="0">
      <w:start w:val="1"/>
      <w:numFmt w:val="decimal"/>
      <w:pStyle w:val="ListNumber"/>
      <w:lvlText w:val="%1."/>
      <w:lvlJc w:val="left"/>
      <w:pPr>
        <w:tabs>
          <w:tab w:val="num" w:pos="360"/>
        </w:tabs>
        <w:ind w:left="360" w:hanging="360"/>
      </w:pPr>
    </w:lvl>
  </w:abstractNum>
  <w:abstractNum w:abstractNumId="4" w15:restartNumberingAfterBreak="0">
    <w:nsid w:val="FFFFFFFB"/>
    <w:multiLevelType w:val="multilevel"/>
    <w:tmpl w:val="5FB03E4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5" w15:restartNumberingAfterBreak="0">
    <w:nsid w:val="FFFFFFFE"/>
    <w:multiLevelType w:val="singleLevel"/>
    <w:tmpl w:val="FFFFFFFF"/>
    <w:lvl w:ilvl="0">
      <w:numFmt w:val="decimal"/>
      <w:pStyle w:val="ListBullet"/>
      <w:lvlText w:val="*"/>
      <w:lvlJc w:val="left"/>
    </w:lvl>
  </w:abstractNum>
  <w:abstractNum w:abstractNumId="6" w15:restartNumberingAfterBreak="0">
    <w:nsid w:val="02535A67"/>
    <w:multiLevelType w:val="singleLevel"/>
    <w:tmpl w:val="3EFEF2B6"/>
    <w:lvl w:ilvl="0">
      <w:start w:val="1"/>
      <w:numFmt w:val="lowerLetter"/>
      <w:pStyle w:val="alphalist2"/>
      <w:lvlText w:val="%1."/>
      <w:legacy w:legacy="1" w:legacySpace="0" w:legacyIndent="360"/>
      <w:lvlJc w:val="left"/>
      <w:pPr>
        <w:ind w:left="360" w:hanging="360"/>
      </w:pPr>
    </w:lvl>
  </w:abstractNum>
  <w:abstractNum w:abstractNumId="7" w15:restartNumberingAfterBreak="0">
    <w:nsid w:val="0C467837"/>
    <w:multiLevelType w:val="singleLevel"/>
    <w:tmpl w:val="64383CBC"/>
    <w:lvl w:ilvl="0">
      <w:start w:val="1"/>
      <w:numFmt w:val="decimal"/>
      <w:pStyle w:val="ListNumber21"/>
      <w:lvlText w:val="%1."/>
      <w:lvlJc w:val="left"/>
      <w:pPr>
        <w:tabs>
          <w:tab w:val="num" w:pos="630"/>
        </w:tabs>
        <w:ind w:left="630" w:hanging="360"/>
      </w:pPr>
    </w:lvl>
  </w:abstractNum>
  <w:abstractNum w:abstractNumId="8" w15:restartNumberingAfterBreak="0">
    <w:nsid w:val="0D3D1FCB"/>
    <w:multiLevelType w:val="hybridMultilevel"/>
    <w:tmpl w:val="C7802BD0"/>
    <w:lvl w:ilvl="0" w:tplc="B822A730">
      <w:start w:val="1"/>
      <w:numFmt w:val="bullet"/>
      <w:pStyle w:val="ListBullet2"/>
      <w:lvlText w:val=""/>
      <w:lvlJc w:val="left"/>
      <w:pPr>
        <w:tabs>
          <w:tab w:val="num" w:pos="720"/>
        </w:tabs>
        <w:ind w:left="720" w:hanging="360"/>
      </w:pPr>
      <w:rPr>
        <w:rFonts w:ascii="Symbol" w:hAnsi="Symbol" w:hint="default"/>
      </w:rPr>
    </w:lvl>
    <w:lvl w:ilvl="1" w:tplc="6C184FAA">
      <w:start w:val="1"/>
      <w:numFmt w:val="bullet"/>
      <w:lvlText w:val=""/>
      <w:lvlJc w:val="left"/>
      <w:pPr>
        <w:tabs>
          <w:tab w:val="num" w:pos="1440"/>
        </w:tabs>
        <w:ind w:left="1440" w:hanging="360"/>
      </w:pPr>
      <w:rPr>
        <w:rFonts w:ascii="Symbol" w:hAnsi="Symbol" w:hint="default"/>
      </w:rPr>
    </w:lvl>
    <w:lvl w:ilvl="2" w:tplc="A470C5F2" w:tentative="1">
      <w:start w:val="1"/>
      <w:numFmt w:val="bullet"/>
      <w:lvlText w:val=""/>
      <w:lvlJc w:val="left"/>
      <w:pPr>
        <w:tabs>
          <w:tab w:val="num" w:pos="2160"/>
        </w:tabs>
        <w:ind w:left="2160" w:hanging="360"/>
      </w:pPr>
      <w:rPr>
        <w:rFonts w:ascii="Wingdings" w:hAnsi="Wingdings" w:hint="default"/>
      </w:rPr>
    </w:lvl>
    <w:lvl w:ilvl="3" w:tplc="5E0C5C72" w:tentative="1">
      <w:start w:val="1"/>
      <w:numFmt w:val="bullet"/>
      <w:lvlText w:val=""/>
      <w:lvlJc w:val="left"/>
      <w:pPr>
        <w:tabs>
          <w:tab w:val="num" w:pos="2880"/>
        </w:tabs>
        <w:ind w:left="2880" w:hanging="360"/>
      </w:pPr>
      <w:rPr>
        <w:rFonts w:ascii="Symbol" w:hAnsi="Symbol" w:hint="default"/>
      </w:rPr>
    </w:lvl>
    <w:lvl w:ilvl="4" w:tplc="FFA2A3B8" w:tentative="1">
      <w:start w:val="1"/>
      <w:numFmt w:val="bullet"/>
      <w:lvlText w:val="o"/>
      <w:lvlJc w:val="left"/>
      <w:pPr>
        <w:tabs>
          <w:tab w:val="num" w:pos="3600"/>
        </w:tabs>
        <w:ind w:left="3600" w:hanging="360"/>
      </w:pPr>
      <w:rPr>
        <w:rFonts w:ascii="Courier New" w:hAnsi="Courier New" w:hint="default"/>
      </w:rPr>
    </w:lvl>
    <w:lvl w:ilvl="5" w:tplc="552AC6C8" w:tentative="1">
      <w:start w:val="1"/>
      <w:numFmt w:val="bullet"/>
      <w:lvlText w:val=""/>
      <w:lvlJc w:val="left"/>
      <w:pPr>
        <w:tabs>
          <w:tab w:val="num" w:pos="4320"/>
        </w:tabs>
        <w:ind w:left="4320" w:hanging="360"/>
      </w:pPr>
      <w:rPr>
        <w:rFonts w:ascii="Wingdings" w:hAnsi="Wingdings" w:hint="default"/>
      </w:rPr>
    </w:lvl>
    <w:lvl w:ilvl="6" w:tplc="65664F9A" w:tentative="1">
      <w:start w:val="1"/>
      <w:numFmt w:val="bullet"/>
      <w:lvlText w:val=""/>
      <w:lvlJc w:val="left"/>
      <w:pPr>
        <w:tabs>
          <w:tab w:val="num" w:pos="5040"/>
        </w:tabs>
        <w:ind w:left="5040" w:hanging="360"/>
      </w:pPr>
      <w:rPr>
        <w:rFonts w:ascii="Symbol" w:hAnsi="Symbol" w:hint="default"/>
      </w:rPr>
    </w:lvl>
    <w:lvl w:ilvl="7" w:tplc="5182548A" w:tentative="1">
      <w:start w:val="1"/>
      <w:numFmt w:val="bullet"/>
      <w:lvlText w:val="o"/>
      <w:lvlJc w:val="left"/>
      <w:pPr>
        <w:tabs>
          <w:tab w:val="num" w:pos="5760"/>
        </w:tabs>
        <w:ind w:left="5760" w:hanging="360"/>
      </w:pPr>
      <w:rPr>
        <w:rFonts w:ascii="Courier New" w:hAnsi="Courier New" w:hint="default"/>
      </w:rPr>
    </w:lvl>
    <w:lvl w:ilvl="8" w:tplc="ADE24C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4220B7"/>
    <w:multiLevelType w:val="singleLevel"/>
    <w:tmpl w:val="FF14467C"/>
    <w:lvl w:ilvl="0">
      <w:start w:val="1"/>
      <w:numFmt w:val="bullet"/>
      <w:pStyle w:val="Bullet"/>
      <w:lvlText w:val=""/>
      <w:lvlJc w:val="left"/>
      <w:pPr>
        <w:tabs>
          <w:tab w:val="num" w:pos="360"/>
        </w:tabs>
        <w:ind w:left="360" w:hanging="360"/>
      </w:pPr>
      <w:rPr>
        <w:rFonts w:ascii="Symbol" w:hAnsi="Symbol" w:hint="default"/>
      </w:rPr>
    </w:lvl>
  </w:abstractNum>
  <w:abstractNum w:abstractNumId="10" w15:restartNumberingAfterBreak="0">
    <w:nsid w:val="4DDC3177"/>
    <w:multiLevelType w:val="hybridMultilevel"/>
    <w:tmpl w:val="A3F8F6B4"/>
    <w:lvl w:ilvl="0" w:tplc="C7CA38B4">
      <w:start w:val="1"/>
      <w:numFmt w:val="decimal"/>
      <w:pStyle w:val="Reference"/>
      <w:lvlText w:val="[%1]"/>
      <w:lvlJc w:val="left"/>
      <w:pPr>
        <w:tabs>
          <w:tab w:val="num" w:pos="720"/>
        </w:tabs>
        <w:ind w:left="14" w:hanging="14"/>
      </w:pPr>
      <w:rPr>
        <w:rFonts w:hint="default"/>
      </w:rPr>
    </w:lvl>
    <w:lvl w:ilvl="1" w:tplc="D7100544" w:tentative="1">
      <w:start w:val="1"/>
      <w:numFmt w:val="lowerLetter"/>
      <w:lvlText w:val="%2."/>
      <w:lvlJc w:val="left"/>
      <w:pPr>
        <w:tabs>
          <w:tab w:val="num" w:pos="1440"/>
        </w:tabs>
        <w:ind w:left="1440" w:hanging="360"/>
      </w:pPr>
    </w:lvl>
    <w:lvl w:ilvl="2" w:tplc="5B52CCCE" w:tentative="1">
      <w:start w:val="1"/>
      <w:numFmt w:val="lowerRoman"/>
      <w:lvlText w:val="%3."/>
      <w:lvlJc w:val="right"/>
      <w:pPr>
        <w:tabs>
          <w:tab w:val="num" w:pos="2160"/>
        </w:tabs>
        <w:ind w:left="2160" w:hanging="180"/>
      </w:pPr>
    </w:lvl>
    <w:lvl w:ilvl="3" w:tplc="98241F60" w:tentative="1">
      <w:start w:val="1"/>
      <w:numFmt w:val="decimal"/>
      <w:lvlText w:val="%4."/>
      <w:lvlJc w:val="left"/>
      <w:pPr>
        <w:tabs>
          <w:tab w:val="num" w:pos="2880"/>
        </w:tabs>
        <w:ind w:left="2880" w:hanging="360"/>
      </w:pPr>
    </w:lvl>
    <w:lvl w:ilvl="4" w:tplc="F8CAF9B0" w:tentative="1">
      <w:start w:val="1"/>
      <w:numFmt w:val="lowerLetter"/>
      <w:lvlText w:val="%5."/>
      <w:lvlJc w:val="left"/>
      <w:pPr>
        <w:tabs>
          <w:tab w:val="num" w:pos="3600"/>
        </w:tabs>
        <w:ind w:left="3600" w:hanging="360"/>
      </w:pPr>
    </w:lvl>
    <w:lvl w:ilvl="5" w:tplc="7BA62DAC" w:tentative="1">
      <w:start w:val="1"/>
      <w:numFmt w:val="lowerRoman"/>
      <w:lvlText w:val="%6."/>
      <w:lvlJc w:val="right"/>
      <w:pPr>
        <w:tabs>
          <w:tab w:val="num" w:pos="4320"/>
        </w:tabs>
        <w:ind w:left="4320" w:hanging="180"/>
      </w:pPr>
    </w:lvl>
    <w:lvl w:ilvl="6" w:tplc="A3EAEEAA" w:tentative="1">
      <w:start w:val="1"/>
      <w:numFmt w:val="decimal"/>
      <w:lvlText w:val="%7."/>
      <w:lvlJc w:val="left"/>
      <w:pPr>
        <w:tabs>
          <w:tab w:val="num" w:pos="5040"/>
        </w:tabs>
        <w:ind w:left="5040" w:hanging="360"/>
      </w:pPr>
    </w:lvl>
    <w:lvl w:ilvl="7" w:tplc="A2A8817A" w:tentative="1">
      <w:start w:val="1"/>
      <w:numFmt w:val="lowerLetter"/>
      <w:lvlText w:val="%8."/>
      <w:lvlJc w:val="left"/>
      <w:pPr>
        <w:tabs>
          <w:tab w:val="num" w:pos="5760"/>
        </w:tabs>
        <w:ind w:left="5760" w:hanging="360"/>
      </w:pPr>
    </w:lvl>
    <w:lvl w:ilvl="8" w:tplc="B3C6652C" w:tentative="1">
      <w:start w:val="1"/>
      <w:numFmt w:val="lowerRoman"/>
      <w:lvlText w:val="%9."/>
      <w:lvlJc w:val="right"/>
      <w:pPr>
        <w:tabs>
          <w:tab w:val="num" w:pos="6480"/>
        </w:tabs>
        <w:ind w:left="6480" w:hanging="180"/>
      </w:pPr>
    </w:lvl>
  </w:abstractNum>
  <w:abstractNum w:abstractNumId="11" w15:restartNumberingAfterBreak="0">
    <w:nsid w:val="5D542F50"/>
    <w:multiLevelType w:val="hybridMultilevel"/>
    <w:tmpl w:val="BE204434"/>
    <w:lvl w:ilvl="0" w:tplc="E4D662DA">
      <w:numFmt w:val="bullet"/>
      <w:lvlText w:val="-"/>
      <w:lvlJc w:val="left"/>
      <w:pPr>
        <w:ind w:left="720" w:hanging="360"/>
      </w:pPr>
      <w:rPr>
        <w:rFonts w:ascii="Times" w:eastAsia="Times New Roman" w:hAnsi="Times" w:cs="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C71C3F"/>
    <w:multiLevelType w:val="singleLevel"/>
    <w:tmpl w:val="2604D10A"/>
    <w:lvl w:ilvl="0">
      <w:start w:val="1"/>
      <w:numFmt w:val="bullet"/>
      <w:pStyle w:val="bullet2"/>
      <w:lvlText w:val=""/>
      <w:lvlJc w:val="left"/>
      <w:pPr>
        <w:tabs>
          <w:tab w:val="num" w:pos="360"/>
        </w:tabs>
        <w:ind w:left="360" w:hanging="360"/>
      </w:pPr>
      <w:rPr>
        <w:rFonts w:ascii="Wingdings" w:hAnsi="Wingdings" w:hint="default"/>
      </w:rPr>
    </w:lvl>
  </w:abstractNum>
  <w:abstractNum w:abstractNumId="13" w15:restartNumberingAfterBreak="0">
    <w:nsid w:val="65F10D8A"/>
    <w:multiLevelType w:val="singleLevel"/>
    <w:tmpl w:val="9CD29C56"/>
    <w:lvl w:ilvl="0">
      <w:start w:val="1"/>
      <w:numFmt w:val="lowerLetter"/>
      <w:pStyle w:val="alphalist1"/>
      <w:lvlText w:val="%1."/>
      <w:legacy w:legacy="1" w:legacySpace="0" w:legacyIndent="360"/>
      <w:lvlJc w:val="left"/>
      <w:pPr>
        <w:ind w:left="360" w:hanging="360"/>
      </w:pPr>
    </w:lvl>
  </w:abstractNum>
  <w:abstractNum w:abstractNumId="14" w15:restartNumberingAfterBreak="0">
    <w:nsid w:val="7A08512F"/>
    <w:multiLevelType w:val="hybridMultilevel"/>
    <w:tmpl w:val="0D689474"/>
    <w:lvl w:ilvl="0" w:tplc="986A924A">
      <w:start w:val="1"/>
      <w:numFmt w:val="bullet"/>
      <w:pStyle w:val="Normq"/>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8"/>
  </w:num>
  <w:num w:numId="4">
    <w:abstractNumId w:val="5"/>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5">
    <w:abstractNumId w:val="9"/>
  </w:num>
  <w:num w:numId="6">
    <w:abstractNumId w:val="12"/>
  </w:num>
  <w:num w:numId="7">
    <w:abstractNumId w:val="7"/>
  </w:num>
  <w:num w:numId="8">
    <w:abstractNumId w:val="13"/>
  </w:num>
  <w:num w:numId="9">
    <w:abstractNumId w:val="6"/>
  </w:num>
  <w:num w:numId="10">
    <w:abstractNumId w:val="4"/>
  </w:num>
  <w:num w:numId="11">
    <w:abstractNumId w:val="2"/>
  </w:num>
  <w:num w:numId="12">
    <w:abstractNumId w:val="1"/>
  </w:num>
  <w:num w:numId="13">
    <w:abstractNumId w:val="0"/>
  </w:num>
  <w:num w:numId="14">
    <w:abstractNumId w:val="14"/>
  </w:num>
  <w:num w:numId="1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activeWritingStyle w:appName="MSWord" w:lang="en-US" w:vendorID="64" w:dllVersion="131078" w:nlCheck="1" w:checkStyle="1"/>
  <w:activeWritingStyle w:appName="MSWord" w:lang="en-US"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lickAndTypeStyle w:val="BodyText2"/>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16D"/>
    <w:rsid w:val="00000947"/>
    <w:rsid w:val="00000C91"/>
    <w:rsid w:val="00000E35"/>
    <w:rsid w:val="000011EA"/>
    <w:rsid w:val="0000141F"/>
    <w:rsid w:val="00001D2B"/>
    <w:rsid w:val="0000206C"/>
    <w:rsid w:val="00002160"/>
    <w:rsid w:val="000023EB"/>
    <w:rsid w:val="00002B34"/>
    <w:rsid w:val="0000387D"/>
    <w:rsid w:val="00003B58"/>
    <w:rsid w:val="000049F3"/>
    <w:rsid w:val="00004B25"/>
    <w:rsid w:val="00005471"/>
    <w:rsid w:val="000054F2"/>
    <w:rsid w:val="00005ACF"/>
    <w:rsid w:val="00005B8C"/>
    <w:rsid w:val="000067C6"/>
    <w:rsid w:val="00006A5D"/>
    <w:rsid w:val="00006F1E"/>
    <w:rsid w:val="00007B14"/>
    <w:rsid w:val="00010345"/>
    <w:rsid w:val="00010359"/>
    <w:rsid w:val="000107EA"/>
    <w:rsid w:val="00011304"/>
    <w:rsid w:val="00012AF9"/>
    <w:rsid w:val="000132E2"/>
    <w:rsid w:val="000133A3"/>
    <w:rsid w:val="00013633"/>
    <w:rsid w:val="00013A90"/>
    <w:rsid w:val="000141D8"/>
    <w:rsid w:val="000143CB"/>
    <w:rsid w:val="00014C66"/>
    <w:rsid w:val="000152F2"/>
    <w:rsid w:val="00015316"/>
    <w:rsid w:val="000153B3"/>
    <w:rsid w:val="00015457"/>
    <w:rsid w:val="00015639"/>
    <w:rsid w:val="00015756"/>
    <w:rsid w:val="0001594F"/>
    <w:rsid w:val="0001604E"/>
    <w:rsid w:val="00016107"/>
    <w:rsid w:val="00016413"/>
    <w:rsid w:val="000166DB"/>
    <w:rsid w:val="00016DC0"/>
    <w:rsid w:val="000172B4"/>
    <w:rsid w:val="0001796D"/>
    <w:rsid w:val="000202E8"/>
    <w:rsid w:val="00020E89"/>
    <w:rsid w:val="000213F8"/>
    <w:rsid w:val="00021809"/>
    <w:rsid w:val="00021960"/>
    <w:rsid w:val="00021968"/>
    <w:rsid w:val="00022974"/>
    <w:rsid w:val="00022F0C"/>
    <w:rsid w:val="00023B5E"/>
    <w:rsid w:val="00023F6D"/>
    <w:rsid w:val="0002402B"/>
    <w:rsid w:val="000240F4"/>
    <w:rsid w:val="000242C6"/>
    <w:rsid w:val="000248CA"/>
    <w:rsid w:val="00024CFA"/>
    <w:rsid w:val="00025322"/>
    <w:rsid w:val="00025558"/>
    <w:rsid w:val="0002556D"/>
    <w:rsid w:val="0002596D"/>
    <w:rsid w:val="00025BB8"/>
    <w:rsid w:val="00025E11"/>
    <w:rsid w:val="00026753"/>
    <w:rsid w:val="00026876"/>
    <w:rsid w:val="00026C81"/>
    <w:rsid w:val="000273CC"/>
    <w:rsid w:val="000276A9"/>
    <w:rsid w:val="00027FE7"/>
    <w:rsid w:val="000301EB"/>
    <w:rsid w:val="000302D1"/>
    <w:rsid w:val="00030398"/>
    <w:rsid w:val="00030CB0"/>
    <w:rsid w:val="00031291"/>
    <w:rsid w:val="00031545"/>
    <w:rsid w:val="0003165B"/>
    <w:rsid w:val="00031F0C"/>
    <w:rsid w:val="0003264F"/>
    <w:rsid w:val="00032BB7"/>
    <w:rsid w:val="0003313D"/>
    <w:rsid w:val="00034A14"/>
    <w:rsid w:val="000351C7"/>
    <w:rsid w:val="000351D5"/>
    <w:rsid w:val="00035B7D"/>
    <w:rsid w:val="00035C71"/>
    <w:rsid w:val="00036008"/>
    <w:rsid w:val="000361AC"/>
    <w:rsid w:val="0003684D"/>
    <w:rsid w:val="00036B9F"/>
    <w:rsid w:val="00037B0A"/>
    <w:rsid w:val="00037C40"/>
    <w:rsid w:val="00040802"/>
    <w:rsid w:val="00041363"/>
    <w:rsid w:val="00041467"/>
    <w:rsid w:val="00041D9C"/>
    <w:rsid w:val="0004212C"/>
    <w:rsid w:val="0004235E"/>
    <w:rsid w:val="0004295D"/>
    <w:rsid w:val="000433F7"/>
    <w:rsid w:val="000448D6"/>
    <w:rsid w:val="00044BB1"/>
    <w:rsid w:val="00045389"/>
    <w:rsid w:val="00045B3B"/>
    <w:rsid w:val="00045F67"/>
    <w:rsid w:val="000460D6"/>
    <w:rsid w:val="000464D3"/>
    <w:rsid w:val="00046FE2"/>
    <w:rsid w:val="00047275"/>
    <w:rsid w:val="0004765B"/>
    <w:rsid w:val="00047AE9"/>
    <w:rsid w:val="00047B47"/>
    <w:rsid w:val="00050088"/>
    <w:rsid w:val="000506FC"/>
    <w:rsid w:val="00050B52"/>
    <w:rsid w:val="00051482"/>
    <w:rsid w:val="0005184A"/>
    <w:rsid w:val="00051E0E"/>
    <w:rsid w:val="00051EB2"/>
    <w:rsid w:val="000522A1"/>
    <w:rsid w:val="00052DAE"/>
    <w:rsid w:val="00052F28"/>
    <w:rsid w:val="00053982"/>
    <w:rsid w:val="00053AD4"/>
    <w:rsid w:val="00053DA7"/>
    <w:rsid w:val="00053EE7"/>
    <w:rsid w:val="00054204"/>
    <w:rsid w:val="0005438C"/>
    <w:rsid w:val="00054457"/>
    <w:rsid w:val="0005483C"/>
    <w:rsid w:val="000549FB"/>
    <w:rsid w:val="00054C93"/>
    <w:rsid w:val="00054D7C"/>
    <w:rsid w:val="00055FCF"/>
    <w:rsid w:val="00055FD0"/>
    <w:rsid w:val="00056377"/>
    <w:rsid w:val="00056BA5"/>
    <w:rsid w:val="00057835"/>
    <w:rsid w:val="00057A4D"/>
    <w:rsid w:val="00057BB9"/>
    <w:rsid w:val="000601E4"/>
    <w:rsid w:val="00060221"/>
    <w:rsid w:val="000606D0"/>
    <w:rsid w:val="00060834"/>
    <w:rsid w:val="00061180"/>
    <w:rsid w:val="000615DD"/>
    <w:rsid w:val="00061D17"/>
    <w:rsid w:val="00061FD1"/>
    <w:rsid w:val="000627E5"/>
    <w:rsid w:val="00062E5D"/>
    <w:rsid w:val="00063232"/>
    <w:rsid w:val="0006363A"/>
    <w:rsid w:val="000640DE"/>
    <w:rsid w:val="00064394"/>
    <w:rsid w:val="00064684"/>
    <w:rsid w:val="00064C45"/>
    <w:rsid w:val="00064DA4"/>
    <w:rsid w:val="0006563A"/>
    <w:rsid w:val="00065747"/>
    <w:rsid w:val="00065907"/>
    <w:rsid w:val="0007091A"/>
    <w:rsid w:val="000709FF"/>
    <w:rsid w:val="00070CF7"/>
    <w:rsid w:val="0007123C"/>
    <w:rsid w:val="000713FB"/>
    <w:rsid w:val="00071905"/>
    <w:rsid w:val="00071C05"/>
    <w:rsid w:val="000720B9"/>
    <w:rsid w:val="00072468"/>
    <w:rsid w:val="0007277E"/>
    <w:rsid w:val="00072B35"/>
    <w:rsid w:val="0007306E"/>
    <w:rsid w:val="000731B0"/>
    <w:rsid w:val="000737E4"/>
    <w:rsid w:val="00073809"/>
    <w:rsid w:val="00073B63"/>
    <w:rsid w:val="000744DE"/>
    <w:rsid w:val="00074CDD"/>
    <w:rsid w:val="000751C8"/>
    <w:rsid w:val="00075328"/>
    <w:rsid w:val="0007589C"/>
    <w:rsid w:val="000764BB"/>
    <w:rsid w:val="000765E9"/>
    <w:rsid w:val="000767EC"/>
    <w:rsid w:val="00076BAD"/>
    <w:rsid w:val="00076D5F"/>
    <w:rsid w:val="000770AC"/>
    <w:rsid w:val="00077BF0"/>
    <w:rsid w:val="00077EA0"/>
    <w:rsid w:val="00077F94"/>
    <w:rsid w:val="00080D00"/>
    <w:rsid w:val="000812CC"/>
    <w:rsid w:val="0008158F"/>
    <w:rsid w:val="00081AFD"/>
    <w:rsid w:val="00082178"/>
    <w:rsid w:val="0008219E"/>
    <w:rsid w:val="0008237E"/>
    <w:rsid w:val="00082551"/>
    <w:rsid w:val="0008281D"/>
    <w:rsid w:val="00082F24"/>
    <w:rsid w:val="00083D15"/>
    <w:rsid w:val="0008467A"/>
    <w:rsid w:val="00084780"/>
    <w:rsid w:val="0008539A"/>
    <w:rsid w:val="000854AB"/>
    <w:rsid w:val="0008552C"/>
    <w:rsid w:val="00085BE2"/>
    <w:rsid w:val="00086AB3"/>
    <w:rsid w:val="00087277"/>
    <w:rsid w:val="000875AC"/>
    <w:rsid w:val="0008780D"/>
    <w:rsid w:val="0008789F"/>
    <w:rsid w:val="00087C06"/>
    <w:rsid w:val="0009035B"/>
    <w:rsid w:val="000904F5"/>
    <w:rsid w:val="000905D0"/>
    <w:rsid w:val="00091663"/>
    <w:rsid w:val="00092E6C"/>
    <w:rsid w:val="0009302A"/>
    <w:rsid w:val="0009353B"/>
    <w:rsid w:val="00093E53"/>
    <w:rsid w:val="00094371"/>
    <w:rsid w:val="000945F7"/>
    <w:rsid w:val="0009470A"/>
    <w:rsid w:val="00094B5D"/>
    <w:rsid w:val="00094F4E"/>
    <w:rsid w:val="0009567B"/>
    <w:rsid w:val="000957AE"/>
    <w:rsid w:val="00095CDA"/>
    <w:rsid w:val="00095E39"/>
    <w:rsid w:val="00096C65"/>
    <w:rsid w:val="000971A1"/>
    <w:rsid w:val="000A0161"/>
    <w:rsid w:val="000A0A49"/>
    <w:rsid w:val="000A0BE7"/>
    <w:rsid w:val="000A0C50"/>
    <w:rsid w:val="000A1348"/>
    <w:rsid w:val="000A14CE"/>
    <w:rsid w:val="000A1877"/>
    <w:rsid w:val="000A2437"/>
    <w:rsid w:val="000A332F"/>
    <w:rsid w:val="000A3872"/>
    <w:rsid w:val="000A41C2"/>
    <w:rsid w:val="000A41D3"/>
    <w:rsid w:val="000A4451"/>
    <w:rsid w:val="000A4F19"/>
    <w:rsid w:val="000A6966"/>
    <w:rsid w:val="000A7F01"/>
    <w:rsid w:val="000B00D4"/>
    <w:rsid w:val="000B0350"/>
    <w:rsid w:val="000B0383"/>
    <w:rsid w:val="000B051E"/>
    <w:rsid w:val="000B13FB"/>
    <w:rsid w:val="000B1667"/>
    <w:rsid w:val="000B175B"/>
    <w:rsid w:val="000B1A60"/>
    <w:rsid w:val="000B278E"/>
    <w:rsid w:val="000B2A1E"/>
    <w:rsid w:val="000B2E37"/>
    <w:rsid w:val="000B2F4E"/>
    <w:rsid w:val="000B2F80"/>
    <w:rsid w:val="000B3498"/>
    <w:rsid w:val="000B38B9"/>
    <w:rsid w:val="000B3B03"/>
    <w:rsid w:val="000B467C"/>
    <w:rsid w:val="000B4D49"/>
    <w:rsid w:val="000B4E12"/>
    <w:rsid w:val="000B4E55"/>
    <w:rsid w:val="000B570B"/>
    <w:rsid w:val="000B58C4"/>
    <w:rsid w:val="000B5B93"/>
    <w:rsid w:val="000B6468"/>
    <w:rsid w:val="000B6883"/>
    <w:rsid w:val="000B7C30"/>
    <w:rsid w:val="000C096F"/>
    <w:rsid w:val="000C0D2F"/>
    <w:rsid w:val="000C18FC"/>
    <w:rsid w:val="000C1DF8"/>
    <w:rsid w:val="000C22D5"/>
    <w:rsid w:val="000C2584"/>
    <w:rsid w:val="000C2590"/>
    <w:rsid w:val="000C2709"/>
    <w:rsid w:val="000C27AA"/>
    <w:rsid w:val="000C27DE"/>
    <w:rsid w:val="000C2860"/>
    <w:rsid w:val="000C2929"/>
    <w:rsid w:val="000C29B9"/>
    <w:rsid w:val="000C2B64"/>
    <w:rsid w:val="000C30C8"/>
    <w:rsid w:val="000C326C"/>
    <w:rsid w:val="000C4B59"/>
    <w:rsid w:val="000C58E1"/>
    <w:rsid w:val="000C5F99"/>
    <w:rsid w:val="000C76F3"/>
    <w:rsid w:val="000C773C"/>
    <w:rsid w:val="000C7D5D"/>
    <w:rsid w:val="000D017E"/>
    <w:rsid w:val="000D02B8"/>
    <w:rsid w:val="000D095A"/>
    <w:rsid w:val="000D0D9D"/>
    <w:rsid w:val="000D0F3E"/>
    <w:rsid w:val="000D1313"/>
    <w:rsid w:val="000D1537"/>
    <w:rsid w:val="000D1884"/>
    <w:rsid w:val="000D1A2D"/>
    <w:rsid w:val="000D1CB5"/>
    <w:rsid w:val="000D1E25"/>
    <w:rsid w:val="000D279B"/>
    <w:rsid w:val="000D379E"/>
    <w:rsid w:val="000D3C5F"/>
    <w:rsid w:val="000D44B6"/>
    <w:rsid w:val="000D44B9"/>
    <w:rsid w:val="000D48FA"/>
    <w:rsid w:val="000D4B75"/>
    <w:rsid w:val="000D4E19"/>
    <w:rsid w:val="000D53D9"/>
    <w:rsid w:val="000D5827"/>
    <w:rsid w:val="000D5CD1"/>
    <w:rsid w:val="000D5FB9"/>
    <w:rsid w:val="000D6118"/>
    <w:rsid w:val="000D640F"/>
    <w:rsid w:val="000D65CD"/>
    <w:rsid w:val="000D6ACD"/>
    <w:rsid w:val="000D6C7A"/>
    <w:rsid w:val="000E00E4"/>
    <w:rsid w:val="000E057E"/>
    <w:rsid w:val="000E0856"/>
    <w:rsid w:val="000E08B5"/>
    <w:rsid w:val="000E0D88"/>
    <w:rsid w:val="000E11ED"/>
    <w:rsid w:val="000E1295"/>
    <w:rsid w:val="000E1566"/>
    <w:rsid w:val="000E1824"/>
    <w:rsid w:val="000E1B07"/>
    <w:rsid w:val="000E1C21"/>
    <w:rsid w:val="000E1CDB"/>
    <w:rsid w:val="000E1E08"/>
    <w:rsid w:val="000E22C5"/>
    <w:rsid w:val="000E25A7"/>
    <w:rsid w:val="000E2F74"/>
    <w:rsid w:val="000E390A"/>
    <w:rsid w:val="000E40F5"/>
    <w:rsid w:val="000E41B9"/>
    <w:rsid w:val="000E4397"/>
    <w:rsid w:val="000E4601"/>
    <w:rsid w:val="000E488E"/>
    <w:rsid w:val="000E4911"/>
    <w:rsid w:val="000E4F2B"/>
    <w:rsid w:val="000E637F"/>
    <w:rsid w:val="000E63AA"/>
    <w:rsid w:val="000E649B"/>
    <w:rsid w:val="000E668A"/>
    <w:rsid w:val="000E67B0"/>
    <w:rsid w:val="000E6946"/>
    <w:rsid w:val="000E75FF"/>
    <w:rsid w:val="000E7A67"/>
    <w:rsid w:val="000E7D05"/>
    <w:rsid w:val="000F00E8"/>
    <w:rsid w:val="000F0690"/>
    <w:rsid w:val="000F08CB"/>
    <w:rsid w:val="000F0FF9"/>
    <w:rsid w:val="000F1151"/>
    <w:rsid w:val="000F1718"/>
    <w:rsid w:val="000F24E5"/>
    <w:rsid w:val="000F30A8"/>
    <w:rsid w:val="000F3716"/>
    <w:rsid w:val="000F3B2E"/>
    <w:rsid w:val="000F469F"/>
    <w:rsid w:val="000F53BD"/>
    <w:rsid w:val="000F56FB"/>
    <w:rsid w:val="000F611D"/>
    <w:rsid w:val="000F68BA"/>
    <w:rsid w:val="000F6BB6"/>
    <w:rsid w:val="000F768A"/>
    <w:rsid w:val="000F76B4"/>
    <w:rsid w:val="000F77E2"/>
    <w:rsid w:val="000F77E6"/>
    <w:rsid w:val="00100B36"/>
    <w:rsid w:val="00100B57"/>
    <w:rsid w:val="00100DCD"/>
    <w:rsid w:val="00100EAB"/>
    <w:rsid w:val="00101185"/>
    <w:rsid w:val="0010146A"/>
    <w:rsid w:val="00101479"/>
    <w:rsid w:val="00101DC8"/>
    <w:rsid w:val="001023A4"/>
    <w:rsid w:val="001023C4"/>
    <w:rsid w:val="001026E9"/>
    <w:rsid w:val="001033B1"/>
    <w:rsid w:val="00103D39"/>
    <w:rsid w:val="001040CE"/>
    <w:rsid w:val="00104BD2"/>
    <w:rsid w:val="0010585C"/>
    <w:rsid w:val="00105D72"/>
    <w:rsid w:val="0010645D"/>
    <w:rsid w:val="00106A6B"/>
    <w:rsid w:val="00106E00"/>
    <w:rsid w:val="00106F49"/>
    <w:rsid w:val="0010773D"/>
    <w:rsid w:val="0010782A"/>
    <w:rsid w:val="0010785F"/>
    <w:rsid w:val="00107A98"/>
    <w:rsid w:val="00107ABB"/>
    <w:rsid w:val="00107B8B"/>
    <w:rsid w:val="00107ECD"/>
    <w:rsid w:val="00107EEA"/>
    <w:rsid w:val="001101CE"/>
    <w:rsid w:val="0011073A"/>
    <w:rsid w:val="00110798"/>
    <w:rsid w:val="0011085C"/>
    <w:rsid w:val="00110CA1"/>
    <w:rsid w:val="00110CEC"/>
    <w:rsid w:val="00110ED8"/>
    <w:rsid w:val="00111AD4"/>
    <w:rsid w:val="00112121"/>
    <w:rsid w:val="00112519"/>
    <w:rsid w:val="001128DC"/>
    <w:rsid w:val="00112A28"/>
    <w:rsid w:val="00112BA3"/>
    <w:rsid w:val="00112C55"/>
    <w:rsid w:val="001131CB"/>
    <w:rsid w:val="001134F6"/>
    <w:rsid w:val="00113671"/>
    <w:rsid w:val="00113E9C"/>
    <w:rsid w:val="00114057"/>
    <w:rsid w:val="00114090"/>
    <w:rsid w:val="001143D0"/>
    <w:rsid w:val="00114491"/>
    <w:rsid w:val="0011476C"/>
    <w:rsid w:val="001148B0"/>
    <w:rsid w:val="0011504B"/>
    <w:rsid w:val="00115128"/>
    <w:rsid w:val="00115582"/>
    <w:rsid w:val="00115786"/>
    <w:rsid w:val="001159D1"/>
    <w:rsid w:val="00116774"/>
    <w:rsid w:val="00116A66"/>
    <w:rsid w:val="001177B1"/>
    <w:rsid w:val="00117899"/>
    <w:rsid w:val="00117D53"/>
    <w:rsid w:val="00120C14"/>
    <w:rsid w:val="00120F16"/>
    <w:rsid w:val="001223FC"/>
    <w:rsid w:val="00122A3D"/>
    <w:rsid w:val="001231D3"/>
    <w:rsid w:val="001239C0"/>
    <w:rsid w:val="00123B8B"/>
    <w:rsid w:val="00123C65"/>
    <w:rsid w:val="00124162"/>
    <w:rsid w:val="00124EB8"/>
    <w:rsid w:val="00125F02"/>
    <w:rsid w:val="001263F3"/>
    <w:rsid w:val="001268C6"/>
    <w:rsid w:val="00127846"/>
    <w:rsid w:val="00127C30"/>
    <w:rsid w:val="00130405"/>
    <w:rsid w:val="00130DCC"/>
    <w:rsid w:val="00130E57"/>
    <w:rsid w:val="00131E25"/>
    <w:rsid w:val="00132111"/>
    <w:rsid w:val="0013234F"/>
    <w:rsid w:val="00133D13"/>
    <w:rsid w:val="00134C2C"/>
    <w:rsid w:val="00134FB1"/>
    <w:rsid w:val="001351F8"/>
    <w:rsid w:val="00135BAF"/>
    <w:rsid w:val="00136184"/>
    <w:rsid w:val="0013628A"/>
    <w:rsid w:val="00136348"/>
    <w:rsid w:val="0013665A"/>
    <w:rsid w:val="001367E9"/>
    <w:rsid w:val="00136EE8"/>
    <w:rsid w:val="001374A0"/>
    <w:rsid w:val="0013773C"/>
    <w:rsid w:val="001378BB"/>
    <w:rsid w:val="00137DFA"/>
    <w:rsid w:val="00137F37"/>
    <w:rsid w:val="00140681"/>
    <w:rsid w:val="001413CD"/>
    <w:rsid w:val="00141781"/>
    <w:rsid w:val="00141961"/>
    <w:rsid w:val="00141D4A"/>
    <w:rsid w:val="001422AD"/>
    <w:rsid w:val="0014237E"/>
    <w:rsid w:val="00143985"/>
    <w:rsid w:val="00144B49"/>
    <w:rsid w:val="0014509F"/>
    <w:rsid w:val="00145A69"/>
    <w:rsid w:val="00145B6E"/>
    <w:rsid w:val="00145CCE"/>
    <w:rsid w:val="00145F50"/>
    <w:rsid w:val="001465EA"/>
    <w:rsid w:val="00146DE8"/>
    <w:rsid w:val="00147100"/>
    <w:rsid w:val="001471FD"/>
    <w:rsid w:val="001474E0"/>
    <w:rsid w:val="00150324"/>
    <w:rsid w:val="00150868"/>
    <w:rsid w:val="00150984"/>
    <w:rsid w:val="00151510"/>
    <w:rsid w:val="001515AD"/>
    <w:rsid w:val="00151DE9"/>
    <w:rsid w:val="00152567"/>
    <w:rsid w:val="0015306A"/>
    <w:rsid w:val="0015339E"/>
    <w:rsid w:val="00153903"/>
    <w:rsid w:val="001545E4"/>
    <w:rsid w:val="001549A8"/>
    <w:rsid w:val="001549BB"/>
    <w:rsid w:val="00154A34"/>
    <w:rsid w:val="001567E3"/>
    <w:rsid w:val="0015708F"/>
    <w:rsid w:val="00157344"/>
    <w:rsid w:val="001573C3"/>
    <w:rsid w:val="00157530"/>
    <w:rsid w:val="00157CA6"/>
    <w:rsid w:val="00157EBA"/>
    <w:rsid w:val="00160237"/>
    <w:rsid w:val="00160805"/>
    <w:rsid w:val="00160A01"/>
    <w:rsid w:val="00160C0A"/>
    <w:rsid w:val="00161918"/>
    <w:rsid w:val="00161BDF"/>
    <w:rsid w:val="00161CC5"/>
    <w:rsid w:val="00161E5F"/>
    <w:rsid w:val="001625E1"/>
    <w:rsid w:val="001630B6"/>
    <w:rsid w:val="00163A76"/>
    <w:rsid w:val="00163BD2"/>
    <w:rsid w:val="00163DE4"/>
    <w:rsid w:val="00164BEC"/>
    <w:rsid w:val="00164CFF"/>
    <w:rsid w:val="00164E5E"/>
    <w:rsid w:val="0016520A"/>
    <w:rsid w:val="00165631"/>
    <w:rsid w:val="001657E0"/>
    <w:rsid w:val="00165B72"/>
    <w:rsid w:val="00167847"/>
    <w:rsid w:val="001678C3"/>
    <w:rsid w:val="001701A0"/>
    <w:rsid w:val="00170812"/>
    <w:rsid w:val="001709A7"/>
    <w:rsid w:val="00170AA8"/>
    <w:rsid w:val="00170AE9"/>
    <w:rsid w:val="00171138"/>
    <w:rsid w:val="00171194"/>
    <w:rsid w:val="001716AD"/>
    <w:rsid w:val="00171A1E"/>
    <w:rsid w:val="00171AE0"/>
    <w:rsid w:val="00171E24"/>
    <w:rsid w:val="001721DB"/>
    <w:rsid w:val="00173030"/>
    <w:rsid w:val="00173894"/>
    <w:rsid w:val="00173EE0"/>
    <w:rsid w:val="00175C48"/>
    <w:rsid w:val="00175E5A"/>
    <w:rsid w:val="0017675E"/>
    <w:rsid w:val="00176844"/>
    <w:rsid w:val="0017769B"/>
    <w:rsid w:val="00177754"/>
    <w:rsid w:val="00177926"/>
    <w:rsid w:val="00180276"/>
    <w:rsid w:val="0018068B"/>
    <w:rsid w:val="0018077F"/>
    <w:rsid w:val="00180FC6"/>
    <w:rsid w:val="00180FE0"/>
    <w:rsid w:val="001815E5"/>
    <w:rsid w:val="00182070"/>
    <w:rsid w:val="001821C6"/>
    <w:rsid w:val="0018282D"/>
    <w:rsid w:val="001828A0"/>
    <w:rsid w:val="00182974"/>
    <w:rsid w:val="00182B92"/>
    <w:rsid w:val="00182DFF"/>
    <w:rsid w:val="00183299"/>
    <w:rsid w:val="00183644"/>
    <w:rsid w:val="001845ED"/>
    <w:rsid w:val="001848E7"/>
    <w:rsid w:val="00184A83"/>
    <w:rsid w:val="00184C12"/>
    <w:rsid w:val="0018564D"/>
    <w:rsid w:val="00185692"/>
    <w:rsid w:val="00185B28"/>
    <w:rsid w:val="00185B3B"/>
    <w:rsid w:val="00185C8D"/>
    <w:rsid w:val="00185C9B"/>
    <w:rsid w:val="00185D25"/>
    <w:rsid w:val="001861E1"/>
    <w:rsid w:val="0018622E"/>
    <w:rsid w:val="00186280"/>
    <w:rsid w:val="00186490"/>
    <w:rsid w:val="001865D1"/>
    <w:rsid w:val="00186CF4"/>
    <w:rsid w:val="001874CB"/>
    <w:rsid w:val="00187BA7"/>
    <w:rsid w:val="0019029E"/>
    <w:rsid w:val="00190458"/>
    <w:rsid w:val="001908A3"/>
    <w:rsid w:val="001918E1"/>
    <w:rsid w:val="00191CCD"/>
    <w:rsid w:val="00191FF3"/>
    <w:rsid w:val="0019232F"/>
    <w:rsid w:val="0019283C"/>
    <w:rsid w:val="00192B30"/>
    <w:rsid w:val="00192ED4"/>
    <w:rsid w:val="00193A28"/>
    <w:rsid w:val="00193A35"/>
    <w:rsid w:val="00193AA9"/>
    <w:rsid w:val="00193B2D"/>
    <w:rsid w:val="00193C98"/>
    <w:rsid w:val="00193E33"/>
    <w:rsid w:val="0019464F"/>
    <w:rsid w:val="001946C6"/>
    <w:rsid w:val="001948FF"/>
    <w:rsid w:val="001953E9"/>
    <w:rsid w:val="00195AC7"/>
    <w:rsid w:val="00195C2F"/>
    <w:rsid w:val="00195E2F"/>
    <w:rsid w:val="001967ED"/>
    <w:rsid w:val="00196BAF"/>
    <w:rsid w:val="00196CA9"/>
    <w:rsid w:val="00197462"/>
    <w:rsid w:val="001A0275"/>
    <w:rsid w:val="001A04A7"/>
    <w:rsid w:val="001A08DF"/>
    <w:rsid w:val="001A108C"/>
    <w:rsid w:val="001A1589"/>
    <w:rsid w:val="001A169E"/>
    <w:rsid w:val="001A185D"/>
    <w:rsid w:val="001A1CB8"/>
    <w:rsid w:val="001A2550"/>
    <w:rsid w:val="001A286F"/>
    <w:rsid w:val="001A3727"/>
    <w:rsid w:val="001A374D"/>
    <w:rsid w:val="001A3C02"/>
    <w:rsid w:val="001A43C3"/>
    <w:rsid w:val="001A4430"/>
    <w:rsid w:val="001A4567"/>
    <w:rsid w:val="001A47CC"/>
    <w:rsid w:val="001A4803"/>
    <w:rsid w:val="001A4948"/>
    <w:rsid w:val="001A4BAE"/>
    <w:rsid w:val="001A4E2D"/>
    <w:rsid w:val="001A5382"/>
    <w:rsid w:val="001A56FE"/>
    <w:rsid w:val="001A5C18"/>
    <w:rsid w:val="001A72E8"/>
    <w:rsid w:val="001A7310"/>
    <w:rsid w:val="001A73AA"/>
    <w:rsid w:val="001A7B3D"/>
    <w:rsid w:val="001B0353"/>
    <w:rsid w:val="001B0F48"/>
    <w:rsid w:val="001B105C"/>
    <w:rsid w:val="001B1552"/>
    <w:rsid w:val="001B1638"/>
    <w:rsid w:val="001B1E2C"/>
    <w:rsid w:val="001B281B"/>
    <w:rsid w:val="001B295D"/>
    <w:rsid w:val="001B2A63"/>
    <w:rsid w:val="001B2E6D"/>
    <w:rsid w:val="001B2E76"/>
    <w:rsid w:val="001B2FD8"/>
    <w:rsid w:val="001B39B7"/>
    <w:rsid w:val="001B3B62"/>
    <w:rsid w:val="001B3F09"/>
    <w:rsid w:val="001B406A"/>
    <w:rsid w:val="001B4831"/>
    <w:rsid w:val="001B52A8"/>
    <w:rsid w:val="001B52C5"/>
    <w:rsid w:val="001B651F"/>
    <w:rsid w:val="001B6A73"/>
    <w:rsid w:val="001B6D5B"/>
    <w:rsid w:val="001B6EE8"/>
    <w:rsid w:val="001B7ACF"/>
    <w:rsid w:val="001B7C90"/>
    <w:rsid w:val="001C099D"/>
    <w:rsid w:val="001C125F"/>
    <w:rsid w:val="001C1644"/>
    <w:rsid w:val="001C196B"/>
    <w:rsid w:val="001C1A01"/>
    <w:rsid w:val="001C1B5C"/>
    <w:rsid w:val="001C1F53"/>
    <w:rsid w:val="001C201B"/>
    <w:rsid w:val="001C212D"/>
    <w:rsid w:val="001C2288"/>
    <w:rsid w:val="001C230C"/>
    <w:rsid w:val="001C253B"/>
    <w:rsid w:val="001C2781"/>
    <w:rsid w:val="001C2BF4"/>
    <w:rsid w:val="001C2C4C"/>
    <w:rsid w:val="001C3483"/>
    <w:rsid w:val="001C3528"/>
    <w:rsid w:val="001C429B"/>
    <w:rsid w:val="001C4935"/>
    <w:rsid w:val="001C49B9"/>
    <w:rsid w:val="001C5474"/>
    <w:rsid w:val="001C5C2E"/>
    <w:rsid w:val="001C5D67"/>
    <w:rsid w:val="001C6500"/>
    <w:rsid w:val="001C6846"/>
    <w:rsid w:val="001C69FA"/>
    <w:rsid w:val="001C7FBD"/>
    <w:rsid w:val="001D04E3"/>
    <w:rsid w:val="001D0B26"/>
    <w:rsid w:val="001D0D77"/>
    <w:rsid w:val="001D149A"/>
    <w:rsid w:val="001D17B0"/>
    <w:rsid w:val="001D1A55"/>
    <w:rsid w:val="001D205E"/>
    <w:rsid w:val="001D2695"/>
    <w:rsid w:val="001D29BC"/>
    <w:rsid w:val="001D2C5F"/>
    <w:rsid w:val="001D35CA"/>
    <w:rsid w:val="001D47E6"/>
    <w:rsid w:val="001D4D55"/>
    <w:rsid w:val="001D4FD5"/>
    <w:rsid w:val="001D5424"/>
    <w:rsid w:val="001D5473"/>
    <w:rsid w:val="001D5715"/>
    <w:rsid w:val="001D57D8"/>
    <w:rsid w:val="001D5CB3"/>
    <w:rsid w:val="001D6634"/>
    <w:rsid w:val="001D6CF3"/>
    <w:rsid w:val="001D74FF"/>
    <w:rsid w:val="001E059F"/>
    <w:rsid w:val="001E09C4"/>
    <w:rsid w:val="001E0A63"/>
    <w:rsid w:val="001E0D4A"/>
    <w:rsid w:val="001E106E"/>
    <w:rsid w:val="001E11AB"/>
    <w:rsid w:val="001E1C7A"/>
    <w:rsid w:val="001E447A"/>
    <w:rsid w:val="001E4710"/>
    <w:rsid w:val="001E4EFF"/>
    <w:rsid w:val="001E545B"/>
    <w:rsid w:val="001E5999"/>
    <w:rsid w:val="001E6394"/>
    <w:rsid w:val="001E64CC"/>
    <w:rsid w:val="001E6AA7"/>
    <w:rsid w:val="001E6C93"/>
    <w:rsid w:val="001E7389"/>
    <w:rsid w:val="001E747A"/>
    <w:rsid w:val="001E7E8D"/>
    <w:rsid w:val="001F0449"/>
    <w:rsid w:val="001F08A5"/>
    <w:rsid w:val="001F0EDF"/>
    <w:rsid w:val="001F1128"/>
    <w:rsid w:val="001F196A"/>
    <w:rsid w:val="001F1FAE"/>
    <w:rsid w:val="001F20A1"/>
    <w:rsid w:val="001F238F"/>
    <w:rsid w:val="001F2708"/>
    <w:rsid w:val="001F2C52"/>
    <w:rsid w:val="001F304F"/>
    <w:rsid w:val="001F347E"/>
    <w:rsid w:val="001F3723"/>
    <w:rsid w:val="001F3878"/>
    <w:rsid w:val="001F3DD0"/>
    <w:rsid w:val="001F43F2"/>
    <w:rsid w:val="001F5CC0"/>
    <w:rsid w:val="001F5D4D"/>
    <w:rsid w:val="001F6056"/>
    <w:rsid w:val="001F6D90"/>
    <w:rsid w:val="001F70BC"/>
    <w:rsid w:val="001F72D3"/>
    <w:rsid w:val="001F7851"/>
    <w:rsid w:val="001F7E30"/>
    <w:rsid w:val="0020028A"/>
    <w:rsid w:val="002004F2"/>
    <w:rsid w:val="002007CA"/>
    <w:rsid w:val="002014C7"/>
    <w:rsid w:val="002017F7"/>
    <w:rsid w:val="0020188E"/>
    <w:rsid w:val="00201A72"/>
    <w:rsid w:val="00201E0E"/>
    <w:rsid w:val="00201F2B"/>
    <w:rsid w:val="002020B0"/>
    <w:rsid w:val="002027A7"/>
    <w:rsid w:val="00202A5B"/>
    <w:rsid w:val="002032A1"/>
    <w:rsid w:val="00203465"/>
    <w:rsid w:val="002038A1"/>
    <w:rsid w:val="00203B0B"/>
    <w:rsid w:val="00204A13"/>
    <w:rsid w:val="00204A37"/>
    <w:rsid w:val="00204BB5"/>
    <w:rsid w:val="0020512C"/>
    <w:rsid w:val="00205BAC"/>
    <w:rsid w:val="00205F1E"/>
    <w:rsid w:val="00206807"/>
    <w:rsid w:val="00207892"/>
    <w:rsid w:val="00207F5B"/>
    <w:rsid w:val="00210BC7"/>
    <w:rsid w:val="00210E08"/>
    <w:rsid w:val="00211193"/>
    <w:rsid w:val="00211F50"/>
    <w:rsid w:val="0021222A"/>
    <w:rsid w:val="0021362B"/>
    <w:rsid w:val="0021370A"/>
    <w:rsid w:val="002139E2"/>
    <w:rsid w:val="00213E2A"/>
    <w:rsid w:val="002140BD"/>
    <w:rsid w:val="0021498D"/>
    <w:rsid w:val="00214B8C"/>
    <w:rsid w:val="00214E93"/>
    <w:rsid w:val="00216154"/>
    <w:rsid w:val="0021623B"/>
    <w:rsid w:val="002178FF"/>
    <w:rsid w:val="00217BF9"/>
    <w:rsid w:val="00220169"/>
    <w:rsid w:val="00220538"/>
    <w:rsid w:val="00220BC2"/>
    <w:rsid w:val="002210C0"/>
    <w:rsid w:val="002211C3"/>
    <w:rsid w:val="002214DF"/>
    <w:rsid w:val="00221AB9"/>
    <w:rsid w:val="00221E58"/>
    <w:rsid w:val="00221F63"/>
    <w:rsid w:val="002221FA"/>
    <w:rsid w:val="00222B84"/>
    <w:rsid w:val="002230BE"/>
    <w:rsid w:val="00223336"/>
    <w:rsid w:val="00223AA9"/>
    <w:rsid w:val="00223AD6"/>
    <w:rsid w:val="00224582"/>
    <w:rsid w:val="00224798"/>
    <w:rsid w:val="002247C8"/>
    <w:rsid w:val="00225173"/>
    <w:rsid w:val="002259C0"/>
    <w:rsid w:val="00226023"/>
    <w:rsid w:val="002262E9"/>
    <w:rsid w:val="0022768B"/>
    <w:rsid w:val="00227956"/>
    <w:rsid w:val="00227C96"/>
    <w:rsid w:val="00227D59"/>
    <w:rsid w:val="002300A0"/>
    <w:rsid w:val="00230A8F"/>
    <w:rsid w:val="00230D2C"/>
    <w:rsid w:val="002312A3"/>
    <w:rsid w:val="002312E7"/>
    <w:rsid w:val="00232A29"/>
    <w:rsid w:val="00232C0B"/>
    <w:rsid w:val="00232F66"/>
    <w:rsid w:val="00233276"/>
    <w:rsid w:val="002332AB"/>
    <w:rsid w:val="00233AC2"/>
    <w:rsid w:val="00233DD1"/>
    <w:rsid w:val="002357F6"/>
    <w:rsid w:val="00235E42"/>
    <w:rsid w:val="00236114"/>
    <w:rsid w:val="00236210"/>
    <w:rsid w:val="0023698F"/>
    <w:rsid w:val="00236B26"/>
    <w:rsid w:val="00236C2C"/>
    <w:rsid w:val="00237059"/>
    <w:rsid w:val="00237C57"/>
    <w:rsid w:val="00237DEB"/>
    <w:rsid w:val="00240A51"/>
    <w:rsid w:val="00240AF3"/>
    <w:rsid w:val="00240EC2"/>
    <w:rsid w:val="00241008"/>
    <w:rsid w:val="00241182"/>
    <w:rsid w:val="0024128A"/>
    <w:rsid w:val="002417F9"/>
    <w:rsid w:val="002418D5"/>
    <w:rsid w:val="00241AD1"/>
    <w:rsid w:val="00241CB2"/>
    <w:rsid w:val="0024218A"/>
    <w:rsid w:val="0024302E"/>
    <w:rsid w:val="002434CE"/>
    <w:rsid w:val="00243599"/>
    <w:rsid w:val="00243CFC"/>
    <w:rsid w:val="00243FF7"/>
    <w:rsid w:val="0024425A"/>
    <w:rsid w:val="0024430B"/>
    <w:rsid w:val="002443F3"/>
    <w:rsid w:val="0024441B"/>
    <w:rsid w:val="00244817"/>
    <w:rsid w:val="0024484A"/>
    <w:rsid w:val="0024491C"/>
    <w:rsid w:val="00244C2F"/>
    <w:rsid w:val="00244E25"/>
    <w:rsid w:val="00245BBD"/>
    <w:rsid w:val="00245CDE"/>
    <w:rsid w:val="00245D9D"/>
    <w:rsid w:val="002469CD"/>
    <w:rsid w:val="00247967"/>
    <w:rsid w:val="00247F93"/>
    <w:rsid w:val="0025121B"/>
    <w:rsid w:val="0025167C"/>
    <w:rsid w:val="00251A31"/>
    <w:rsid w:val="00251DDD"/>
    <w:rsid w:val="00251EBB"/>
    <w:rsid w:val="00251F2D"/>
    <w:rsid w:val="00252040"/>
    <w:rsid w:val="00252957"/>
    <w:rsid w:val="002529AC"/>
    <w:rsid w:val="002529DD"/>
    <w:rsid w:val="00252FA8"/>
    <w:rsid w:val="00253931"/>
    <w:rsid w:val="0025397B"/>
    <w:rsid w:val="00253D92"/>
    <w:rsid w:val="00255C0B"/>
    <w:rsid w:val="0025617F"/>
    <w:rsid w:val="00256515"/>
    <w:rsid w:val="00256628"/>
    <w:rsid w:val="00257C17"/>
    <w:rsid w:val="00257DBD"/>
    <w:rsid w:val="00260155"/>
    <w:rsid w:val="00260422"/>
    <w:rsid w:val="002608E8"/>
    <w:rsid w:val="002611F7"/>
    <w:rsid w:val="00261287"/>
    <w:rsid w:val="002618A7"/>
    <w:rsid w:val="00261D74"/>
    <w:rsid w:val="00262438"/>
    <w:rsid w:val="002629B0"/>
    <w:rsid w:val="00263969"/>
    <w:rsid w:val="00263DF4"/>
    <w:rsid w:val="00264137"/>
    <w:rsid w:val="00264A43"/>
    <w:rsid w:val="00264D70"/>
    <w:rsid w:val="002656FE"/>
    <w:rsid w:val="002660EF"/>
    <w:rsid w:val="00266202"/>
    <w:rsid w:val="00266B05"/>
    <w:rsid w:val="00266CF2"/>
    <w:rsid w:val="00266D7D"/>
    <w:rsid w:val="00266DB5"/>
    <w:rsid w:val="00267372"/>
    <w:rsid w:val="00267D0E"/>
    <w:rsid w:val="002704ED"/>
    <w:rsid w:val="00271198"/>
    <w:rsid w:val="00271407"/>
    <w:rsid w:val="00272454"/>
    <w:rsid w:val="00273202"/>
    <w:rsid w:val="0027324B"/>
    <w:rsid w:val="00273C20"/>
    <w:rsid w:val="002740C4"/>
    <w:rsid w:val="002741C2"/>
    <w:rsid w:val="002745C7"/>
    <w:rsid w:val="0027531C"/>
    <w:rsid w:val="00275486"/>
    <w:rsid w:val="002754F2"/>
    <w:rsid w:val="00275C6C"/>
    <w:rsid w:val="00275E87"/>
    <w:rsid w:val="00276A54"/>
    <w:rsid w:val="00276A91"/>
    <w:rsid w:val="0027755B"/>
    <w:rsid w:val="00277C8E"/>
    <w:rsid w:val="00280172"/>
    <w:rsid w:val="00280275"/>
    <w:rsid w:val="002807B7"/>
    <w:rsid w:val="002809D1"/>
    <w:rsid w:val="00281D79"/>
    <w:rsid w:val="0028269E"/>
    <w:rsid w:val="00282C6B"/>
    <w:rsid w:val="00283D7D"/>
    <w:rsid w:val="00284A8D"/>
    <w:rsid w:val="00285589"/>
    <w:rsid w:val="00285760"/>
    <w:rsid w:val="002859A8"/>
    <w:rsid w:val="00286009"/>
    <w:rsid w:val="0028621F"/>
    <w:rsid w:val="002869EF"/>
    <w:rsid w:val="00286BB8"/>
    <w:rsid w:val="00286D5A"/>
    <w:rsid w:val="00286E4A"/>
    <w:rsid w:val="00287447"/>
    <w:rsid w:val="002875CD"/>
    <w:rsid w:val="00287AB0"/>
    <w:rsid w:val="002900A9"/>
    <w:rsid w:val="002905B5"/>
    <w:rsid w:val="00291A08"/>
    <w:rsid w:val="00291A63"/>
    <w:rsid w:val="0029385D"/>
    <w:rsid w:val="0029397E"/>
    <w:rsid w:val="00294086"/>
    <w:rsid w:val="00294399"/>
    <w:rsid w:val="002950C1"/>
    <w:rsid w:val="00295154"/>
    <w:rsid w:val="00295343"/>
    <w:rsid w:val="0029549F"/>
    <w:rsid w:val="00296139"/>
    <w:rsid w:val="00296682"/>
    <w:rsid w:val="00296734"/>
    <w:rsid w:val="00296B0B"/>
    <w:rsid w:val="00296C3B"/>
    <w:rsid w:val="00296D4B"/>
    <w:rsid w:val="00297C12"/>
    <w:rsid w:val="00297DA7"/>
    <w:rsid w:val="002A0364"/>
    <w:rsid w:val="002A084F"/>
    <w:rsid w:val="002A0B2D"/>
    <w:rsid w:val="002A13A7"/>
    <w:rsid w:val="002A16B4"/>
    <w:rsid w:val="002A18E5"/>
    <w:rsid w:val="002A1BF0"/>
    <w:rsid w:val="002A2B2F"/>
    <w:rsid w:val="002A3055"/>
    <w:rsid w:val="002A373E"/>
    <w:rsid w:val="002A3801"/>
    <w:rsid w:val="002A3ACC"/>
    <w:rsid w:val="002A3B55"/>
    <w:rsid w:val="002A3BC3"/>
    <w:rsid w:val="002A4699"/>
    <w:rsid w:val="002A477A"/>
    <w:rsid w:val="002A493D"/>
    <w:rsid w:val="002A5152"/>
    <w:rsid w:val="002A5673"/>
    <w:rsid w:val="002A59C9"/>
    <w:rsid w:val="002A5A34"/>
    <w:rsid w:val="002A60C8"/>
    <w:rsid w:val="002A676F"/>
    <w:rsid w:val="002A67D0"/>
    <w:rsid w:val="002A6982"/>
    <w:rsid w:val="002A6992"/>
    <w:rsid w:val="002A6A2D"/>
    <w:rsid w:val="002A7137"/>
    <w:rsid w:val="002A78F8"/>
    <w:rsid w:val="002A7DB8"/>
    <w:rsid w:val="002B0481"/>
    <w:rsid w:val="002B0752"/>
    <w:rsid w:val="002B0AD3"/>
    <w:rsid w:val="002B0AF0"/>
    <w:rsid w:val="002B0B98"/>
    <w:rsid w:val="002B1346"/>
    <w:rsid w:val="002B2110"/>
    <w:rsid w:val="002B2318"/>
    <w:rsid w:val="002B237C"/>
    <w:rsid w:val="002B291B"/>
    <w:rsid w:val="002B2CCC"/>
    <w:rsid w:val="002B39CB"/>
    <w:rsid w:val="002B3BAE"/>
    <w:rsid w:val="002B3F38"/>
    <w:rsid w:val="002B3FA9"/>
    <w:rsid w:val="002B47CB"/>
    <w:rsid w:val="002B4936"/>
    <w:rsid w:val="002B4D23"/>
    <w:rsid w:val="002B5B52"/>
    <w:rsid w:val="002B5E97"/>
    <w:rsid w:val="002B5F29"/>
    <w:rsid w:val="002B6995"/>
    <w:rsid w:val="002B7D93"/>
    <w:rsid w:val="002C05EE"/>
    <w:rsid w:val="002C0DCF"/>
    <w:rsid w:val="002C1336"/>
    <w:rsid w:val="002C1523"/>
    <w:rsid w:val="002C1998"/>
    <w:rsid w:val="002C1E4D"/>
    <w:rsid w:val="002C20A4"/>
    <w:rsid w:val="002C26AF"/>
    <w:rsid w:val="002C2DBA"/>
    <w:rsid w:val="002C2E4C"/>
    <w:rsid w:val="002C3210"/>
    <w:rsid w:val="002C3336"/>
    <w:rsid w:val="002C34DC"/>
    <w:rsid w:val="002C38C8"/>
    <w:rsid w:val="002C3933"/>
    <w:rsid w:val="002C39C9"/>
    <w:rsid w:val="002C3F6F"/>
    <w:rsid w:val="002C433E"/>
    <w:rsid w:val="002C502A"/>
    <w:rsid w:val="002C54A5"/>
    <w:rsid w:val="002C55A5"/>
    <w:rsid w:val="002C591E"/>
    <w:rsid w:val="002C5FF6"/>
    <w:rsid w:val="002C68CE"/>
    <w:rsid w:val="002C69AC"/>
    <w:rsid w:val="002C75BF"/>
    <w:rsid w:val="002C7D80"/>
    <w:rsid w:val="002D0145"/>
    <w:rsid w:val="002D0572"/>
    <w:rsid w:val="002D12C9"/>
    <w:rsid w:val="002D1529"/>
    <w:rsid w:val="002D16A6"/>
    <w:rsid w:val="002D216C"/>
    <w:rsid w:val="002D21CA"/>
    <w:rsid w:val="002D24CD"/>
    <w:rsid w:val="002D2770"/>
    <w:rsid w:val="002D280A"/>
    <w:rsid w:val="002D371C"/>
    <w:rsid w:val="002D447A"/>
    <w:rsid w:val="002D55E9"/>
    <w:rsid w:val="002D5B02"/>
    <w:rsid w:val="002D5B52"/>
    <w:rsid w:val="002D5FF5"/>
    <w:rsid w:val="002D6059"/>
    <w:rsid w:val="002D6632"/>
    <w:rsid w:val="002D6849"/>
    <w:rsid w:val="002D6C17"/>
    <w:rsid w:val="002D6C24"/>
    <w:rsid w:val="002D6DCD"/>
    <w:rsid w:val="002D6F88"/>
    <w:rsid w:val="002D7197"/>
    <w:rsid w:val="002D7590"/>
    <w:rsid w:val="002D7984"/>
    <w:rsid w:val="002D7D7B"/>
    <w:rsid w:val="002E12D7"/>
    <w:rsid w:val="002E157C"/>
    <w:rsid w:val="002E1C37"/>
    <w:rsid w:val="002E24E3"/>
    <w:rsid w:val="002E2557"/>
    <w:rsid w:val="002E2E75"/>
    <w:rsid w:val="002E3581"/>
    <w:rsid w:val="002E3977"/>
    <w:rsid w:val="002E3F15"/>
    <w:rsid w:val="002E4961"/>
    <w:rsid w:val="002E4B5A"/>
    <w:rsid w:val="002E5157"/>
    <w:rsid w:val="002E5FCE"/>
    <w:rsid w:val="002E68AD"/>
    <w:rsid w:val="002E6CC6"/>
    <w:rsid w:val="002E72E4"/>
    <w:rsid w:val="002E737A"/>
    <w:rsid w:val="002E74C8"/>
    <w:rsid w:val="002E7944"/>
    <w:rsid w:val="002F1372"/>
    <w:rsid w:val="002F208F"/>
    <w:rsid w:val="002F232E"/>
    <w:rsid w:val="002F2393"/>
    <w:rsid w:val="002F37DA"/>
    <w:rsid w:val="002F3A53"/>
    <w:rsid w:val="002F3F1D"/>
    <w:rsid w:val="002F4609"/>
    <w:rsid w:val="002F470F"/>
    <w:rsid w:val="002F4902"/>
    <w:rsid w:val="002F58AD"/>
    <w:rsid w:val="002F58F8"/>
    <w:rsid w:val="002F64E8"/>
    <w:rsid w:val="002F6BC9"/>
    <w:rsid w:val="002F792B"/>
    <w:rsid w:val="003000A3"/>
    <w:rsid w:val="003000D5"/>
    <w:rsid w:val="00300369"/>
    <w:rsid w:val="00300524"/>
    <w:rsid w:val="00300E64"/>
    <w:rsid w:val="003010C6"/>
    <w:rsid w:val="00301247"/>
    <w:rsid w:val="00301A8A"/>
    <w:rsid w:val="00301BC6"/>
    <w:rsid w:val="00302477"/>
    <w:rsid w:val="003025FE"/>
    <w:rsid w:val="00302C70"/>
    <w:rsid w:val="00302CB9"/>
    <w:rsid w:val="003031AE"/>
    <w:rsid w:val="003039A3"/>
    <w:rsid w:val="00303ADB"/>
    <w:rsid w:val="00304A90"/>
    <w:rsid w:val="00304B38"/>
    <w:rsid w:val="0030599A"/>
    <w:rsid w:val="00305A45"/>
    <w:rsid w:val="00306152"/>
    <w:rsid w:val="00306210"/>
    <w:rsid w:val="00306338"/>
    <w:rsid w:val="00306518"/>
    <w:rsid w:val="0030656F"/>
    <w:rsid w:val="00306E2A"/>
    <w:rsid w:val="00307353"/>
    <w:rsid w:val="003074F4"/>
    <w:rsid w:val="00307D6E"/>
    <w:rsid w:val="00307FC6"/>
    <w:rsid w:val="00311119"/>
    <w:rsid w:val="00311939"/>
    <w:rsid w:val="00311D31"/>
    <w:rsid w:val="003122E1"/>
    <w:rsid w:val="00312461"/>
    <w:rsid w:val="00312907"/>
    <w:rsid w:val="00313668"/>
    <w:rsid w:val="003138EB"/>
    <w:rsid w:val="0031400D"/>
    <w:rsid w:val="0031545A"/>
    <w:rsid w:val="0031598A"/>
    <w:rsid w:val="00315E41"/>
    <w:rsid w:val="00316337"/>
    <w:rsid w:val="00317364"/>
    <w:rsid w:val="003175AD"/>
    <w:rsid w:val="0032014D"/>
    <w:rsid w:val="00320A64"/>
    <w:rsid w:val="00321C6E"/>
    <w:rsid w:val="0032260F"/>
    <w:rsid w:val="003226C5"/>
    <w:rsid w:val="00322E9F"/>
    <w:rsid w:val="00324529"/>
    <w:rsid w:val="003245D3"/>
    <w:rsid w:val="003247A5"/>
    <w:rsid w:val="00324E64"/>
    <w:rsid w:val="00325059"/>
    <w:rsid w:val="003252E8"/>
    <w:rsid w:val="0032531F"/>
    <w:rsid w:val="00325A44"/>
    <w:rsid w:val="00326691"/>
    <w:rsid w:val="00326E39"/>
    <w:rsid w:val="003276BF"/>
    <w:rsid w:val="00327E90"/>
    <w:rsid w:val="00330CD9"/>
    <w:rsid w:val="00330CDC"/>
    <w:rsid w:val="003313AD"/>
    <w:rsid w:val="00331A1E"/>
    <w:rsid w:val="003324A2"/>
    <w:rsid w:val="00332A06"/>
    <w:rsid w:val="00332ECA"/>
    <w:rsid w:val="00332F20"/>
    <w:rsid w:val="00333686"/>
    <w:rsid w:val="00333F9A"/>
    <w:rsid w:val="0033493E"/>
    <w:rsid w:val="00334B2E"/>
    <w:rsid w:val="00334FB4"/>
    <w:rsid w:val="00335276"/>
    <w:rsid w:val="003352B1"/>
    <w:rsid w:val="003355AC"/>
    <w:rsid w:val="00335D57"/>
    <w:rsid w:val="003360DF"/>
    <w:rsid w:val="00336120"/>
    <w:rsid w:val="003364E4"/>
    <w:rsid w:val="00336575"/>
    <w:rsid w:val="003372E8"/>
    <w:rsid w:val="003377D0"/>
    <w:rsid w:val="00337A29"/>
    <w:rsid w:val="00337D62"/>
    <w:rsid w:val="00340375"/>
    <w:rsid w:val="0034068D"/>
    <w:rsid w:val="003406AF"/>
    <w:rsid w:val="0034124B"/>
    <w:rsid w:val="003416B3"/>
    <w:rsid w:val="00341A42"/>
    <w:rsid w:val="00341BCC"/>
    <w:rsid w:val="00341F55"/>
    <w:rsid w:val="00342AD8"/>
    <w:rsid w:val="00342C26"/>
    <w:rsid w:val="00342FD1"/>
    <w:rsid w:val="00343BFD"/>
    <w:rsid w:val="00344A29"/>
    <w:rsid w:val="00344A2C"/>
    <w:rsid w:val="00344BAF"/>
    <w:rsid w:val="003451CC"/>
    <w:rsid w:val="0034524F"/>
    <w:rsid w:val="00346609"/>
    <w:rsid w:val="0034660D"/>
    <w:rsid w:val="003468D1"/>
    <w:rsid w:val="00346DD1"/>
    <w:rsid w:val="00346F11"/>
    <w:rsid w:val="0035085F"/>
    <w:rsid w:val="00350995"/>
    <w:rsid w:val="00350AB5"/>
    <w:rsid w:val="00351004"/>
    <w:rsid w:val="00351125"/>
    <w:rsid w:val="0035120D"/>
    <w:rsid w:val="00352068"/>
    <w:rsid w:val="00353629"/>
    <w:rsid w:val="00353BDD"/>
    <w:rsid w:val="00354692"/>
    <w:rsid w:val="0035471D"/>
    <w:rsid w:val="00354A2A"/>
    <w:rsid w:val="00354A6A"/>
    <w:rsid w:val="00354B62"/>
    <w:rsid w:val="003553B1"/>
    <w:rsid w:val="00355D57"/>
    <w:rsid w:val="00356028"/>
    <w:rsid w:val="00356137"/>
    <w:rsid w:val="003563CF"/>
    <w:rsid w:val="0035695D"/>
    <w:rsid w:val="00356A1F"/>
    <w:rsid w:val="00356FD6"/>
    <w:rsid w:val="00357579"/>
    <w:rsid w:val="00357D83"/>
    <w:rsid w:val="003603FD"/>
    <w:rsid w:val="003605D1"/>
    <w:rsid w:val="00360F9C"/>
    <w:rsid w:val="0036181C"/>
    <w:rsid w:val="003618A1"/>
    <w:rsid w:val="003618AA"/>
    <w:rsid w:val="00361EFF"/>
    <w:rsid w:val="0036212A"/>
    <w:rsid w:val="00362A20"/>
    <w:rsid w:val="003631BE"/>
    <w:rsid w:val="00363B24"/>
    <w:rsid w:val="00363DE5"/>
    <w:rsid w:val="003640A8"/>
    <w:rsid w:val="00364643"/>
    <w:rsid w:val="00364735"/>
    <w:rsid w:val="00364CD3"/>
    <w:rsid w:val="00365426"/>
    <w:rsid w:val="0036542E"/>
    <w:rsid w:val="0036632B"/>
    <w:rsid w:val="00366456"/>
    <w:rsid w:val="00366703"/>
    <w:rsid w:val="00366BB5"/>
    <w:rsid w:val="003674D0"/>
    <w:rsid w:val="00367514"/>
    <w:rsid w:val="00367ABD"/>
    <w:rsid w:val="00367B66"/>
    <w:rsid w:val="003701E3"/>
    <w:rsid w:val="00370272"/>
    <w:rsid w:val="003707EC"/>
    <w:rsid w:val="00370A65"/>
    <w:rsid w:val="00370F82"/>
    <w:rsid w:val="00370FB9"/>
    <w:rsid w:val="003713CA"/>
    <w:rsid w:val="00371709"/>
    <w:rsid w:val="00371D27"/>
    <w:rsid w:val="00371F02"/>
    <w:rsid w:val="0037273B"/>
    <w:rsid w:val="00372E6B"/>
    <w:rsid w:val="003734D5"/>
    <w:rsid w:val="00373A34"/>
    <w:rsid w:val="00373C38"/>
    <w:rsid w:val="003742A9"/>
    <w:rsid w:val="003742B8"/>
    <w:rsid w:val="003742E6"/>
    <w:rsid w:val="003743BE"/>
    <w:rsid w:val="0037440E"/>
    <w:rsid w:val="00375310"/>
    <w:rsid w:val="00375E95"/>
    <w:rsid w:val="00375FEB"/>
    <w:rsid w:val="0037616C"/>
    <w:rsid w:val="00377008"/>
    <w:rsid w:val="0037704C"/>
    <w:rsid w:val="003773F5"/>
    <w:rsid w:val="00377B95"/>
    <w:rsid w:val="0038099E"/>
    <w:rsid w:val="00380F39"/>
    <w:rsid w:val="0038172E"/>
    <w:rsid w:val="00381A10"/>
    <w:rsid w:val="00381EFE"/>
    <w:rsid w:val="00382135"/>
    <w:rsid w:val="00382474"/>
    <w:rsid w:val="00382619"/>
    <w:rsid w:val="003826A2"/>
    <w:rsid w:val="00382B63"/>
    <w:rsid w:val="003831DD"/>
    <w:rsid w:val="0038321D"/>
    <w:rsid w:val="0038363F"/>
    <w:rsid w:val="003837AB"/>
    <w:rsid w:val="00384155"/>
    <w:rsid w:val="003841C8"/>
    <w:rsid w:val="00385008"/>
    <w:rsid w:val="00385474"/>
    <w:rsid w:val="0038555E"/>
    <w:rsid w:val="00385590"/>
    <w:rsid w:val="003858CC"/>
    <w:rsid w:val="00385B2A"/>
    <w:rsid w:val="00386147"/>
    <w:rsid w:val="0038667B"/>
    <w:rsid w:val="00386C70"/>
    <w:rsid w:val="00386D4B"/>
    <w:rsid w:val="00386D94"/>
    <w:rsid w:val="0038717A"/>
    <w:rsid w:val="00387F19"/>
    <w:rsid w:val="0039013E"/>
    <w:rsid w:val="00390C06"/>
    <w:rsid w:val="0039148B"/>
    <w:rsid w:val="003917B2"/>
    <w:rsid w:val="00391A58"/>
    <w:rsid w:val="00392399"/>
    <w:rsid w:val="003923AD"/>
    <w:rsid w:val="00393164"/>
    <w:rsid w:val="003935B5"/>
    <w:rsid w:val="0039372F"/>
    <w:rsid w:val="00393DB3"/>
    <w:rsid w:val="003940EF"/>
    <w:rsid w:val="0039465A"/>
    <w:rsid w:val="00394850"/>
    <w:rsid w:val="003949C7"/>
    <w:rsid w:val="003953CC"/>
    <w:rsid w:val="00395D2B"/>
    <w:rsid w:val="00395F61"/>
    <w:rsid w:val="00396B2A"/>
    <w:rsid w:val="00396BAF"/>
    <w:rsid w:val="00396EE4"/>
    <w:rsid w:val="00397019"/>
    <w:rsid w:val="003A03C0"/>
    <w:rsid w:val="003A0CD4"/>
    <w:rsid w:val="003A22AA"/>
    <w:rsid w:val="003A2C0F"/>
    <w:rsid w:val="003A36B1"/>
    <w:rsid w:val="003A3C02"/>
    <w:rsid w:val="003A4252"/>
    <w:rsid w:val="003A4582"/>
    <w:rsid w:val="003A4667"/>
    <w:rsid w:val="003A4DF6"/>
    <w:rsid w:val="003A504E"/>
    <w:rsid w:val="003A595A"/>
    <w:rsid w:val="003A5ABD"/>
    <w:rsid w:val="003A61B8"/>
    <w:rsid w:val="003A64B6"/>
    <w:rsid w:val="003A6DEE"/>
    <w:rsid w:val="003A70E7"/>
    <w:rsid w:val="003A726A"/>
    <w:rsid w:val="003A74A2"/>
    <w:rsid w:val="003A7794"/>
    <w:rsid w:val="003A77CD"/>
    <w:rsid w:val="003A7963"/>
    <w:rsid w:val="003A7BAC"/>
    <w:rsid w:val="003B0998"/>
    <w:rsid w:val="003B1644"/>
    <w:rsid w:val="003B171A"/>
    <w:rsid w:val="003B1762"/>
    <w:rsid w:val="003B201B"/>
    <w:rsid w:val="003B21DD"/>
    <w:rsid w:val="003B2336"/>
    <w:rsid w:val="003B24CC"/>
    <w:rsid w:val="003B26CE"/>
    <w:rsid w:val="003B2E08"/>
    <w:rsid w:val="003B37B0"/>
    <w:rsid w:val="003B39CB"/>
    <w:rsid w:val="003B3B22"/>
    <w:rsid w:val="003B3F92"/>
    <w:rsid w:val="003B42F4"/>
    <w:rsid w:val="003B489A"/>
    <w:rsid w:val="003B4A9A"/>
    <w:rsid w:val="003B4DDF"/>
    <w:rsid w:val="003B505E"/>
    <w:rsid w:val="003B528E"/>
    <w:rsid w:val="003B5693"/>
    <w:rsid w:val="003B5905"/>
    <w:rsid w:val="003B6258"/>
    <w:rsid w:val="003B6436"/>
    <w:rsid w:val="003B6660"/>
    <w:rsid w:val="003B6A3E"/>
    <w:rsid w:val="003B7A35"/>
    <w:rsid w:val="003C00D8"/>
    <w:rsid w:val="003C023A"/>
    <w:rsid w:val="003C0AC3"/>
    <w:rsid w:val="003C0B75"/>
    <w:rsid w:val="003C0FD0"/>
    <w:rsid w:val="003C1E8F"/>
    <w:rsid w:val="003C24B5"/>
    <w:rsid w:val="003C2638"/>
    <w:rsid w:val="003C2970"/>
    <w:rsid w:val="003C29FD"/>
    <w:rsid w:val="003C3323"/>
    <w:rsid w:val="003C3706"/>
    <w:rsid w:val="003C391C"/>
    <w:rsid w:val="003C3B6B"/>
    <w:rsid w:val="003C3FE6"/>
    <w:rsid w:val="003C48B4"/>
    <w:rsid w:val="003C4AFD"/>
    <w:rsid w:val="003C4EAF"/>
    <w:rsid w:val="003C5647"/>
    <w:rsid w:val="003C5A76"/>
    <w:rsid w:val="003C602C"/>
    <w:rsid w:val="003C6B9C"/>
    <w:rsid w:val="003C6CF2"/>
    <w:rsid w:val="003C73AE"/>
    <w:rsid w:val="003C763E"/>
    <w:rsid w:val="003C78E8"/>
    <w:rsid w:val="003C7CE4"/>
    <w:rsid w:val="003D01D4"/>
    <w:rsid w:val="003D026C"/>
    <w:rsid w:val="003D06C4"/>
    <w:rsid w:val="003D0A47"/>
    <w:rsid w:val="003D0F13"/>
    <w:rsid w:val="003D0FA6"/>
    <w:rsid w:val="003D15EA"/>
    <w:rsid w:val="003D1981"/>
    <w:rsid w:val="003D2A29"/>
    <w:rsid w:val="003D2B71"/>
    <w:rsid w:val="003D316B"/>
    <w:rsid w:val="003D364C"/>
    <w:rsid w:val="003D3E5E"/>
    <w:rsid w:val="003D3FEF"/>
    <w:rsid w:val="003D400E"/>
    <w:rsid w:val="003D4284"/>
    <w:rsid w:val="003D491F"/>
    <w:rsid w:val="003D499C"/>
    <w:rsid w:val="003D58B2"/>
    <w:rsid w:val="003D5EE5"/>
    <w:rsid w:val="003D64A0"/>
    <w:rsid w:val="003D6641"/>
    <w:rsid w:val="003D6B03"/>
    <w:rsid w:val="003D6BC9"/>
    <w:rsid w:val="003D771A"/>
    <w:rsid w:val="003D7974"/>
    <w:rsid w:val="003E0017"/>
    <w:rsid w:val="003E0542"/>
    <w:rsid w:val="003E195A"/>
    <w:rsid w:val="003E1CFF"/>
    <w:rsid w:val="003E1DB2"/>
    <w:rsid w:val="003E2F2C"/>
    <w:rsid w:val="003E3802"/>
    <w:rsid w:val="003E3DAE"/>
    <w:rsid w:val="003E4205"/>
    <w:rsid w:val="003E4649"/>
    <w:rsid w:val="003E4810"/>
    <w:rsid w:val="003E496B"/>
    <w:rsid w:val="003E49F3"/>
    <w:rsid w:val="003E5513"/>
    <w:rsid w:val="003E57C8"/>
    <w:rsid w:val="003E5CA0"/>
    <w:rsid w:val="003E5FBE"/>
    <w:rsid w:val="003E786C"/>
    <w:rsid w:val="003E7A5A"/>
    <w:rsid w:val="003F0155"/>
    <w:rsid w:val="003F0843"/>
    <w:rsid w:val="003F0908"/>
    <w:rsid w:val="003F097D"/>
    <w:rsid w:val="003F0D58"/>
    <w:rsid w:val="003F123F"/>
    <w:rsid w:val="003F1874"/>
    <w:rsid w:val="003F24EC"/>
    <w:rsid w:val="003F2AEE"/>
    <w:rsid w:val="003F2F26"/>
    <w:rsid w:val="003F2F3F"/>
    <w:rsid w:val="003F3464"/>
    <w:rsid w:val="003F3704"/>
    <w:rsid w:val="003F3EAE"/>
    <w:rsid w:val="003F457B"/>
    <w:rsid w:val="003F480F"/>
    <w:rsid w:val="003F4FE1"/>
    <w:rsid w:val="003F5F34"/>
    <w:rsid w:val="003F6645"/>
    <w:rsid w:val="003F761A"/>
    <w:rsid w:val="00400F97"/>
    <w:rsid w:val="00400FD2"/>
    <w:rsid w:val="00401907"/>
    <w:rsid w:val="00401A9C"/>
    <w:rsid w:val="00401E24"/>
    <w:rsid w:val="00402B49"/>
    <w:rsid w:val="00403409"/>
    <w:rsid w:val="00403EC6"/>
    <w:rsid w:val="00404445"/>
    <w:rsid w:val="00404517"/>
    <w:rsid w:val="0040489E"/>
    <w:rsid w:val="00404934"/>
    <w:rsid w:val="00404B7E"/>
    <w:rsid w:val="00405066"/>
    <w:rsid w:val="00405341"/>
    <w:rsid w:val="004053BB"/>
    <w:rsid w:val="004059B8"/>
    <w:rsid w:val="00406445"/>
    <w:rsid w:val="004064D3"/>
    <w:rsid w:val="0040652A"/>
    <w:rsid w:val="00406F99"/>
    <w:rsid w:val="00407021"/>
    <w:rsid w:val="00407ED7"/>
    <w:rsid w:val="004105B2"/>
    <w:rsid w:val="00410AD9"/>
    <w:rsid w:val="0041147D"/>
    <w:rsid w:val="004117B6"/>
    <w:rsid w:val="00412580"/>
    <w:rsid w:val="00412E62"/>
    <w:rsid w:val="0041308A"/>
    <w:rsid w:val="0041326F"/>
    <w:rsid w:val="00413536"/>
    <w:rsid w:val="00413728"/>
    <w:rsid w:val="00413DEF"/>
    <w:rsid w:val="00414128"/>
    <w:rsid w:val="0041469B"/>
    <w:rsid w:val="004147F5"/>
    <w:rsid w:val="00414D51"/>
    <w:rsid w:val="00414F7A"/>
    <w:rsid w:val="00415915"/>
    <w:rsid w:val="00415FC5"/>
    <w:rsid w:val="0041667D"/>
    <w:rsid w:val="0041673A"/>
    <w:rsid w:val="00416C99"/>
    <w:rsid w:val="00417A4E"/>
    <w:rsid w:val="00417CB6"/>
    <w:rsid w:val="004208A1"/>
    <w:rsid w:val="00420941"/>
    <w:rsid w:val="00420BBD"/>
    <w:rsid w:val="00420CA3"/>
    <w:rsid w:val="004211EB"/>
    <w:rsid w:val="004215BC"/>
    <w:rsid w:val="004217F8"/>
    <w:rsid w:val="00421A1E"/>
    <w:rsid w:val="00421AF4"/>
    <w:rsid w:val="00422471"/>
    <w:rsid w:val="00422DAA"/>
    <w:rsid w:val="004234C6"/>
    <w:rsid w:val="004239DE"/>
    <w:rsid w:val="00423D87"/>
    <w:rsid w:val="004255E6"/>
    <w:rsid w:val="00425DE0"/>
    <w:rsid w:val="0042627D"/>
    <w:rsid w:val="004264AA"/>
    <w:rsid w:val="004265D3"/>
    <w:rsid w:val="00426C7D"/>
    <w:rsid w:val="00426CCF"/>
    <w:rsid w:val="00427578"/>
    <w:rsid w:val="00427D97"/>
    <w:rsid w:val="00430C46"/>
    <w:rsid w:val="00431641"/>
    <w:rsid w:val="004323D6"/>
    <w:rsid w:val="004329BC"/>
    <w:rsid w:val="00433154"/>
    <w:rsid w:val="0043326C"/>
    <w:rsid w:val="00433407"/>
    <w:rsid w:val="00433CA7"/>
    <w:rsid w:val="00433D7C"/>
    <w:rsid w:val="004345BA"/>
    <w:rsid w:val="00434B09"/>
    <w:rsid w:val="00434BE9"/>
    <w:rsid w:val="00435060"/>
    <w:rsid w:val="004353ED"/>
    <w:rsid w:val="00435C39"/>
    <w:rsid w:val="00437234"/>
    <w:rsid w:val="00437CB1"/>
    <w:rsid w:val="00437E24"/>
    <w:rsid w:val="00440659"/>
    <w:rsid w:val="00440D32"/>
    <w:rsid w:val="00440D50"/>
    <w:rsid w:val="00440E6E"/>
    <w:rsid w:val="00442208"/>
    <w:rsid w:val="004423D3"/>
    <w:rsid w:val="00442617"/>
    <w:rsid w:val="00442BFD"/>
    <w:rsid w:val="004430E4"/>
    <w:rsid w:val="00443738"/>
    <w:rsid w:val="0044378F"/>
    <w:rsid w:val="00443DB9"/>
    <w:rsid w:val="00443F74"/>
    <w:rsid w:val="0044432A"/>
    <w:rsid w:val="00444410"/>
    <w:rsid w:val="0044464C"/>
    <w:rsid w:val="00444DE5"/>
    <w:rsid w:val="004455FE"/>
    <w:rsid w:val="00445675"/>
    <w:rsid w:val="00445793"/>
    <w:rsid w:val="00445EA2"/>
    <w:rsid w:val="00445FDE"/>
    <w:rsid w:val="0044653C"/>
    <w:rsid w:val="004469FD"/>
    <w:rsid w:val="00446AC7"/>
    <w:rsid w:val="004470E3"/>
    <w:rsid w:val="004472DB"/>
    <w:rsid w:val="0044738D"/>
    <w:rsid w:val="004473C9"/>
    <w:rsid w:val="00450F48"/>
    <w:rsid w:val="00451099"/>
    <w:rsid w:val="00451357"/>
    <w:rsid w:val="00452853"/>
    <w:rsid w:val="004531CD"/>
    <w:rsid w:val="004532AC"/>
    <w:rsid w:val="004535E0"/>
    <w:rsid w:val="00453D04"/>
    <w:rsid w:val="00454098"/>
    <w:rsid w:val="00454BF8"/>
    <w:rsid w:val="00455A0D"/>
    <w:rsid w:val="00455C16"/>
    <w:rsid w:val="00456565"/>
    <w:rsid w:val="00456919"/>
    <w:rsid w:val="00456A0A"/>
    <w:rsid w:val="00457109"/>
    <w:rsid w:val="00457754"/>
    <w:rsid w:val="00460EEA"/>
    <w:rsid w:val="004612B9"/>
    <w:rsid w:val="00461737"/>
    <w:rsid w:val="004619BC"/>
    <w:rsid w:val="00461CA3"/>
    <w:rsid w:val="00461CAA"/>
    <w:rsid w:val="00461CB2"/>
    <w:rsid w:val="004623A8"/>
    <w:rsid w:val="004627E7"/>
    <w:rsid w:val="0046319A"/>
    <w:rsid w:val="0046349D"/>
    <w:rsid w:val="004636DD"/>
    <w:rsid w:val="00463A3A"/>
    <w:rsid w:val="00463C29"/>
    <w:rsid w:val="00463D54"/>
    <w:rsid w:val="00463F95"/>
    <w:rsid w:val="00464454"/>
    <w:rsid w:val="004646A6"/>
    <w:rsid w:val="0046528A"/>
    <w:rsid w:val="00465760"/>
    <w:rsid w:val="0046604E"/>
    <w:rsid w:val="004660BB"/>
    <w:rsid w:val="004662F6"/>
    <w:rsid w:val="004669A1"/>
    <w:rsid w:val="00466C43"/>
    <w:rsid w:val="004673B2"/>
    <w:rsid w:val="00467C48"/>
    <w:rsid w:val="0047054E"/>
    <w:rsid w:val="00470728"/>
    <w:rsid w:val="00471EE4"/>
    <w:rsid w:val="00471EF4"/>
    <w:rsid w:val="00471F89"/>
    <w:rsid w:val="00472047"/>
    <w:rsid w:val="0047205F"/>
    <w:rsid w:val="00472C98"/>
    <w:rsid w:val="0047302C"/>
    <w:rsid w:val="004733BA"/>
    <w:rsid w:val="00473592"/>
    <w:rsid w:val="00473BB7"/>
    <w:rsid w:val="004743EA"/>
    <w:rsid w:val="0047457A"/>
    <w:rsid w:val="0047463F"/>
    <w:rsid w:val="004751DE"/>
    <w:rsid w:val="00475864"/>
    <w:rsid w:val="00475B92"/>
    <w:rsid w:val="00475F99"/>
    <w:rsid w:val="0047630F"/>
    <w:rsid w:val="00476957"/>
    <w:rsid w:val="00477945"/>
    <w:rsid w:val="0047797E"/>
    <w:rsid w:val="00477AFF"/>
    <w:rsid w:val="00477F96"/>
    <w:rsid w:val="004800F5"/>
    <w:rsid w:val="0048030C"/>
    <w:rsid w:val="004806B9"/>
    <w:rsid w:val="0048094A"/>
    <w:rsid w:val="00480A61"/>
    <w:rsid w:val="00481CB1"/>
    <w:rsid w:val="004821F8"/>
    <w:rsid w:val="0048233C"/>
    <w:rsid w:val="00482838"/>
    <w:rsid w:val="00482BFE"/>
    <w:rsid w:val="00482DEB"/>
    <w:rsid w:val="00482F30"/>
    <w:rsid w:val="00483632"/>
    <w:rsid w:val="004836D9"/>
    <w:rsid w:val="00483710"/>
    <w:rsid w:val="0048383C"/>
    <w:rsid w:val="004838FB"/>
    <w:rsid w:val="00483AAE"/>
    <w:rsid w:val="00483EB9"/>
    <w:rsid w:val="00484072"/>
    <w:rsid w:val="00484F62"/>
    <w:rsid w:val="00485D6D"/>
    <w:rsid w:val="004860E7"/>
    <w:rsid w:val="0048648E"/>
    <w:rsid w:val="00486565"/>
    <w:rsid w:val="00486940"/>
    <w:rsid w:val="00486E44"/>
    <w:rsid w:val="00487136"/>
    <w:rsid w:val="004874F2"/>
    <w:rsid w:val="00490CBF"/>
    <w:rsid w:val="0049166B"/>
    <w:rsid w:val="00491763"/>
    <w:rsid w:val="004920B2"/>
    <w:rsid w:val="00492165"/>
    <w:rsid w:val="00492399"/>
    <w:rsid w:val="00493296"/>
    <w:rsid w:val="004934E8"/>
    <w:rsid w:val="00493A79"/>
    <w:rsid w:val="004941F9"/>
    <w:rsid w:val="004942BB"/>
    <w:rsid w:val="0049457E"/>
    <w:rsid w:val="0049483D"/>
    <w:rsid w:val="00495363"/>
    <w:rsid w:val="004954BB"/>
    <w:rsid w:val="00495792"/>
    <w:rsid w:val="00495AE3"/>
    <w:rsid w:val="00496397"/>
    <w:rsid w:val="004968F4"/>
    <w:rsid w:val="00496A4F"/>
    <w:rsid w:val="00496ACB"/>
    <w:rsid w:val="00496D38"/>
    <w:rsid w:val="00496DA3"/>
    <w:rsid w:val="004A033E"/>
    <w:rsid w:val="004A036F"/>
    <w:rsid w:val="004A1732"/>
    <w:rsid w:val="004A1795"/>
    <w:rsid w:val="004A18C1"/>
    <w:rsid w:val="004A1985"/>
    <w:rsid w:val="004A1B42"/>
    <w:rsid w:val="004A27F1"/>
    <w:rsid w:val="004A27FB"/>
    <w:rsid w:val="004A2834"/>
    <w:rsid w:val="004A297C"/>
    <w:rsid w:val="004A2BAD"/>
    <w:rsid w:val="004A2CC2"/>
    <w:rsid w:val="004A308C"/>
    <w:rsid w:val="004A3736"/>
    <w:rsid w:val="004A40B8"/>
    <w:rsid w:val="004A43E5"/>
    <w:rsid w:val="004A4D70"/>
    <w:rsid w:val="004A4EB1"/>
    <w:rsid w:val="004A5252"/>
    <w:rsid w:val="004A5628"/>
    <w:rsid w:val="004A6247"/>
    <w:rsid w:val="004A63FF"/>
    <w:rsid w:val="004A66A3"/>
    <w:rsid w:val="004A67D7"/>
    <w:rsid w:val="004A67E7"/>
    <w:rsid w:val="004A699D"/>
    <w:rsid w:val="004A6BA4"/>
    <w:rsid w:val="004A6BC6"/>
    <w:rsid w:val="004A6C78"/>
    <w:rsid w:val="004A6F3F"/>
    <w:rsid w:val="004A722F"/>
    <w:rsid w:val="004B0788"/>
    <w:rsid w:val="004B0842"/>
    <w:rsid w:val="004B087D"/>
    <w:rsid w:val="004B1041"/>
    <w:rsid w:val="004B1960"/>
    <w:rsid w:val="004B216E"/>
    <w:rsid w:val="004B30A5"/>
    <w:rsid w:val="004B360A"/>
    <w:rsid w:val="004B3EEC"/>
    <w:rsid w:val="004B3F3A"/>
    <w:rsid w:val="004B436E"/>
    <w:rsid w:val="004B44BC"/>
    <w:rsid w:val="004B4D76"/>
    <w:rsid w:val="004B4E53"/>
    <w:rsid w:val="004B4EC5"/>
    <w:rsid w:val="004B59CC"/>
    <w:rsid w:val="004B689A"/>
    <w:rsid w:val="004B6AA0"/>
    <w:rsid w:val="004B704B"/>
    <w:rsid w:val="004B7326"/>
    <w:rsid w:val="004B7845"/>
    <w:rsid w:val="004C1170"/>
    <w:rsid w:val="004C182A"/>
    <w:rsid w:val="004C1E5C"/>
    <w:rsid w:val="004C209C"/>
    <w:rsid w:val="004C237E"/>
    <w:rsid w:val="004C2A5B"/>
    <w:rsid w:val="004C316D"/>
    <w:rsid w:val="004C3485"/>
    <w:rsid w:val="004C3836"/>
    <w:rsid w:val="004C3C7F"/>
    <w:rsid w:val="004C43FB"/>
    <w:rsid w:val="004C4887"/>
    <w:rsid w:val="004C4E11"/>
    <w:rsid w:val="004C5CA4"/>
    <w:rsid w:val="004C61B1"/>
    <w:rsid w:val="004C6511"/>
    <w:rsid w:val="004C6B86"/>
    <w:rsid w:val="004C6D2B"/>
    <w:rsid w:val="004C6DCD"/>
    <w:rsid w:val="004D0168"/>
    <w:rsid w:val="004D04D0"/>
    <w:rsid w:val="004D0C3F"/>
    <w:rsid w:val="004D1E3B"/>
    <w:rsid w:val="004D1F40"/>
    <w:rsid w:val="004D248B"/>
    <w:rsid w:val="004D2737"/>
    <w:rsid w:val="004D27B7"/>
    <w:rsid w:val="004D2A83"/>
    <w:rsid w:val="004D2DEA"/>
    <w:rsid w:val="004D2E4F"/>
    <w:rsid w:val="004D31EE"/>
    <w:rsid w:val="004D348D"/>
    <w:rsid w:val="004D392D"/>
    <w:rsid w:val="004D3BE5"/>
    <w:rsid w:val="004D3D08"/>
    <w:rsid w:val="004D407B"/>
    <w:rsid w:val="004D49D9"/>
    <w:rsid w:val="004D4EE7"/>
    <w:rsid w:val="004D5AF7"/>
    <w:rsid w:val="004D6711"/>
    <w:rsid w:val="004D6ED6"/>
    <w:rsid w:val="004D70AC"/>
    <w:rsid w:val="004D7B31"/>
    <w:rsid w:val="004E059C"/>
    <w:rsid w:val="004E0602"/>
    <w:rsid w:val="004E08E8"/>
    <w:rsid w:val="004E0BBA"/>
    <w:rsid w:val="004E0CE6"/>
    <w:rsid w:val="004E102C"/>
    <w:rsid w:val="004E1468"/>
    <w:rsid w:val="004E16B5"/>
    <w:rsid w:val="004E1ADD"/>
    <w:rsid w:val="004E21D3"/>
    <w:rsid w:val="004E24B9"/>
    <w:rsid w:val="004E25AF"/>
    <w:rsid w:val="004E265C"/>
    <w:rsid w:val="004E2809"/>
    <w:rsid w:val="004E3AE1"/>
    <w:rsid w:val="004E3C4C"/>
    <w:rsid w:val="004E3E55"/>
    <w:rsid w:val="004E423C"/>
    <w:rsid w:val="004E4F3B"/>
    <w:rsid w:val="004E52D0"/>
    <w:rsid w:val="004E530D"/>
    <w:rsid w:val="004E60F2"/>
    <w:rsid w:val="004E651C"/>
    <w:rsid w:val="004E669A"/>
    <w:rsid w:val="004E697B"/>
    <w:rsid w:val="004E6A34"/>
    <w:rsid w:val="004E6CA7"/>
    <w:rsid w:val="004E6F56"/>
    <w:rsid w:val="004E73D9"/>
    <w:rsid w:val="004F01F7"/>
    <w:rsid w:val="004F0528"/>
    <w:rsid w:val="004F2630"/>
    <w:rsid w:val="004F278D"/>
    <w:rsid w:val="004F280B"/>
    <w:rsid w:val="004F29C4"/>
    <w:rsid w:val="004F2E5F"/>
    <w:rsid w:val="004F2E93"/>
    <w:rsid w:val="004F31EB"/>
    <w:rsid w:val="004F35FC"/>
    <w:rsid w:val="004F3A49"/>
    <w:rsid w:val="004F3B88"/>
    <w:rsid w:val="004F48A3"/>
    <w:rsid w:val="004F4AF6"/>
    <w:rsid w:val="004F4E28"/>
    <w:rsid w:val="004F5092"/>
    <w:rsid w:val="004F5145"/>
    <w:rsid w:val="004F51F8"/>
    <w:rsid w:val="004F53A6"/>
    <w:rsid w:val="004F54FC"/>
    <w:rsid w:val="004F58A1"/>
    <w:rsid w:val="004F5A6C"/>
    <w:rsid w:val="004F5CA5"/>
    <w:rsid w:val="004F5CE2"/>
    <w:rsid w:val="004F623D"/>
    <w:rsid w:val="004F6974"/>
    <w:rsid w:val="004F6DAD"/>
    <w:rsid w:val="004F768C"/>
    <w:rsid w:val="004F7E38"/>
    <w:rsid w:val="00500089"/>
    <w:rsid w:val="0050029A"/>
    <w:rsid w:val="005002BF"/>
    <w:rsid w:val="00500D93"/>
    <w:rsid w:val="00500E67"/>
    <w:rsid w:val="00500E76"/>
    <w:rsid w:val="00501016"/>
    <w:rsid w:val="00501F0B"/>
    <w:rsid w:val="005033B5"/>
    <w:rsid w:val="00504501"/>
    <w:rsid w:val="00504C92"/>
    <w:rsid w:val="00504DAA"/>
    <w:rsid w:val="00505335"/>
    <w:rsid w:val="00505881"/>
    <w:rsid w:val="00505F5E"/>
    <w:rsid w:val="0050664C"/>
    <w:rsid w:val="00507614"/>
    <w:rsid w:val="00507943"/>
    <w:rsid w:val="00507BDE"/>
    <w:rsid w:val="00510393"/>
    <w:rsid w:val="00510AFF"/>
    <w:rsid w:val="00511A63"/>
    <w:rsid w:val="00511C5C"/>
    <w:rsid w:val="00511E79"/>
    <w:rsid w:val="00512167"/>
    <w:rsid w:val="00512A5D"/>
    <w:rsid w:val="00512E31"/>
    <w:rsid w:val="00513717"/>
    <w:rsid w:val="00513A08"/>
    <w:rsid w:val="00514205"/>
    <w:rsid w:val="00514285"/>
    <w:rsid w:val="005149B5"/>
    <w:rsid w:val="00514A07"/>
    <w:rsid w:val="00514B04"/>
    <w:rsid w:val="00515129"/>
    <w:rsid w:val="005158B2"/>
    <w:rsid w:val="005168B6"/>
    <w:rsid w:val="00516C16"/>
    <w:rsid w:val="00520C55"/>
    <w:rsid w:val="00520C9E"/>
    <w:rsid w:val="00520F62"/>
    <w:rsid w:val="005210DE"/>
    <w:rsid w:val="00521753"/>
    <w:rsid w:val="00521B8C"/>
    <w:rsid w:val="00521E6C"/>
    <w:rsid w:val="0052237D"/>
    <w:rsid w:val="0052239C"/>
    <w:rsid w:val="005224C5"/>
    <w:rsid w:val="00522BB8"/>
    <w:rsid w:val="00523C53"/>
    <w:rsid w:val="00523E98"/>
    <w:rsid w:val="00524EB2"/>
    <w:rsid w:val="00524F4D"/>
    <w:rsid w:val="0052523F"/>
    <w:rsid w:val="00525D9C"/>
    <w:rsid w:val="00526270"/>
    <w:rsid w:val="00526466"/>
    <w:rsid w:val="0052687A"/>
    <w:rsid w:val="00526A1C"/>
    <w:rsid w:val="00526BF5"/>
    <w:rsid w:val="00526FDE"/>
    <w:rsid w:val="00527696"/>
    <w:rsid w:val="005276C2"/>
    <w:rsid w:val="00527A26"/>
    <w:rsid w:val="00530543"/>
    <w:rsid w:val="00530626"/>
    <w:rsid w:val="00530695"/>
    <w:rsid w:val="005308E2"/>
    <w:rsid w:val="005309FA"/>
    <w:rsid w:val="00530EB7"/>
    <w:rsid w:val="00531B8D"/>
    <w:rsid w:val="0053207F"/>
    <w:rsid w:val="005328B3"/>
    <w:rsid w:val="00532DD4"/>
    <w:rsid w:val="00532F95"/>
    <w:rsid w:val="005332FD"/>
    <w:rsid w:val="00533631"/>
    <w:rsid w:val="00533B87"/>
    <w:rsid w:val="005346D4"/>
    <w:rsid w:val="0053499B"/>
    <w:rsid w:val="005354E8"/>
    <w:rsid w:val="00537288"/>
    <w:rsid w:val="00537D27"/>
    <w:rsid w:val="0054037F"/>
    <w:rsid w:val="00540475"/>
    <w:rsid w:val="00540646"/>
    <w:rsid w:val="005408B4"/>
    <w:rsid w:val="00540A14"/>
    <w:rsid w:val="0054127A"/>
    <w:rsid w:val="005414E9"/>
    <w:rsid w:val="00541913"/>
    <w:rsid w:val="00541DA2"/>
    <w:rsid w:val="00541DF5"/>
    <w:rsid w:val="0054462C"/>
    <w:rsid w:val="00544F36"/>
    <w:rsid w:val="0054503A"/>
    <w:rsid w:val="0054521C"/>
    <w:rsid w:val="0054564E"/>
    <w:rsid w:val="0054588F"/>
    <w:rsid w:val="00545DBF"/>
    <w:rsid w:val="005460BF"/>
    <w:rsid w:val="00546537"/>
    <w:rsid w:val="00546897"/>
    <w:rsid w:val="00546AE4"/>
    <w:rsid w:val="00547DFF"/>
    <w:rsid w:val="00550721"/>
    <w:rsid w:val="00551501"/>
    <w:rsid w:val="0055186B"/>
    <w:rsid w:val="00551F24"/>
    <w:rsid w:val="00552093"/>
    <w:rsid w:val="00552FA9"/>
    <w:rsid w:val="00553045"/>
    <w:rsid w:val="005534D0"/>
    <w:rsid w:val="00553E30"/>
    <w:rsid w:val="00553ECD"/>
    <w:rsid w:val="005546B3"/>
    <w:rsid w:val="005546C7"/>
    <w:rsid w:val="00555151"/>
    <w:rsid w:val="00555861"/>
    <w:rsid w:val="00555D45"/>
    <w:rsid w:val="00555DA3"/>
    <w:rsid w:val="00556137"/>
    <w:rsid w:val="0055719B"/>
    <w:rsid w:val="005574F1"/>
    <w:rsid w:val="0055753B"/>
    <w:rsid w:val="00557776"/>
    <w:rsid w:val="00557A07"/>
    <w:rsid w:val="00557F9F"/>
    <w:rsid w:val="00560094"/>
    <w:rsid w:val="005603B4"/>
    <w:rsid w:val="005604E7"/>
    <w:rsid w:val="00560895"/>
    <w:rsid w:val="00560B36"/>
    <w:rsid w:val="00560C82"/>
    <w:rsid w:val="00560EB9"/>
    <w:rsid w:val="0056116E"/>
    <w:rsid w:val="00561E66"/>
    <w:rsid w:val="0056254E"/>
    <w:rsid w:val="0056295F"/>
    <w:rsid w:val="00562D50"/>
    <w:rsid w:val="00563EE0"/>
    <w:rsid w:val="00563FA4"/>
    <w:rsid w:val="00564097"/>
    <w:rsid w:val="005641DE"/>
    <w:rsid w:val="00564255"/>
    <w:rsid w:val="00564E9F"/>
    <w:rsid w:val="0056518D"/>
    <w:rsid w:val="00565204"/>
    <w:rsid w:val="00565311"/>
    <w:rsid w:val="00565A4D"/>
    <w:rsid w:val="005671D2"/>
    <w:rsid w:val="00567F82"/>
    <w:rsid w:val="0057039B"/>
    <w:rsid w:val="00570A77"/>
    <w:rsid w:val="00571286"/>
    <w:rsid w:val="00571EF6"/>
    <w:rsid w:val="00571F9B"/>
    <w:rsid w:val="005728A8"/>
    <w:rsid w:val="00573E1B"/>
    <w:rsid w:val="00574A13"/>
    <w:rsid w:val="00574A98"/>
    <w:rsid w:val="005750BE"/>
    <w:rsid w:val="0057594C"/>
    <w:rsid w:val="0057629D"/>
    <w:rsid w:val="0057639B"/>
    <w:rsid w:val="00576809"/>
    <w:rsid w:val="005769EE"/>
    <w:rsid w:val="00577673"/>
    <w:rsid w:val="00577EB2"/>
    <w:rsid w:val="005804F7"/>
    <w:rsid w:val="00580B31"/>
    <w:rsid w:val="00580D85"/>
    <w:rsid w:val="005810C5"/>
    <w:rsid w:val="00581CBC"/>
    <w:rsid w:val="00582306"/>
    <w:rsid w:val="00582629"/>
    <w:rsid w:val="00582F53"/>
    <w:rsid w:val="00583068"/>
    <w:rsid w:val="0058351A"/>
    <w:rsid w:val="00583897"/>
    <w:rsid w:val="00583BE2"/>
    <w:rsid w:val="00584167"/>
    <w:rsid w:val="00584170"/>
    <w:rsid w:val="00584331"/>
    <w:rsid w:val="005850AA"/>
    <w:rsid w:val="005851D5"/>
    <w:rsid w:val="00586418"/>
    <w:rsid w:val="00586466"/>
    <w:rsid w:val="00586A02"/>
    <w:rsid w:val="00586E27"/>
    <w:rsid w:val="0058782E"/>
    <w:rsid w:val="0058797B"/>
    <w:rsid w:val="00591237"/>
    <w:rsid w:val="005916B7"/>
    <w:rsid w:val="00591D75"/>
    <w:rsid w:val="00591DDB"/>
    <w:rsid w:val="00592A02"/>
    <w:rsid w:val="00593038"/>
    <w:rsid w:val="005930D9"/>
    <w:rsid w:val="0059313C"/>
    <w:rsid w:val="005937ED"/>
    <w:rsid w:val="005938A5"/>
    <w:rsid w:val="0059395C"/>
    <w:rsid w:val="005941BF"/>
    <w:rsid w:val="005942F1"/>
    <w:rsid w:val="00594420"/>
    <w:rsid w:val="00594A3E"/>
    <w:rsid w:val="00594C77"/>
    <w:rsid w:val="005957D3"/>
    <w:rsid w:val="005958E8"/>
    <w:rsid w:val="00595C65"/>
    <w:rsid w:val="00595DBA"/>
    <w:rsid w:val="00595E7A"/>
    <w:rsid w:val="005961B2"/>
    <w:rsid w:val="0059661B"/>
    <w:rsid w:val="00596B0E"/>
    <w:rsid w:val="00596C9C"/>
    <w:rsid w:val="00597A90"/>
    <w:rsid w:val="005A016E"/>
    <w:rsid w:val="005A0222"/>
    <w:rsid w:val="005A0437"/>
    <w:rsid w:val="005A182A"/>
    <w:rsid w:val="005A18C8"/>
    <w:rsid w:val="005A18E6"/>
    <w:rsid w:val="005A1920"/>
    <w:rsid w:val="005A19AF"/>
    <w:rsid w:val="005A1B81"/>
    <w:rsid w:val="005A2015"/>
    <w:rsid w:val="005A287E"/>
    <w:rsid w:val="005A2A33"/>
    <w:rsid w:val="005A2DBB"/>
    <w:rsid w:val="005A3157"/>
    <w:rsid w:val="005A336A"/>
    <w:rsid w:val="005A3AA2"/>
    <w:rsid w:val="005A3C3C"/>
    <w:rsid w:val="005A3DA0"/>
    <w:rsid w:val="005A3DE1"/>
    <w:rsid w:val="005A3E6D"/>
    <w:rsid w:val="005A44C4"/>
    <w:rsid w:val="005A4705"/>
    <w:rsid w:val="005A5AFB"/>
    <w:rsid w:val="005A62E3"/>
    <w:rsid w:val="005A645F"/>
    <w:rsid w:val="005A7B7C"/>
    <w:rsid w:val="005A7D5F"/>
    <w:rsid w:val="005B014A"/>
    <w:rsid w:val="005B01E9"/>
    <w:rsid w:val="005B0D6B"/>
    <w:rsid w:val="005B1687"/>
    <w:rsid w:val="005B18B7"/>
    <w:rsid w:val="005B19BF"/>
    <w:rsid w:val="005B2C50"/>
    <w:rsid w:val="005B2D74"/>
    <w:rsid w:val="005B3348"/>
    <w:rsid w:val="005B3ED4"/>
    <w:rsid w:val="005B5703"/>
    <w:rsid w:val="005B62A3"/>
    <w:rsid w:val="005B648E"/>
    <w:rsid w:val="005B69D3"/>
    <w:rsid w:val="005B6A2F"/>
    <w:rsid w:val="005B6EBD"/>
    <w:rsid w:val="005B76FC"/>
    <w:rsid w:val="005B7DC1"/>
    <w:rsid w:val="005C02A0"/>
    <w:rsid w:val="005C06C0"/>
    <w:rsid w:val="005C0B1C"/>
    <w:rsid w:val="005C12B5"/>
    <w:rsid w:val="005C1741"/>
    <w:rsid w:val="005C1DF2"/>
    <w:rsid w:val="005C2135"/>
    <w:rsid w:val="005C2461"/>
    <w:rsid w:val="005C30E4"/>
    <w:rsid w:val="005C31A5"/>
    <w:rsid w:val="005C335D"/>
    <w:rsid w:val="005C36A5"/>
    <w:rsid w:val="005C3E76"/>
    <w:rsid w:val="005C4A46"/>
    <w:rsid w:val="005C4F6B"/>
    <w:rsid w:val="005C519D"/>
    <w:rsid w:val="005C57F7"/>
    <w:rsid w:val="005C5A4C"/>
    <w:rsid w:val="005C5E38"/>
    <w:rsid w:val="005C63C1"/>
    <w:rsid w:val="005C670A"/>
    <w:rsid w:val="005C68EB"/>
    <w:rsid w:val="005C766F"/>
    <w:rsid w:val="005C777C"/>
    <w:rsid w:val="005C7948"/>
    <w:rsid w:val="005C7CCC"/>
    <w:rsid w:val="005D0A3F"/>
    <w:rsid w:val="005D0D2F"/>
    <w:rsid w:val="005D1763"/>
    <w:rsid w:val="005D1FA9"/>
    <w:rsid w:val="005D241D"/>
    <w:rsid w:val="005D2BFF"/>
    <w:rsid w:val="005D35C6"/>
    <w:rsid w:val="005D37FB"/>
    <w:rsid w:val="005D4495"/>
    <w:rsid w:val="005D4584"/>
    <w:rsid w:val="005D478B"/>
    <w:rsid w:val="005D5E65"/>
    <w:rsid w:val="005D61D2"/>
    <w:rsid w:val="005D72EE"/>
    <w:rsid w:val="005D7455"/>
    <w:rsid w:val="005D77E2"/>
    <w:rsid w:val="005D7BCC"/>
    <w:rsid w:val="005E00BB"/>
    <w:rsid w:val="005E0228"/>
    <w:rsid w:val="005E040C"/>
    <w:rsid w:val="005E0569"/>
    <w:rsid w:val="005E0BFD"/>
    <w:rsid w:val="005E1795"/>
    <w:rsid w:val="005E26FF"/>
    <w:rsid w:val="005E291C"/>
    <w:rsid w:val="005E2DC0"/>
    <w:rsid w:val="005E2E29"/>
    <w:rsid w:val="005E32F6"/>
    <w:rsid w:val="005E33F9"/>
    <w:rsid w:val="005E38FE"/>
    <w:rsid w:val="005E3B06"/>
    <w:rsid w:val="005E3C04"/>
    <w:rsid w:val="005E3C46"/>
    <w:rsid w:val="005E3CC0"/>
    <w:rsid w:val="005E4F06"/>
    <w:rsid w:val="005E536E"/>
    <w:rsid w:val="005E54BC"/>
    <w:rsid w:val="005E5668"/>
    <w:rsid w:val="005E654F"/>
    <w:rsid w:val="005E7135"/>
    <w:rsid w:val="005E76B6"/>
    <w:rsid w:val="005E7928"/>
    <w:rsid w:val="005F0A42"/>
    <w:rsid w:val="005F0F23"/>
    <w:rsid w:val="005F108D"/>
    <w:rsid w:val="005F1166"/>
    <w:rsid w:val="005F13E5"/>
    <w:rsid w:val="005F1B43"/>
    <w:rsid w:val="005F1E19"/>
    <w:rsid w:val="005F24BD"/>
    <w:rsid w:val="005F24D7"/>
    <w:rsid w:val="005F255F"/>
    <w:rsid w:val="005F265E"/>
    <w:rsid w:val="005F272D"/>
    <w:rsid w:val="005F2905"/>
    <w:rsid w:val="005F2ACB"/>
    <w:rsid w:val="005F2D1A"/>
    <w:rsid w:val="005F2FBA"/>
    <w:rsid w:val="005F3063"/>
    <w:rsid w:val="005F3A4F"/>
    <w:rsid w:val="005F5196"/>
    <w:rsid w:val="005F54D4"/>
    <w:rsid w:val="005F61AB"/>
    <w:rsid w:val="005F67EC"/>
    <w:rsid w:val="005F692C"/>
    <w:rsid w:val="005F6B2F"/>
    <w:rsid w:val="005F6BA9"/>
    <w:rsid w:val="005F6BC2"/>
    <w:rsid w:val="005F6BF6"/>
    <w:rsid w:val="005F6F87"/>
    <w:rsid w:val="005F6FB2"/>
    <w:rsid w:val="005F707B"/>
    <w:rsid w:val="005F761F"/>
    <w:rsid w:val="005F7D49"/>
    <w:rsid w:val="0060117D"/>
    <w:rsid w:val="006025BA"/>
    <w:rsid w:val="00602B90"/>
    <w:rsid w:val="00603183"/>
    <w:rsid w:val="006034AD"/>
    <w:rsid w:val="00603A21"/>
    <w:rsid w:val="00603B27"/>
    <w:rsid w:val="00603EEA"/>
    <w:rsid w:val="00604C8A"/>
    <w:rsid w:val="00605367"/>
    <w:rsid w:val="00605686"/>
    <w:rsid w:val="006064D1"/>
    <w:rsid w:val="00606542"/>
    <w:rsid w:val="006069CE"/>
    <w:rsid w:val="00607942"/>
    <w:rsid w:val="00607973"/>
    <w:rsid w:val="00607E08"/>
    <w:rsid w:val="00610417"/>
    <w:rsid w:val="006106EA"/>
    <w:rsid w:val="0061176B"/>
    <w:rsid w:val="00611870"/>
    <w:rsid w:val="00611C06"/>
    <w:rsid w:val="00612057"/>
    <w:rsid w:val="006124C1"/>
    <w:rsid w:val="00612A07"/>
    <w:rsid w:val="006134B6"/>
    <w:rsid w:val="00613CD8"/>
    <w:rsid w:val="006141BB"/>
    <w:rsid w:val="00614DE1"/>
    <w:rsid w:val="0061526B"/>
    <w:rsid w:val="00615304"/>
    <w:rsid w:val="00615958"/>
    <w:rsid w:val="006159A8"/>
    <w:rsid w:val="0061628D"/>
    <w:rsid w:val="0061672C"/>
    <w:rsid w:val="00616EFE"/>
    <w:rsid w:val="006173AF"/>
    <w:rsid w:val="006173D3"/>
    <w:rsid w:val="00617577"/>
    <w:rsid w:val="00617AE1"/>
    <w:rsid w:val="0062011E"/>
    <w:rsid w:val="00620513"/>
    <w:rsid w:val="00620699"/>
    <w:rsid w:val="00621B80"/>
    <w:rsid w:val="00621CBB"/>
    <w:rsid w:val="00621F5F"/>
    <w:rsid w:val="00621FD9"/>
    <w:rsid w:val="006222A1"/>
    <w:rsid w:val="00622B68"/>
    <w:rsid w:val="00622DB5"/>
    <w:rsid w:val="006238BD"/>
    <w:rsid w:val="00624084"/>
    <w:rsid w:val="0062467B"/>
    <w:rsid w:val="00624958"/>
    <w:rsid w:val="006251A5"/>
    <w:rsid w:val="00625427"/>
    <w:rsid w:val="00625498"/>
    <w:rsid w:val="00626C8B"/>
    <w:rsid w:val="00626EC6"/>
    <w:rsid w:val="006270AF"/>
    <w:rsid w:val="006270E9"/>
    <w:rsid w:val="00627725"/>
    <w:rsid w:val="006302A2"/>
    <w:rsid w:val="006303B4"/>
    <w:rsid w:val="0063049D"/>
    <w:rsid w:val="00630900"/>
    <w:rsid w:val="00631124"/>
    <w:rsid w:val="00631816"/>
    <w:rsid w:val="00631A5F"/>
    <w:rsid w:val="00632B8C"/>
    <w:rsid w:val="00633739"/>
    <w:rsid w:val="00634307"/>
    <w:rsid w:val="00634409"/>
    <w:rsid w:val="00634A33"/>
    <w:rsid w:val="00635621"/>
    <w:rsid w:val="00635AE3"/>
    <w:rsid w:val="00636316"/>
    <w:rsid w:val="00637177"/>
    <w:rsid w:val="0063724E"/>
    <w:rsid w:val="00637D36"/>
    <w:rsid w:val="006401A8"/>
    <w:rsid w:val="006405B9"/>
    <w:rsid w:val="006408AB"/>
    <w:rsid w:val="00641844"/>
    <w:rsid w:val="00641DCC"/>
    <w:rsid w:val="006420FC"/>
    <w:rsid w:val="00642340"/>
    <w:rsid w:val="0064258E"/>
    <w:rsid w:val="006425BB"/>
    <w:rsid w:val="006425C2"/>
    <w:rsid w:val="00642975"/>
    <w:rsid w:val="00642CBD"/>
    <w:rsid w:val="00642F3C"/>
    <w:rsid w:val="00643000"/>
    <w:rsid w:val="00643165"/>
    <w:rsid w:val="006432F0"/>
    <w:rsid w:val="0064334D"/>
    <w:rsid w:val="006435EB"/>
    <w:rsid w:val="00643604"/>
    <w:rsid w:val="00643B85"/>
    <w:rsid w:val="00643EF4"/>
    <w:rsid w:val="00644263"/>
    <w:rsid w:val="006451DC"/>
    <w:rsid w:val="00645960"/>
    <w:rsid w:val="00645FFA"/>
    <w:rsid w:val="00646027"/>
    <w:rsid w:val="00646748"/>
    <w:rsid w:val="00646946"/>
    <w:rsid w:val="00646EF8"/>
    <w:rsid w:val="00646F18"/>
    <w:rsid w:val="006475EE"/>
    <w:rsid w:val="00647660"/>
    <w:rsid w:val="006477DD"/>
    <w:rsid w:val="00647B5C"/>
    <w:rsid w:val="006504A5"/>
    <w:rsid w:val="006504D1"/>
    <w:rsid w:val="00650A4A"/>
    <w:rsid w:val="00650ADD"/>
    <w:rsid w:val="00651093"/>
    <w:rsid w:val="00651661"/>
    <w:rsid w:val="00651ADF"/>
    <w:rsid w:val="0065230F"/>
    <w:rsid w:val="00652D5D"/>
    <w:rsid w:val="00653365"/>
    <w:rsid w:val="00653798"/>
    <w:rsid w:val="00653D58"/>
    <w:rsid w:val="0065421C"/>
    <w:rsid w:val="0065435E"/>
    <w:rsid w:val="0065437B"/>
    <w:rsid w:val="0065468E"/>
    <w:rsid w:val="0065568A"/>
    <w:rsid w:val="006557BC"/>
    <w:rsid w:val="00656066"/>
    <w:rsid w:val="00656111"/>
    <w:rsid w:val="00656712"/>
    <w:rsid w:val="00656D27"/>
    <w:rsid w:val="00656D39"/>
    <w:rsid w:val="00656DB9"/>
    <w:rsid w:val="00656F13"/>
    <w:rsid w:val="0065733E"/>
    <w:rsid w:val="00657741"/>
    <w:rsid w:val="00657A87"/>
    <w:rsid w:val="006607D3"/>
    <w:rsid w:val="00660C00"/>
    <w:rsid w:val="006610FA"/>
    <w:rsid w:val="00661425"/>
    <w:rsid w:val="00661AA5"/>
    <w:rsid w:val="006624EF"/>
    <w:rsid w:val="00662586"/>
    <w:rsid w:val="00662B97"/>
    <w:rsid w:val="00663D91"/>
    <w:rsid w:val="00663E9D"/>
    <w:rsid w:val="00664C66"/>
    <w:rsid w:val="00665184"/>
    <w:rsid w:val="006654E5"/>
    <w:rsid w:val="0066575E"/>
    <w:rsid w:val="0066641E"/>
    <w:rsid w:val="006664A5"/>
    <w:rsid w:val="006664F2"/>
    <w:rsid w:val="006665EB"/>
    <w:rsid w:val="00666632"/>
    <w:rsid w:val="00666E1B"/>
    <w:rsid w:val="00667511"/>
    <w:rsid w:val="00667A74"/>
    <w:rsid w:val="00667B14"/>
    <w:rsid w:val="00670791"/>
    <w:rsid w:val="00670BF9"/>
    <w:rsid w:val="00670DA8"/>
    <w:rsid w:val="00670FC0"/>
    <w:rsid w:val="00671E12"/>
    <w:rsid w:val="00671E41"/>
    <w:rsid w:val="00672CE1"/>
    <w:rsid w:val="0067321F"/>
    <w:rsid w:val="006732CA"/>
    <w:rsid w:val="0067414C"/>
    <w:rsid w:val="0067441D"/>
    <w:rsid w:val="006748FB"/>
    <w:rsid w:val="00674CE5"/>
    <w:rsid w:val="00675487"/>
    <w:rsid w:val="006758C4"/>
    <w:rsid w:val="00675CA5"/>
    <w:rsid w:val="00676707"/>
    <w:rsid w:val="00676B62"/>
    <w:rsid w:val="00676D98"/>
    <w:rsid w:val="00680346"/>
    <w:rsid w:val="00680B12"/>
    <w:rsid w:val="00680B64"/>
    <w:rsid w:val="0068102A"/>
    <w:rsid w:val="006813C8"/>
    <w:rsid w:val="00682060"/>
    <w:rsid w:val="00682097"/>
    <w:rsid w:val="00682297"/>
    <w:rsid w:val="006826B0"/>
    <w:rsid w:val="00682B45"/>
    <w:rsid w:val="00682FF9"/>
    <w:rsid w:val="006838CA"/>
    <w:rsid w:val="00683BF4"/>
    <w:rsid w:val="00683DFE"/>
    <w:rsid w:val="00684985"/>
    <w:rsid w:val="00684D7D"/>
    <w:rsid w:val="00684F08"/>
    <w:rsid w:val="00685C40"/>
    <w:rsid w:val="00685E68"/>
    <w:rsid w:val="00685E88"/>
    <w:rsid w:val="00686742"/>
    <w:rsid w:val="00686E4D"/>
    <w:rsid w:val="00686E57"/>
    <w:rsid w:val="00686F4B"/>
    <w:rsid w:val="006875BA"/>
    <w:rsid w:val="00690499"/>
    <w:rsid w:val="00690DEF"/>
    <w:rsid w:val="00690E4E"/>
    <w:rsid w:val="00691010"/>
    <w:rsid w:val="00691512"/>
    <w:rsid w:val="0069158A"/>
    <w:rsid w:val="0069164B"/>
    <w:rsid w:val="0069185A"/>
    <w:rsid w:val="00691BC3"/>
    <w:rsid w:val="0069225A"/>
    <w:rsid w:val="0069279E"/>
    <w:rsid w:val="00692FE4"/>
    <w:rsid w:val="00693490"/>
    <w:rsid w:val="006945C5"/>
    <w:rsid w:val="006945CC"/>
    <w:rsid w:val="00694606"/>
    <w:rsid w:val="00694E91"/>
    <w:rsid w:val="00695D39"/>
    <w:rsid w:val="006969CC"/>
    <w:rsid w:val="00696A49"/>
    <w:rsid w:val="0069705F"/>
    <w:rsid w:val="006A07A9"/>
    <w:rsid w:val="006A0E51"/>
    <w:rsid w:val="006A1161"/>
    <w:rsid w:val="006A117A"/>
    <w:rsid w:val="006A1232"/>
    <w:rsid w:val="006A133A"/>
    <w:rsid w:val="006A1552"/>
    <w:rsid w:val="006A16B6"/>
    <w:rsid w:val="006A23DE"/>
    <w:rsid w:val="006A2A69"/>
    <w:rsid w:val="006A2ACE"/>
    <w:rsid w:val="006A3860"/>
    <w:rsid w:val="006A4380"/>
    <w:rsid w:val="006A4FDB"/>
    <w:rsid w:val="006A5253"/>
    <w:rsid w:val="006A531B"/>
    <w:rsid w:val="006A5878"/>
    <w:rsid w:val="006A591B"/>
    <w:rsid w:val="006A5964"/>
    <w:rsid w:val="006A5B9F"/>
    <w:rsid w:val="006A5CDE"/>
    <w:rsid w:val="006A5CED"/>
    <w:rsid w:val="006A5D7C"/>
    <w:rsid w:val="006A6BCF"/>
    <w:rsid w:val="006A6C4F"/>
    <w:rsid w:val="006A6F73"/>
    <w:rsid w:val="006A7308"/>
    <w:rsid w:val="006A762B"/>
    <w:rsid w:val="006A7799"/>
    <w:rsid w:val="006A781D"/>
    <w:rsid w:val="006A7D7B"/>
    <w:rsid w:val="006A7DC4"/>
    <w:rsid w:val="006B018C"/>
    <w:rsid w:val="006B0250"/>
    <w:rsid w:val="006B02AF"/>
    <w:rsid w:val="006B0B52"/>
    <w:rsid w:val="006B1062"/>
    <w:rsid w:val="006B10C5"/>
    <w:rsid w:val="006B1309"/>
    <w:rsid w:val="006B25F0"/>
    <w:rsid w:val="006B2D40"/>
    <w:rsid w:val="006B2E91"/>
    <w:rsid w:val="006B336D"/>
    <w:rsid w:val="006B33A3"/>
    <w:rsid w:val="006B36E6"/>
    <w:rsid w:val="006B3AC5"/>
    <w:rsid w:val="006B3D14"/>
    <w:rsid w:val="006B465B"/>
    <w:rsid w:val="006B4AC4"/>
    <w:rsid w:val="006B565D"/>
    <w:rsid w:val="006B5925"/>
    <w:rsid w:val="006B6BAF"/>
    <w:rsid w:val="006B743C"/>
    <w:rsid w:val="006B7716"/>
    <w:rsid w:val="006C0396"/>
    <w:rsid w:val="006C04F5"/>
    <w:rsid w:val="006C0AC0"/>
    <w:rsid w:val="006C0AD6"/>
    <w:rsid w:val="006C0EFE"/>
    <w:rsid w:val="006C0F0B"/>
    <w:rsid w:val="006C1055"/>
    <w:rsid w:val="006C11C6"/>
    <w:rsid w:val="006C125A"/>
    <w:rsid w:val="006C12E3"/>
    <w:rsid w:val="006C1541"/>
    <w:rsid w:val="006C1D5D"/>
    <w:rsid w:val="006C1FA7"/>
    <w:rsid w:val="006C25CD"/>
    <w:rsid w:val="006C31C6"/>
    <w:rsid w:val="006C32E9"/>
    <w:rsid w:val="006C37A3"/>
    <w:rsid w:val="006C3E59"/>
    <w:rsid w:val="006C42B6"/>
    <w:rsid w:val="006C45D9"/>
    <w:rsid w:val="006C4C8B"/>
    <w:rsid w:val="006C4D3D"/>
    <w:rsid w:val="006C4EB4"/>
    <w:rsid w:val="006C60B3"/>
    <w:rsid w:val="006C6C19"/>
    <w:rsid w:val="006C7B5A"/>
    <w:rsid w:val="006C7BEC"/>
    <w:rsid w:val="006D06CD"/>
    <w:rsid w:val="006D077A"/>
    <w:rsid w:val="006D1B96"/>
    <w:rsid w:val="006D2412"/>
    <w:rsid w:val="006D35B1"/>
    <w:rsid w:val="006D3BB8"/>
    <w:rsid w:val="006D4BE1"/>
    <w:rsid w:val="006D50FB"/>
    <w:rsid w:val="006D51FA"/>
    <w:rsid w:val="006D7350"/>
    <w:rsid w:val="006D7401"/>
    <w:rsid w:val="006D7919"/>
    <w:rsid w:val="006D7EC6"/>
    <w:rsid w:val="006E00A4"/>
    <w:rsid w:val="006E0247"/>
    <w:rsid w:val="006E0FC9"/>
    <w:rsid w:val="006E10F3"/>
    <w:rsid w:val="006E1CC7"/>
    <w:rsid w:val="006E2C82"/>
    <w:rsid w:val="006E3132"/>
    <w:rsid w:val="006E31B1"/>
    <w:rsid w:val="006E3F7E"/>
    <w:rsid w:val="006E4003"/>
    <w:rsid w:val="006E40BB"/>
    <w:rsid w:val="006E4682"/>
    <w:rsid w:val="006E5066"/>
    <w:rsid w:val="006E540C"/>
    <w:rsid w:val="006E5713"/>
    <w:rsid w:val="006E5E57"/>
    <w:rsid w:val="006E62C3"/>
    <w:rsid w:val="006E667C"/>
    <w:rsid w:val="006E6781"/>
    <w:rsid w:val="006E733D"/>
    <w:rsid w:val="006E77D7"/>
    <w:rsid w:val="006E7A34"/>
    <w:rsid w:val="006F0B4F"/>
    <w:rsid w:val="006F0BF8"/>
    <w:rsid w:val="006F1393"/>
    <w:rsid w:val="006F144B"/>
    <w:rsid w:val="006F16CE"/>
    <w:rsid w:val="006F1955"/>
    <w:rsid w:val="006F2522"/>
    <w:rsid w:val="006F2799"/>
    <w:rsid w:val="006F3938"/>
    <w:rsid w:val="006F3D1E"/>
    <w:rsid w:val="006F493F"/>
    <w:rsid w:val="006F5327"/>
    <w:rsid w:val="006F535D"/>
    <w:rsid w:val="006F54D9"/>
    <w:rsid w:val="006F5503"/>
    <w:rsid w:val="006F554B"/>
    <w:rsid w:val="006F5B61"/>
    <w:rsid w:val="006F6D45"/>
    <w:rsid w:val="006F6FAA"/>
    <w:rsid w:val="0070013D"/>
    <w:rsid w:val="00700143"/>
    <w:rsid w:val="007002A5"/>
    <w:rsid w:val="00700335"/>
    <w:rsid w:val="00700C29"/>
    <w:rsid w:val="00700C58"/>
    <w:rsid w:val="00700DDD"/>
    <w:rsid w:val="00701571"/>
    <w:rsid w:val="0070332C"/>
    <w:rsid w:val="0070342E"/>
    <w:rsid w:val="007045B0"/>
    <w:rsid w:val="0070539F"/>
    <w:rsid w:val="00705BC4"/>
    <w:rsid w:val="00705F26"/>
    <w:rsid w:val="007062DB"/>
    <w:rsid w:val="00706927"/>
    <w:rsid w:val="0070711E"/>
    <w:rsid w:val="00707140"/>
    <w:rsid w:val="007072F7"/>
    <w:rsid w:val="0070766D"/>
    <w:rsid w:val="00707F94"/>
    <w:rsid w:val="00710889"/>
    <w:rsid w:val="00710D8E"/>
    <w:rsid w:val="0071149B"/>
    <w:rsid w:val="00711D37"/>
    <w:rsid w:val="00712B32"/>
    <w:rsid w:val="00712CD7"/>
    <w:rsid w:val="00712EFE"/>
    <w:rsid w:val="00712FFC"/>
    <w:rsid w:val="007130B8"/>
    <w:rsid w:val="007131E7"/>
    <w:rsid w:val="007133EE"/>
    <w:rsid w:val="00713954"/>
    <w:rsid w:val="00713E67"/>
    <w:rsid w:val="0071454F"/>
    <w:rsid w:val="007156D1"/>
    <w:rsid w:val="00716343"/>
    <w:rsid w:val="0071655D"/>
    <w:rsid w:val="007173CA"/>
    <w:rsid w:val="00717590"/>
    <w:rsid w:val="007178DB"/>
    <w:rsid w:val="00717E1C"/>
    <w:rsid w:val="00720459"/>
    <w:rsid w:val="00720807"/>
    <w:rsid w:val="00720845"/>
    <w:rsid w:val="00720A52"/>
    <w:rsid w:val="00720D80"/>
    <w:rsid w:val="00720D8A"/>
    <w:rsid w:val="00721053"/>
    <w:rsid w:val="00721257"/>
    <w:rsid w:val="00721315"/>
    <w:rsid w:val="0072187A"/>
    <w:rsid w:val="00721E68"/>
    <w:rsid w:val="0072233A"/>
    <w:rsid w:val="00722F74"/>
    <w:rsid w:val="0072355B"/>
    <w:rsid w:val="00723808"/>
    <w:rsid w:val="00723BC6"/>
    <w:rsid w:val="00723F07"/>
    <w:rsid w:val="00724763"/>
    <w:rsid w:val="00724BCB"/>
    <w:rsid w:val="0072510F"/>
    <w:rsid w:val="00725C22"/>
    <w:rsid w:val="00725F73"/>
    <w:rsid w:val="00725F9F"/>
    <w:rsid w:val="0072617F"/>
    <w:rsid w:val="007262F2"/>
    <w:rsid w:val="007263BF"/>
    <w:rsid w:val="0072689A"/>
    <w:rsid w:val="00726AE2"/>
    <w:rsid w:val="00727373"/>
    <w:rsid w:val="00727696"/>
    <w:rsid w:val="007278E4"/>
    <w:rsid w:val="00727FCF"/>
    <w:rsid w:val="00730227"/>
    <w:rsid w:val="00730478"/>
    <w:rsid w:val="00730C7E"/>
    <w:rsid w:val="007318CD"/>
    <w:rsid w:val="00732821"/>
    <w:rsid w:val="0073295B"/>
    <w:rsid w:val="00732CAC"/>
    <w:rsid w:val="00732CF0"/>
    <w:rsid w:val="007330EB"/>
    <w:rsid w:val="00733116"/>
    <w:rsid w:val="00733290"/>
    <w:rsid w:val="007333E4"/>
    <w:rsid w:val="00733490"/>
    <w:rsid w:val="007334B8"/>
    <w:rsid w:val="007335FF"/>
    <w:rsid w:val="00734241"/>
    <w:rsid w:val="00734275"/>
    <w:rsid w:val="00734D94"/>
    <w:rsid w:val="00734EAE"/>
    <w:rsid w:val="007350E1"/>
    <w:rsid w:val="00735258"/>
    <w:rsid w:val="00735DC9"/>
    <w:rsid w:val="00735EC3"/>
    <w:rsid w:val="00735FF7"/>
    <w:rsid w:val="00736630"/>
    <w:rsid w:val="00737167"/>
    <w:rsid w:val="007374B7"/>
    <w:rsid w:val="00740267"/>
    <w:rsid w:val="00740444"/>
    <w:rsid w:val="007409E3"/>
    <w:rsid w:val="00741088"/>
    <w:rsid w:val="0074178B"/>
    <w:rsid w:val="00741F87"/>
    <w:rsid w:val="0074225E"/>
    <w:rsid w:val="00742FFC"/>
    <w:rsid w:val="0074307B"/>
    <w:rsid w:val="00743285"/>
    <w:rsid w:val="00743C31"/>
    <w:rsid w:val="00743F23"/>
    <w:rsid w:val="00743F62"/>
    <w:rsid w:val="007449B3"/>
    <w:rsid w:val="0074547F"/>
    <w:rsid w:val="00745866"/>
    <w:rsid w:val="00745933"/>
    <w:rsid w:val="00745E3A"/>
    <w:rsid w:val="007463B1"/>
    <w:rsid w:val="00746415"/>
    <w:rsid w:val="0074651F"/>
    <w:rsid w:val="007469DB"/>
    <w:rsid w:val="00747313"/>
    <w:rsid w:val="00747513"/>
    <w:rsid w:val="007475B1"/>
    <w:rsid w:val="00747617"/>
    <w:rsid w:val="00747AE9"/>
    <w:rsid w:val="007503EE"/>
    <w:rsid w:val="00750C98"/>
    <w:rsid w:val="00751AAD"/>
    <w:rsid w:val="00752259"/>
    <w:rsid w:val="007525C4"/>
    <w:rsid w:val="0075281A"/>
    <w:rsid w:val="00752FCA"/>
    <w:rsid w:val="00753672"/>
    <w:rsid w:val="007536D5"/>
    <w:rsid w:val="00753A98"/>
    <w:rsid w:val="00754240"/>
    <w:rsid w:val="007545DC"/>
    <w:rsid w:val="0075494C"/>
    <w:rsid w:val="00754E4F"/>
    <w:rsid w:val="00755E8F"/>
    <w:rsid w:val="00755EE2"/>
    <w:rsid w:val="00756320"/>
    <w:rsid w:val="00756626"/>
    <w:rsid w:val="00756937"/>
    <w:rsid w:val="007571B5"/>
    <w:rsid w:val="00757F5E"/>
    <w:rsid w:val="00757FBD"/>
    <w:rsid w:val="007607DA"/>
    <w:rsid w:val="0076152F"/>
    <w:rsid w:val="00761F2D"/>
    <w:rsid w:val="00761FCE"/>
    <w:rsid w:val="007631ED"/>
    <w:rsid w:val="0076347C"/>
    <w:rsid w:val="0076365A"/>
    <w:rsid w:val="00763792"/>
    <w:rsid w:val="00763AC4"/>
    <w:rsid w:val="00763EA1"/>
    <w:rsid w:val="007640BB"/>
    <w:rsid w:val="007642DB"/>
    <w:rsid w:val="00764F15"/>
    <w:rsid w:val="00765927"/>
    <w:rsid w:val="0076594E"/>
    <w:rsid w:val="0076597F"/>
    <w:rsid w:val="00765E94"/>
    <w:rsid w:val="007665C5"/>
    <w:rsid w:val="00766FCA"/>
    <w:rsid w:val="00767772"/>
    <w:rsid w:val="00770216"/>
    <w:rsid w:val="007702AF"/>
    <w:rsid w:val="00770307"/>
    <w:rsid w:val="00770522"/>
    <w:rsid w:val="007707CC"/>
    <w:rsid w:val="00770BD7"/>
    <w:rsid w:val="00771012"/>
    <w:rsid w:val="00771ADF"/>
    <w:rsid w:val="00771D0B"/>
    <w:rsid w:val="007721F4"/>
    <w:rsid w:val="00772417"/>
    <w:rsid w:val="007727E8"/>
    <w:rsid w:val="00772DC6"/>
    <w:rsid w:val="00772FCF"/>
    <w:rsid w:val="00773034"/>
    <w:rsid w:val="00773436"/>
    <w:rsid w:val="007737A6"/>
    <w:rsid w:val="0077395D"/>
    <w:rsid w:val="007739D1"/>
    <w:rsid w:val="00773A93"/>
    <w:rsid w:val="007744E0"/>
    <w:rsid w:val="007746DD"/>
    <w:rsid w:val="00774941"/>
    <w:rsid w:val="00775951"/>
    <w:rsid w:val="00775A05"/>
    <w:rsid w:val="00775EF4"/>
    <w:rsid w:val="00775F48"/>
    <w:rsid w:val="007767AA"/>
    <w:rsid w:val="00776CF6"/>
    <w:rsid w:val="00776DD7"/>
    <w:rsid w:val="00777BF9"/>
    <w:rsid w:val="0078017D"/>
    <w:rsid w:val="00780660"/>
    <w:rsid w:val="007809B3"/>
    <w:rsid w:val="00780EC4"/>
    <w:rsid w:val="007811A4"/>
    <w:rsid w:val="00781285"/>
    <w:rsid w:val="007819F8"/>
    <w:rsid w:val="00781A2B"/>
    <w:rsid w:val="00781D65"/>
    <w:rsid w:val="00782033"/>
    <w:rsid w:val="00782251"/>
    <w:rsid w:val="00782316"/>
    <w:rsid w:val="00782349"/>
    <w:rsid w:val="00782669"/>
    <w:rsid w:val="00782AB3"/>
    <w:rsid w:val="007833B4"/>
    <w:rsid w:val="00783B1A"/>
    <w:rsid w:val="00783C77"/>
    <w:rsid w:val="007846D6"/>
    <w:rsid w:val="0078470C"/>
    <w:rsid w:val="0078542C"/>
    <w:rsid w:val="007854FF"/>
    <w:rsid w:val="00785E59"/>
    <w:rsid w:val="007864EE"/>
    <w:rsid w:val="00786F3C"/>
    <w:rsid w:val="00787672"/>
    <w:rsid w:val="00787DF8"/>
    <w:rsid w:val="00787F6C"/>
    <w:rsid w:val="0079005C"/>
    <w:rsid w:val="00790C28"/>
    <w:rsid w:val="00791811"/>
    <w:rsid w:val="0079181A"/>
    <w:rsid w:val="00791FB0"/>
    <w:rsid w:val="007920CF"/>
    <w:rsid w:val="0079233E"/>
    <w:rsid w:val="007924F0"/>
    <w:rsid w:val="00792635"/>
    <w:rsid w:val="00792713"/>
    <w:rsid w:val="00792F4F"/>
    <w:rsid w:val="007936CE"/>
    <w:rsid w:val="0079370E"/>
    <w:rsid w:val="00793753"/>
    <w:rsid w:val="00793F01"/>
    <w:rsid w:val="0079401A"/>
    <w:rsid w:val="0079484F"/>
    <w:rsid w:val="00794BBC"/>
    <w:rsid w:val="007963E1"/>
    <w:rsid w:val="00796E1D"/>
    <w:rsid w:val="00797282"/>
    <w:rsid w:val="0079736A"/>
    <w:rsid w:val="007976A3"/>
    <w:rsid w:val="00797CA2"/>
    <w:rsid w:val="007A04A7"/>
    <w:rsid w:val="007A1504"/>
    <w:rsid w:val="007A28F6"/>
    <w:rsid w:val="007A2A89"/>
    <w:rsid w:val="007A2B4D"/>
    <w:rsid w:val="007A34A4"/>
    <w:rsid w:val="007A3AA4"/>
    <w:rsid w:val="007A3BA7"/>
    <w:rsid w:val="007A416E"/>
    <w:rsid w:val="007A449C"/>
    <w:rsid w:val="007A59BC"/>
    <w:rsid w:val="007A64CD"/>
    <w:rsid w:val="007A6CEC"/>
    <w:rsid w:val="007A6E22"/>
    <w:rsid w:val="007A725D"/>
    <w:rsid w:val="007A77EC"/>
    <w:rsid w:val="007A79A0"/>
    <w:rsid w:val="007A7D8B"/>
    <w:rsid w:val="007B0173"/>
    <w:rsid w:val="007B0470"/>
    <w:rsid w:val="007B0ED1"/>
    <w:rsid w:val="007B0FB5"/>
    <w:rsid w:val="007B109B"/>
    <w:rsid w:val="007B198D"/>
    <w:rsid w:val="007B1B42"/>
    <w:rsid w:val="007B1FDF"/>
    <w:rsid w:val="007B21DF"/>
    <w:rsid w:val="007B2AD4"/>
    <w:rsid w:val="007B2EDE"/>
    <w:rsid w:val="007B338D"/>
    <w:rsid w:val="007B3AB9"/>
    <w:rsid w:val="007B3AE5"/>
    <w:rsid w:val="007B3B01"/>
    <w:rsid w:val="007B47AD"/>
    <w:rsid w:val="007B482C"/>
    <w:rsid w:val="007B556E"/>
    <w:rsid w:val="007B5E9F"/>
    <w:rsid w:val="007B6574"/>
    <w:rsid w:val="007B6FDD"/>
    <w:rsid w:val="007B7015"/>
    <w:rsid w:val="007B7048"/>
    <w:rsid w:val="007B77B7"/>
    <w:rsid w:val="007B77BC"/>
    <w:rsid w:val="007B7DF1"/>
    <w:rsid w:val="007B7EF9"/>
    <w:rsid w:val="007C06F3"/>
    <w:rsid w:val="007C07B2"/>
    <w:rsid w:val="007C0846"/>
    <w:rsid w:val="007C0A86"/>
    <w:rsid w:val="007C0BF3"/>
    <w:rsid w:val="007C11D3"/>
    <w:rsid w:val="007C1267"/>
    <w:rsid w:val="007C1843"/>
    <w:rsid w:val="007C1956"/>
    <w:rsid w:val="007C204F"/>
    <w:rsid w:val="007C34EF"/>
    <w:rsid w:val="007C3A3D"/>
    <w:rsid w:val="007C41B1"/>
    <w:rsid w:val="007C4782"/>
    <w:rsid w:val="007C5277"/>
    <w:rsid w:val="007C55A1"/>
    <w:rsid w:val="007C5A23"/>
    <w:rsid w:val="007C5B6E"/>
    <w:rsid w:val="007C62CB"/>
    <w:rsid w:val="007C63C2"/>
    <w:rsid w:val="007C64A1"/>
    <w:rsid w:val="007C66B0"/>
    <w:rsid w:val="007C7388"/>
    <w:rsid w:val="007C7926"/>
    <w:rsid w:val="007D06DF"/>
    <w:rsid w:val="007D114C"/>
    <w:rsid w:val="007D11C9"/>
    <w:rsid w:val="007D13B9"/>
    <w:rsid w:val="007D1544"/>
    <w:rsid w:val="007D1993"/>
    <w:rsid w:val="007D2314"/>
    <w:rsid w:val="007D2E2D"/>
    <w:rsid w:val="007D3207"/>
    <w:rsid w:val="007D3825"/>
    <w:rsid w:val="007D3EDC"/>
    <w:rsid w:val="007D3EE5"/>
    <w:rsid w:val="007D3F11"/>
    <w:rsid w:val="007D4D41"/>
    <w:rsid w:val="007D4DD8"/>
    <w:rsid w:val="007D52E5"/>
    <w:rsid w:val="007D58EA"/>
    <w:rsid w:val="007D6958"/>
    <w:rsid w:val="007D7AC1"/>
    <w:rsid w:val="007D7BF5"/>
    <w:rsid w:val="007E0231"/>
    <w:rsid w:val="007E08DC"/>
    <w:rsid w:val="007E0B90"/>
    <w:rsid w:val="007E0DD7"/>
    <w:rsid w:val="007E162C"/>
    <w:rsid w:val="007E1A00"/>
    <w:rsid w:val="007E2081"/>
    <w:rsid w:val="007E25FE"/>
    <w:rsid w:val="007E2FE5"/>
    <w:rsid w:val="007E32C5"/>
    <w:rsid w:val="007E3439"/>
    <w:rsid w:val="007E39C3"/>
    <w:rsid w:val="007E4DEF"/>
    <w:rsid w:val="007E56CB"/>
    <w:rsid w:val="007E599C"/>
    <w:rsid w:val="007E5A45"/>
    <w:rsid w:val="007E5A51"/>
    <w:rsid w:val="007E5AC8"/>
    <w:rsid w:val="007E5C48"/>
    <w:rsid w:val="007E5F4F"/>
    <w:rsid w:val="007E6A04"/>
    <w:rsid w:val="007E706B"/>
    <w:rsid w:val="007E74F4"/>
    <w:rsid w:val="007E7829"/>
    <w:rsid w:val="007E7BBB"/>
    <w:rsid w:val="007F00F6"/>
    <w:rsid w:val="007F091B"/>
    <w:rsid w:val="007F0A7E"/>
    <w:rsid w:val="007F0D03"/>
    <w:rsid w:val="007F12CF"/>
    <w:rsid w:val="007F17D2"/>
    <w:rsid w:val="007F1E55"/>
    <w:rsid w:val="007F280E"/>
    <w:rsid w:val="007F361D"/>
    <w:rsid w:val="007F3882"/>
    <w:rsid w:val="007F3ADB"/>
    <w:rsid w:val="007F3BFD"/>
    <w:rsid w:val="007F4E9B"/>
    <w:rsid w:val="007F59DF"/>
    <w:rsid w:val="007F6631"/>
    <w:rsid w:val="007F6BEB"/>
    <w:rsid w:val="007F702F"/>
    <w:rsid w:val="007F7295"/>
    <w:rsid w:val="007F781F"/>
    <w:rsid w:val="007F786C"/>
    <w:rsid w:val="007F7D4C"/>
    <w:rsid w:val="00800253"/>
    <w:rsid w:val="008005C9"/>
    <w:rsid w:val="008010DB"/>
    <w:rsid w:val="00801831"/>
    <w:rsid w:val="008018A6"/>
    <w:rsid w:val="00801BBF"/>
    <w:rsid w:val="00801D30"/>
    <w:rsid w:val="00802750"/>
    <w:rsid w:val="008028ED"/>
    <w:rsid w:val="00802F9C"/>
    <w:rsid w:val="008040CC"/>
    <w:rsid w:val="008040DB"/>
    <w:rsid w:val="008046B5"/>
    <w:rsid w:val="008048B1"/>
    <w:rsid w:val="00804CA0"/>
    <w:rsid w:val="00805A7C"/>
    <w:rsid w:val="00806092"/>
    <w:rsid w:val="008063B0"/>
    <w:rsid w:val="00806B45"/>
    <w:rsid w:val="00806EC4"/>
    <w:rsid w:val="00806F78"/>
    <w:rsid w:val="00807149"/>
    <w:rsid w:val="00807842"/>
    <w:rsid w:val="00807A18"/>
    <w:rsid w:val="00807C86"/>
    <w:rsid w:val="00807C99"/>
    <w:rsid w:val="00807E68"/>
    <w:rsid w:val="0081072B"/>
    <w:rsid w:val="00811575"/>
    <w:rsid w:val="008127C3"/>
    <w:rsid w:val="0081330D"/>
    <w:rsid w:val="0081378C"/>
    <w:rsid w:val="00813FCE"/>
    <w:rsid w:val="00814075"/>
    <w:rsid w:val="00814689"/>
    <w:rsid w:val="008148DE"/>
    <w:rsid w:val="00814A7C"/>
    <w:rsid w:val="00814DC6"/>
    <w:rsid w:val="00814E70"/>
    <w:rsid w:val="00815182"/>
    <w:rsid w:val="00816554"/>
    <w:rsid w:val="00816A8A"/>
    <w:rsid w:val="00817084"/>
    <w:rsid w:val="008170E3"/>
    <w:rsid w:val="008175C4"/>
    <w:rsid w:val="0081775E"/>
    <w:rsid w:val="00817B2E"/>
    <w:rsid w:val="00817ED1"/>
    <w:rsid w:val="00820FB9"/>
    <w:rsid w:val="008215EA"/>
    <w:rsid w:val="0082163F"/>
    <w:rsid w:val="00821F59"/>
    <w:rsid w:val="00822180"/>
    <w:rsid w:val="0082279B"/>
    <w:rsid w:val="00824405"/>
    <w:rsid w:val="00824C37"/>
    <w:rsid w:val="00824E56"/>
    <w:rsid w:val="008250A8"/>
    <w:rsid w:val="008262B0"/>
    <w:rsid w:val="008266DC"/>
    <w:rsid w:val="00827C82"/>
    <w:rsid w:val="00830A06"/>
    <w:rsid w:val="00831B13"/>
    <w:rsid w:val="00831CAF"/>
    <w:rsid w:val="00832AD7"/>
    <w:rsid w:val="00832E7C"/>
    <w:rsid w:val="00833C3C"/>
    <w:rsid w:val="008341E4"/>
    <w:rsid w:val="00834321"/>
    <w:rsid w:val="00834C54"/>
    <w:rsid w:val="00834D37"/>
    <w:rsid w:val="008357F8"/>
    <w:rsid w:val="00835A47"/>
    <w:rsid w:val="00835B7A"/>
    <w:rsid w:val="00836EB1"/>
    <w:rsid w:val="008370E3"/>
    <w:rsid w:val="00837306"/>
    <w:rsid w:val="00837349"/>
    <w:rsid w:val="00837AAC"/>
    <w:rsid w:val="00837ABE"/>
    <w:rsid w:val="008405C8"/>
    <w:rsid w:val="00840CBD"/>
    <w:rsid w:val="0084108B"/>
    <w:rsid w:val="008411F5"/>
    <w:rsid w:val="00841251"/>
    <w:rsid w:val="00841D16"/>
    <w:rsid w:val="00842EE0"/>
    <w:rsid w:val="00843099"/>
    <w:rsid w:val="0084313D"/>
    <w:rsid w:val="00843C5A"/>
    <w:rsid w:val="008441F4"/>
    <w:rsid w:val="00844798"/>
    <w:rsid w:val="008448DE"/>
    <w:rsid w:val="00845756"/>
    <w:rsid w:val="0084584A"/>
    <w:rsid w:val="00845A34"/>
    <w:rsid w:val="00846404"/>
    <w:rsid w:val="00847485"/>
    <w:rsid w:val="008478D2"/>
    <w:rsid w:val="00847C52"/>
    <w:rsid w:val="008501DE"/>
    <w:rsid w:val="00850A4C"/>
    <w:rsid w:val="00851E0C"/>
    <w:rsid w:val="0085234B"/>
    <w:rsid w:val="00852727"/>
    <w:rsid w:val="008529D1"/>
    <w:rsid w:val="00852A3A"/>
    <w:rsid w:val="00852A8F"/>
    <w:rsid w:val="00852B20"/>
    <w:rsid w:val="00853031"/>
    <w:rsid w:val="008530FE"/>
    <w:rsid w:val="008540F5"/>
    <w:rsid w:val="00854333"/>
    <w:rsid w:val="0085449E"/>
    <w:rsid w:val="00854A8C"/>
    <w:rsid w:val="00854AAF"/>
    <w:rsid w:val="008550E5"/>
    <w:rsid w:val="008550FC"/>
    <w:rsid w:val="008551EF"/>
    <w:rsid w:val="00855576"/>
    <w:rsid w:val="0085617D"/>
    <w:rsid w:val="00856A4D"/>
    <w:rsid w:val="00856CD9"/>
    <w:rsid w:val="008573EE"/>
    <w:rsid w:val="00857786"/>
    <w:rsid w:val="0085786B"/>
    <w:rsid w:val="00857C43"/>
    <w:rsid w:val="00857D61"/>
    <w:rsid w:val="008601D6"/>
    <w:rsid w:val="0086076D"/>
    <w:rsid w:val="00860B1A"/>
    <w:rsid w:val="00860BA9"/>
    <w:rsid w:val="00860E58"/>
    <w:rsid w:val="00860F34"/>
    <w:rsid w:val="00861034"/>
    <w:rsid w:val="008614CC"/>
    <w:rsid w:val="00861A14"/>
    <w:rsid w:val="00861C24"/>
    <w:rsid w:val="00861F71"/>
    <w:rsid w:val="00862217"/>
    <w:rsid w:val="00862485"/>
    <w:rsid w:val="008625D2"/>
    <w:rsid w:val="008629E8"/>
    <w:rsid w:val="00862ACA"/>
    <w:rsid w:val="00862BB5"/>
    <w:rsid w:val="00862FB1"/>
    <w:rsid w:val="0086388A"/>
    <w:rsid w:val="00863D1D"/>
    <w:rsid w:val="00863FC3"/>
    <w:rsid w:val="00864133"/>
    <w:rsid w:val="00864164"/>
    <w:rsid w:val="008643E5"/>
    <w:rsid w:val="00865ABA"/>
    <w:rsid w:val="00865CDF"/>
    <w:rsid w:val="00866663"/>
    <w:rsid w:val="00866802"/>
    <w:rsid w:val="00866D03"/>
    <w:rsid w:val="00867353"/>
    <w:rsid w:val="008677C7"/>
    <w:rsid w:val="008705BE"/>
    <w:rsid w:val="0087121C"/>
    <w:rsid w:val="0087148F"/>
    <w:rsid w:val="00871774"/>
    <w:rsid w:val="008717DF"/>
    <w:rsid w:val="00872388"/>
    <w:rsid w:val="00873C19"/>
    <w:rsid w:val="00873CFD"/>
    <w:rsid w:val="008744FD"/>
    <w:rsid w:val="008747E5"/>
    <w:rsid w:val="00874E78"/>
    <w:rsid w:val="0087651F"/>
    <w:rsid w:val="00876550"/>
    <w:rsid w:val="00876D9F"/>
    <w:rsid w:val="00877F48"/>
    <w:rsid w:val="008802A2"/>
    <w:rsid w:val="00880EE1"/>
    <w:rsid w:val="0088182E"/>
    <w:rsid w:val="0088274F"/>
    <w:rsid w:val="00882E46"/>
    <w:rsid w:val="0088303E"/>
    <w:rsid w:val="00883730"/>
    <w:rsid w:val="0088383F"/>
    <w:rsid w:val="0088392C"/>
    <w:rsid w:val="008845A7"/>
    <w:rsid w:val="008847F6"/>
    <w:rsid w:val="0088553F"/>
    <w:rsid w:val="00885648"/>
    <w:rsid w:val="00886153"/>
    <w:rsid w:val="00886834"/>
    <w:rsid w:val="00886F04"/>
    <w:rsid w:val="00887572"/>
    <w:rsid w:val="00890C76"/>
    <w:rsid w:val="00890E26"/>
    <w:rsid w:val="00891451"/>
    <w:rsid w:val="008915ED"/>
    <w:rsid w:val="008916EE"/>
    <w:rsid w:val="00892036"/>
    <w:rsid w:val="008926E2"/>
    <w:rsid w:val="0089363A"/>
    <w:rsid w:val="008937E5"/>
    <w:rsid w:val="00893E20"/>
    <w:rsid w:val="00894317"/>
    <w:rsid w:val="00894A2B"/>
    <w:rsid w:val="00895538"/>
    <w:rsid w:val="00895BB2"/>
    <w:rsid w:val="00895D60"/>
    <w:rsid w:val="00895EE7"/>
    <w:rsid w:val="00896022"/>
    <w:rsid w:val="008966FB"/>
    <w:rsid w:val="00896BCE"/>
    <w:rsid w:val="00896D1F"/>
    <w:rsid w:val="00896DE7"/>
    <w:rsid w:val="00897782"/>
    <w:rsid w:val="00897DC1"/>
    <w:rsid w:val="00897E9A"/>
    <w:rsid w:val="00897F1D"/>
    <w:rsid w:val="008A0274"/>
    <w:rsid w:val="008A06F8"/>
    <w:rsid w:val="008A08D6"/>
    <w:rsid w:val="008A0A0F"/>
    <w:rsid w:val="008A0E1F"/>
    <w:rsid w:val="008A0ED4"/>
    <w:rsid w:val="008A16CE"/>
    <w:rsid w:val="008A19C6"/>
    <w:rsid w:val="008A1A4F"/>
    <w:rsid w:val="008A1C23"/>
    <w:rsid w:val="008A24DF"/>
    <w:rsid w:val="008A2DAD"/>
    <w:rsid w:val="008A2FA8"/>
    <w:rsid w:val="008A3188"/>
    <w:rsid w:val="008A3630"/>
    <w:rsid w:val="008A460D"/>
    <w:rsid w:val="008A4DB0"/>
    <w:rsid w:val="008A514A"/>
    <w:rsid w:val="008A519F"/>
    <w:rsid w:val="008A5277"/>
    <w:rsid w:val="008A53F5"/>
    <w:rsid w:val="008A55BC"/>
    <w:rsid w:val="008A5803"/>
    <w:rsid w:val="008A5B2B"/>
    <w:rsid w:val="008A617C"/>
    <w:rsid w:val="008A634B"/>
    <w:rsid w:val="008A653C"/>
    <w:rsid w:val="008A6809"/>
    <w:rsid w:val="008A6A22"/>
    <w:rsid w:val="008A6AFE"/>
    <w:rsid w:val="008A73F9"/>
    <w:rsid w:val="008A7A4F"/>
    <w:rsid w:val="008A7BCA"/>
    <w:rsid w:val="008B0075"/>
    <w:rsid w:val="008B076B"/>
    <w:rsid w:val="008B0BE5"/>
    <w:rsid w:val="008B19EC"/>
    <w:rsid w:val="008B1BEA"/>
    <w:rsid w:val="008B1FA8"/>
    <w:rsid w:val="008B2626"/>
    <w:rsid w:val="008B3203"/>
    <w:rsid w:val="008B3321"/>
    <w:rsid w:val="008B37E7"/>
    <w:rsid w:val="008B3886"/>
    <w:rsid w:val="008B38B5"/>
    <w:rsid w:val="008B416B"/>
    <w:rsid w:val="008B4985"/>
    <w:rsid w:val="008B4BF5"/>
    <w:rsid w:val="008B50BC"/>
    <w:rsid w:val="008B542D"/>
    <w:rsid w:val="008B58E7"/>
    <w:rsid w:val="008B5B0A"/>
    <w:rsid w:val="008B6D37"/>
    <w:rsid w:val="008B7223"/>
    <w:rsid w:val="008B7409"/>
    <w:rsid w:val="008B7BAC"/>
    <w:rsid w:val="008C03F5"/>
    <w:rsid w:val="008C0A75"/>
    <w:rsid w:val="008C0C80"/>
    <w:rsid w:val="008C0D30"/>
    <w:rsid w:val="008C1639"/>
    <w:rsid w:val="008C1A29"/>
    <w:rsid w:val="008C1A8D"/>
    <w:rsid w:val="008C1FFE"/>
    <w:rsid w:val="008C235C"/>
    <w:rsid w:val="008C2414"/>
    <w:rsid w:val="008C3189"/>
    <w:rsid w:val="008C36FA"/>
    <w:rsid w:val="008C3E0B"/>
    <w:rsid w:val="008C4E94"/>
    <w:rsid w:val="008C508B"/>
    <w:rsid w:val="008C51C2"/>
    <w:rsid w:val="008C56A3"/>
    <w:rsid w:val="008C5A90"/>
    <w:rsid w:val="008C5C02"/>
    <w:rsid w:val="008C5E00"/>
    <w:rsid w:val="008C608B"/>
    <w:rsid w:val="008C63D9"/>
    <w:rsid w:val="008C6419"/>
    <w:rsid w:val="008C6478"/>
    <w:rsid w:val="008C65AC"/>
    <w:rsid w:val="008C702A"/>
    <w:rsid w:val="008D03F7"/>
    <w:rsid w:val="008D0D2F"/>
    <w:rsid w:val="008D0DB3"/>
    <w:rsid w:val="008D1071"/>
    <w:rsid w:val="008D147F"/>
    <w:rsid w:val="008D14D0"/>
    <w:rsid w:val="008D14E6"/>
    <w:rsid w:val="008D175D"/>
    <w:rsid w:val="008D1A1E"/>
    <w:rsid w:val="008D1A8F"/>
    <w:rsid w:val="008D2486"/>
    <w:rsid w:val="008D33DD"/>
    <w:rsid w:val="008D3CB1"/>
    <w:rsid w:val="008D5726"/>
    <w:rsid w:val="008D572B"/>
    <w:rsid w:val="008D5F18"/>
    <w:rsid w:val="008D6A1D"/>
    <w:rsid w:val="008D6A23"/>
    <w:rsid w:val="008D6DD8"/>
    <w:rsid w:val="008D70F1"/>
    <w:rsid w:val="008D74D5"/>
    <w:rsid w:val="008D769A"/>
    <w:rsid w:val="008D76F7"/>
    <w:rsid w:val="008D7BB8"/>
    <w:rsid w:val="008E0058"/>
    <w:rsid w:val="008E008E"/>
    <w:rsid w:val="008E04C8"/>
    <w:rsid w:val="008E0957"/>
    <w:rsid w:val="008E095C"/>
    <w:rsid w:val="008E0D15"/>
    <w:rsid w:val="008E0E2D"/>
    <w:rsid w:val="008E0FC0"/>
    <w:rsid w:val="008E19B7"/>
    <w:rsid w:val="008E211F"/>
    <w:rsid w:val="008E228E"/>
    <w:rsid w:val="008E2A4E"/>
    <w:rsid w:val="008E2C44"/>
    <w:rsid w:val="008E3029"/>
    <w:rsid w:val="008E3217"/>
    <w:rsid w:val="008E569F"/>
    <w:rsid w:val="008E6010"/>
    <w:rsid w:val="008E68C1"/>
    <w:rsid w:val="008E723D"/>
    <w:rsid w:val="008E7620"/>
    <w:rsid w:val="008E7737"/>
    <w:rsid w:val="008E776E"/>
    <w:rsid w:val="008E7C63"/>
    <w:rsid w:val="008F0665"/>
    <w:rsid w:val="008F06A1"/>
    <w:rsid w:val="008F092D"/>
    <w:rsid w:val="008F0C53"/>
    <w:rsid w:val="008F0CF0"/>
    <w:rsid w:val="008F1C39"/>
    <w:rsid w:val="008F1D14"/>
    <w:rsid w:val="008F22F4"/>
    <w:rsid w:val="008F23AE"/>
    <w:rsid w:val="008F28FE"/>
    <w:rsid w:val="008F29A5"/>
    <w:rsid w:val="008F36A4"/>
    <w:rsid w:val="008F373A"/>
    <w:rsid w:val="008F3851"/>
    <w:rsid w:val="008F3DA4"/>
    <w:rsid w:val="008F4432"/>
    <w:rsid w:val="008F4DBA"/>
    <w:rsid w:val="008F5257"/>
    <w:rsid w:val="008F5268"/>
    <w:rsid w:val="008F5853"/>
    <w:rsid w:val="008F58E9"/>
    <w:rsid w:val="008F5CB0"/>
    <w:rsid w:val="008F5F58"/>
    <w:rsid w:val="008F6556"/>
    <w:rsid w:val="008F6625"/>
    <w:rsid w:val="008F6824"/>
    <w:rsid w:val="008F69A7"/>
    <w:rsid w:val="008F6A97"/>
    <w:rsid w:val="008F6C22"/>
    <w:rsid w:val="008F7496"/>
    <w:rsid w:val="008F751B"/>
    <w:rsid w:val="0090031D"/>
    <w:rsid w:val="00900673"/>
    <w:rsid w:val="009007B8"/>
    <w:rsid w:val="00900BD0"/>
    <w:rsid w:val="00900D76"/>
    <w:rsid w:val="0090118B"/>
    <w:rsid w:val="0090126A"/>
    <w:rsid w:val="00901497"/>
    <w:rsid w:val="00901755"/>
    <w:rsid w:val="0090315F"/>
    <w:rsid w:val="009036F5"/>
    <w:rsid w:val="009044BB"/>
    <w:rsid w:val="00904F96"/>
    <w:rsid w:val="0090511A"/>
    <w:rsid w:val="009051D6"/>
    <w:rsid w:val="00905D73"/>
    <w:rsid w:val="0090612A"/>
    <w:rsid w:val="0090658F"/>
    <w:rsid w:val="00906597"/>
    <w:rsid w:val="00907355"/>
    <w:rsid w:val="009073C8"/>
    <w:rsid w:val="009074F7"/>
    <w:rsid w:val="009075AC"/>
    <w:rsid w:val="0090776E"/>
    <w:rsid w:val="00907834"/>
    <w:rsid w:val="00907B2E"/>
    <w:rsid w:val="00910167"/>
    <w:rsid w:val="00910EF7"/>
    <w:rsid w:val="00910F45"/>
    <w:rsid w:val="0091120E"/>
    <w:rsid w:val="0091128B"/>
    <w:rsid w:val="00911338"/>
    <w:rsid w:val="00911480"/>
    <w:rsid w:val="0091193A"/>
    <w:rsid w:val="00911CD7"/>
    <w:rsid w:val="00911E09"/>
    <w:rsid w:val="00912073"/>
    <w:rsid w:val="0091221F"/>
    <w:rsid w:val="00912315"/>
    <w:rsid w:val="009123D8"/>
    <w:rsid w:val="00912B7D"/>
    <w:rsid w:val="009132B8"/>
    <w:rsid w:val="009132E7"/>
    <w:rsid w:val="00913750"/>
    <w:rsid w:val="00913752"/>
    <w:rsid w:val="009141D8"/>
    <w:rsid w:val="00915CA5"/>
    <w:rsid w:val="00915F33"/>
    <w:rsid w:val="009167C5"/>
    <w:rsid w:val="0091684C"/>
    <w:rsid w:val="00916877"/>
    <w:rsid w:val="00916A05"/>
    <w:rsid w:val="00916C1A"/>
    <w:rsid w:val="00917189"/>
    <w:rsid w:val="00917340"/>
    <w:rsid w:val="009174AF"/>
    <w:rsid w:val="009178D2"/>
    <w:rsid w:val="00917C06"/>
    <w:rsid w:val="00917FF3"/>
    <w:rsid w:val="00920025"/>
    <w:rsid w:val="00920CB9"/>
    <w:rsid w:val="00920CDB"/>
    <w:rsid w:val="0092152E"/>
    <w:rsid w:val="009215EA"/>
    <w:rsid w:val="0092174C"/>
    <w:rsid w:val="00921926"/>
    <w:rsid w:val="00921B95"/>
    <w:rsid w:val="00921CD8"/>
    <w:rsid w:val="00922035"/>
    <w:rsid w:val="00922657"/>
    <w:rsid w:val="00922663"/>
    <w:rsid w:val="00922A08"/>
    <w:rsid w:val="00922C3F"/>
    <w:rsid w:val="00923320"/>
    <w:rsid w:val="00923E51"/>
    <w:rsid w:val="00924518"/>
    <w:rsid w:val="009245EF"/>
    <w:rsid w:val="00925084"/>
    <w:rsid w:val="00925712"/>
    <w:rsid w:val="00925AC1"/>
    <w:rsid w:val="00925C7A"/>
    <w:rsid w:val="009269DA"/>
    <w:rsid w:val="00926E35"/>
    <w:rsid w:val="009272B8"/>
    <w:rsid w:val="009276C2"/>
    <w:rsid w:val="009277D3"/>
    <w:rsid w:val="00927A94"/>
    <w:rsid w:val="00927B6A"/>
    <w:rsid w:val="00927C05"/>
    <w:rsid w:val="00927DFE"/>
    <w:rsid w:val="00927E29"/>
    <w:rsid w:val="00930FE7"/>
    <w:rsid w:val="00931A8B"/>
    <w:rsid w:val="00931AED"/>
    <w:rsid w:val="00931C88"/>
    <w:rsid w:val="0093209D"/>
    <w:rsid w:val="009325A9"/>
    <w:rsid w:val="00932B97"/>
    <w:rsid w:val="00932C3B"/>
    <w:rsid w:val="00932D07"/>
    <w:rsid w:val="00932E4F"/>
    <w:rsid w:val="00932F01"/>
    <w:rsid w:val="009338D7"/>
    <w:rsid w:val="009338E7"/>
    <w:rsid w:val="00934232"/>
    <w:rsid w:val="0093467D"/>
    <w:rsid w:val="00934EBE"/>
    <w:rsid w:val="00935206"/>
    <w:rsid w:val="00935848"/>
    <w:rsid w:val="009358A1"/>
    <w:rsid w:val="00935CC4"/>
    <w:rsid w:val="00935EDC"/>
    <w:rsid w:val="00936405"/>
    <w:rsid w:val="00937809"/>
    <w:rsid w:val="00937814"/>
    <w:rsid w:val="00937851"/>
    <w:rsid w:val="009378F9"/>
    <w:rsid w:val="0094037E"/>
    <w:rsid w:val="009408B1"/>
    <w:rsid w:val="009411FA"/>
    <w:rsid w:val="00941546"/>
    <w:rsid w:val="0094184C"/>
    <w:rsid w:val="009418C2"/>
    <w:rsid w:val="00942312"/>
    <w:rsid w:val="00942953"/>
    <w:rsid w:val="00942A97"/>
    <w:rsid w:val="00942B23"/>
    <w:rsid w:val="00942EB5"/>
    <w:rsid w:val="0094308C"/>
    <w:rsid w:val="009431C8"/>
    <w:rsid w:val="009432A9"/>
    <w:rsid w:val="009438CA"/>
    <w:rsid w:val="00943DD4"/>
    <w:rsid w:val="00944929"/>
    <w:rsid w:val="0094586F"/>
    <w:rsid w:val="00945B39"/>
    <w:rsid w:val="00946411"/>
    <w:rsid w:val="009466AB"/>
    <w:rsid w:val="009469D9"/>
    <w:rsid w:val="00947C80"/>
    <w:rsid w:val="00947CA9"/>
    <w:rsid w:val="00947D06"/>
    <w:rsid w:val="00947DCB"/>
    <w:rsid w:val="009502A0"/>
    <w:rsid w:val="00950743"/>
    <w:rsid w:val="009509F2"/>
    <w:rsid w:val="00950CBF"/>
    <w:rsid w:val="009510B8"/>
    <w:rsid w:val="0095175A"/>
    <w:rsid w:val="00952381"/>
    <w:rsid w:val="009524A3"/>
    <w:rsid w:val="00952A41"/>
    <w:rsid w:val="00953387"/>
    <w:rsid w:val="00954A83"/>
    <w:rsid w:val="00955434"/>
    <w:rsid w:val="00955562"/>
    <w:rsid w:val="00955AA7"/>
    <w:rsid w:val="00955ACC"/>
    <w:rsid w:val="00955AF1"/>
    <w:rsid w:val="00956507"/>
    <w:rsid w:val="009567D1"/>
    <w:rsid w:val="0095691F"/>
    <w:rsid w:val="00956EC8"/>
    <w:rsid w:val="00957016"/>
    <w:rsid w:val="009573CF"/>
    <w:rsid w:val="00957B5F"/>
    <w:rsid w:val="00957BBB"/>
    <w:rsid w:val="00957CDD"/>
    <w:rsid w:val="00957D3F"/>
    <w:rsid w:val="00960135"/>
    <w:rsid w:val="00960301"/>
    <w:rsid w:val="00960433"/>
    <w:rsid w:val="009607A2"/>
    <w:rsid w:val="00960FB9"/>
    <w:rsid w:val="00961CCF"/>
    <w:rsid w:val="0096342C"/>
    <w:rsid w:val="00963E15"/>
    <w:rsid w:val="009644D3"/>
    <w:rsid w:val="00965978"/>
    <w:rsid w:val="00965C1E"/>
    <w:rsid w:val="009668EA"/>
    <w:rsid w:val="00966A54"/>
    <w:rsid w:val="0096714E"/>
    <w:rsid w:val="00967162"/>
    <w:rsid w:val="0096729A"/>
    <w:rsid w:val="00967371"/>
    <w:rsid w:val="0096772D"/>
    <w:rsid w:val="00967E7B"/>
    <w:rsid w:val="00967EB8"/>
    <w:rsid w:val="00967FA4"/>
    <w:rsid w:val="00970581"/>
    <w:rsid w:val="00971077"/>
    <w:rsid w:val="00971CDF"/>
    <w:rsid w:val="00972236"/>
    <w:rsid w:val="00972A72"/>
    <w:rsid w:val="0097333D"/>
    <w:rsid w:val="00973443"/>
    <w:rsid w:val="00973815"/>
    <w:rsid w:val="0097384D"/>
    <w:rsid w:val="0097393C"/>
    <w:rsid w:val="00974458"/>
    <w:rsid w:val="00974CC6"/>
    <w:rsid w:val="0097528A"/>
    <w:rsid w:val="0097542B"/>
    <w:rsid w:val="00975555"/>
    <w:rsid w:val="00975616"/>
    <w:rsid w:val="009757C9"/>
    <w:rsid w:val="009765A6"/>
    <w:rsid w:val="00976FFD"/>
    <w:rsid w:val="00977026"/>
    <w:rsid w:val="00977664"/>
    <w:rsid w:val="009779AF"/>
    <w:rsid w:val="00977EB1"/>
    <w:rsid w:val="00980387"/>
    <w:rsid w:val="00980C3B"/>
    <w:rsid w:val="00980E47"/>
    <w:rsid w:val="00981691"/>
    <w:rsid w:val="00981861"/>
    <w:rsid w:val="00981E64"/>
    <w:rsid w:val="00981F47"/>
    <w:rsid w:val="00982155"/>
    <w:rsid w:val="009824AD"/>
    <w:rsid w:val="009825B5"/>
    <w:rsid w:val="009825DA"/>
    <w:rsid w:val="009829DE"/>
    <w:rsid w:val="00982D8F"/>
    <w:rsid w:val="009846B0"/>
    <w:rsid w:val="00984AB9"/>
    <w:rsid w:val="00985641"/>
    <w:rsid w:val="00985681"/>
    <w:rsid w:val="00985E0A"/>
    <w:rsid w:val="0098656A"/>
    <w:rsid w:val="0098674D"/>
    <w:rsid w:val="009868D9"/>
    <w:rsid w:val="00987A3E"/>
    <w:rsid w:val="00987ECD"/>
    <w:rsid w:val="0099009F"/>
    <w:rsid w:val="00991177"/>
    <w:rsid w:val="0099129A"/>
    <w:rsid w:val="009915AB"/>
    <w:rsid w:val="00991C06"/>
    <w:rsid w:val="00992309"/>
    <w:rsid w:val="00992314"/>
    <w:rsid w:val="00992BAD"/>
    <w:rsid w:val="009931CB"/>
    <w:rsid w:val="009935CB"/>
    <w:rsid w:val="009936AD"/>
    <w:rsid w:val="00993CE8"/>
    <w:rsid w:val="00993E33"/>
    <w:rsid w:val="00993F1E"/>
    <w:rsid w:val="00993F42"/>
    <w:rsid w:val="00994185"/>
    <w:rsid w:val="00994632"/>
    <w:rsid w:val="00994663"/>
    <w:rsid w:val="009946D9"/>
    <w:rsid w:val="00994A50"/>
    <w:rsid w:val="00994A79"/>
    <w:rsid w:val="009950A2"/>
    <w:rsid w:val="009953A5"/>
    <w:rsid w:val="009956A3"/>
    <w:rsid w:val="009956B4"/>
    <w:rsid w:val="00995D85"/>
    <w:rsid w:val="00996B2F"/>
    <w:rsid w:val="00996BB4"/>
    <w:rsid w:val="00996DB8"/>
    <w:rsid w:val="00996F80"/>
    <w:rsid w:val="00997D05"/>
    <w:rsid w:val="00997F2E"/>
    <w:rsid w:val="009A0085"/>
    <w:rsid w:val="009A05A5"/>
    <w:rsid w:val="009A07B4"/>
    <w:rsid w:val="009A13CB"/>
    <w:rsid w:val="009A1615"/>
    <w:rsid w:val="009A1AE9"/>
    <w:rsid w:val="009A1BDA"/>
    <w:rsid w:val="009A1CE6"/>
    <w:rsid w:val="009A1EA3"/>
    <w:rsid w:val="009A1F36"/>
    <w:rsid w:val="009A20ED"/>
    <w:rsid w:val="009A2A5D"/>
    <w:rsid w:val="009A3A6F"/>
    <w:rsid w:val="009A3DA2"/>
    <w:rsid w:val="009A3EA6"/>
    <w:rsid w:val="009A4536"/>
    <w:rsid w:val="009A467D"/>
    <w:rsid w:val="009A4F2A"/>
    <w:rsid w:val="009A4F92"/>
    <w:rsid w:val="009A5081"/>
    <w:rsid w:val="009A5195"/>
    <w:rsid w:val="009A592A"/>
    <w:rsid w:val="009A5D15"/>
    <w:rsid w:val="009A6790"/>
    <w:rsid w:val="009A6AF1"/>
    <w:rsid w:val="009A6FC2"/>
    <w:rsid w:val="009A73ED"/>
    <w:rsid w:val="009B0009"/>
    <w:rsid w:val="009B003C"/>
    <w:rsid w:val="009B0219"/>
    <w:rsid w:val="009B0945"/>
    <w:rsid w:val="009B0D13"/>
    <w:rsid w:val="009B0D6E"/>
    <w:rsid w:val="009B1557"/>
    <w:rsid w:val="009B1DF4"/>
    <w:rsid w:val="009B1F05"/>
    <w:rsid w:val="009B2130"/>
    <w:rsid w:val="009B24B1"/>
    <w:rsid w:val="009B24B5"/>
    <w:rsid w:val="009B2BB9"/>
    <w:rsid w:val="009B2DA9"/>
    <w:rsid w:val="009B3D9C"/>
    <w:rsid w:val="009B4047"/>
    <w:rsid w:val="009B4227"/>
    <w:rsid w:val="009B4425"/>
    <w:rsid w:val="009B473C"/>
    <w:rsid w:val="009B486F"/>
    <w:rsid w:val="009B51C4"/>
    <w:rsid w:val="009B5472"/>
    <w:rsid w:val="009B5727"/>
    <w:rsid w:val="009B5F6E"/>
    <w:rsid w:val="009B610D"/>
    <w:rsid w:val="009B615B"/>
    <w:rsid w:val="009B616D"/>
    <w:rsid w:val="009B63C4"/>
    <w:rsid w:val="009B656E"/>
    <w:rsid w:val="009B7523"/>
    <w:rsid w:val="009B75AB"/>
    <w:rsid w:val="009B7677"/>
    <w:rsid w:val="009B7AED"/>
    <w:rsid w:val="009C033D"/>
    <w:rsid w:val="009C08DA"/>
    <w:rsid w:val="009C17EC"/>
    <w:rsid w:val="009C1892"/>
    <w:rsid w:val="009C1951"/>
    <w:rsid w:val="009C1990"/>
    <w:rsid w:val="009C25C5"/>
    <w:rsid w:val="009C2B7F"/>
    <w:rsid w:val="009C2C34"/>
    <w:rsid w:val="009C2C5A"/>
    <w:rsid w:val="009C34CC"/>
    <w:rsid w:val="009C486E"/>
    <w:rsid w:val="009C5683"/>
    <w:rsid w:val="009C56A7"/>
    <w:rsid w:val="009C5830"/>
    <w:rsid w:val="009C65F1"/>
    <w:rsid w:val="009C7095"/>
    <w:rsid w:val="009C7443"/>
    <w:rsid w:val="009C74A7"/>
    <w:rsid w:val="009C77F1"/>
    <w:rsid w:val="009D0596"/>
    <w:rsid w:val="009D08BD"/>
    <w:rsid w:val="009D0B49"/>
    <w:rsid w:val="009D1326"/>
    <w:rsid w:val="009D1A48"/>
    <w:rsid w:val="009D2C23"/>
    <w:rsid w:val="009D31F6"/>
    <w:rsid w:val="009D3CB3"/>
    <w:rsid w:val="009D4523"/>
    <w:rsid w:val="009D45A6"/>
    <w:rsid w:val="009D4F6D"/>
    <w:rsid w:val="009D544A"/>
    <w:rsid w:val="009D5FFD"/>
    <w:rsid w:val="009D6926"/>
    <w:rsid w:val="009D6A9A"/>
    <w:rsid w:val="009D7050"/>
    <w:rsid w:val="009D715A"/>
    <w:rsid w:val="009D77A9"/>
    <w:rsid w:val="009D7E0F"/>
    <w:rsid w:val="009E00CC"/>
    <w:rsid w:val="009E02FF"/>
    <w:rsid w:val="009E04D1"/>
    <w:rsid w:val="009E0912"/>
    <w:rsid w:val="009E0D14"/>
    <w:rsid w:val="009E22B7"/>
    <w:rsid w:val="009E2353"/>
    <w:rsid w:val="009E2E13"/>
    <w:rsid w:val="009E2F1F"/>
    <w:rsid w:val="009E2FC9"/>
    <w:rsid w:val="009E56D8"/>
    <w:rsid w:val="009E5900"/>
    <w:rsid w:val="009E6471"/>
    <w:rsid w:val="009E6853"/>
    <w:rsid w:val="009E6A0C"/>
    <w:rsid w:val="009E6CBA"/>
    <w:rsid w:val="009E6D89"/>
    <w:rsid w:val="009E76E1"/>
    <w:rsid w:val="009E781C"/>
    <w:rsid w:val="009E7873"/>
    <w:rsid w:val="009E7B84"/>
    <w:rsid w:val="009F071E"/>
    <w:rsid w:val="009F0FF0"/>
    <w:rsid w:val="009F2228"/>
    <w:rsid w:val="009F2252"/>
    <w:rsid w:val="009F2379"/>
    <w:rsid w:val="009F30F1"/>
    <w:rsid w:val="009F3217"/>
    <w:rsid w:val="009F336A"/>
    <w:rsid w:val="009F3B96"/>
    <w:rsid w:val="009F40E4"/>
    <w:rsid w:val="009F4420"/>
    <w:rsid w:val="009F4436"/>
    <w:rsid w:val="009F5431"/>
    <w:rsid w:val="009F5777"/>
    <w:rsid w:val="009F5AD9"/>
    <w:rsid w:val="009F5D27"/>
    <w:rsid w:val="009F5F2E"/>
    <w:rsid w:val="009F6474"/>
    <w:rsid w:val="00A0012D"/>
    <w:rsid w:val="00A004DA"/>
    <w:rsid w:val="00A00962"/>
    <w:rsid w:val="00A00A1A"/>
    <w:rsid w:val="00A00A76"/>
    <w:rsid w:val="00A02446"/>
    <w:rsid w:val="00A024C2"/>
    <w:rsid w:val="00A02501"/>
    <w:rsid w:val="00A0257D"/>
    <w:rsid w:val="00A0262A"/>
    <w:rsid w:val="00A02D2D"/>
    <w:rsid w:val="00A0368C"/>
    <w:rsid w:val="00A037DC"/>
    <w:rsid w:val="00A040FC"/>
    <w:rsid w:val="00A046A8"/>
    <w:rsid w:val="00A0482F"/>
    <w:rsid w:val="00A0497E"/>
    <w:rsid w:val="00A0528E"/>
    <w:rsid w:val="00A0550B"/>
    <w:rsid w:val="00A055EF"/>
    <w:rsid w:val="00A05B1D"/>
    <w:rsid w:val="00A05C68"/>
    <w:rsid w:val="00A06110"/>
    <w:rsid w:val="00A06872"/>
    <w:rsid w:val="00A069FA"/>
    <w:rsid w:val="00A07508"/>
    <w:rsid w:val="00A07826"/>
    <w:rsid w:val="00A10E7A"/>
    <w:rsid w:val="00A11592"/>
    <w:rsid w:val="00A120B4"/>
    <w:rsid w:val="00A1226A"/>
    <w:rsid w:val="00A12443"/>
    <w:rsid w:val="00A1263D"/>
    <w:rsid w:val="00A13391"/>
    <w:rsid w:val="00A133B9"/>
    <w:rsid w:val="00A13983"/>
    <w:rsid w:val="00A13BD8"/>
    <w:rsid w:val="00A13C4F"/>
    <w:rsid w:val="00A13D80"/>
    <w:rsid w:val="00A147F4"/>
    <w:rsid w:val="00A14F58"/>
    <w:rsid w:val="00A15169"/>
    <w:rsid w:val="00A152DE"/>
    <w:rsid w:val="00A156F7"/>
    <w:rsid w:val="00A15B9E"/>
    <w:rsid w:val="00A15D87"/>
    <w:rsid w:val="00A16920"/>
    <w:rsid w:val="00A179CD"/>
    <w:rsid w:val="00A17C6E"/>
    <w:rsid w:val="00A20ABC"/>
    <w:rsid w:val="00A212A7"/>
    <w:rsid w:val="00A21EDC"/>
    <w:rsid w:val="00A221EC"/>
    <w:rsid w:val="00A228F4"/>
    <w:rsid w:val="00A22D28"/>
    <w:rsid w:val="00A22DA0"/>
    <w:rsid w:val="00A23026"/>
    <w:rsid w:val="00A2326D"/>
    <w:rsid w:val="00A238CB"/>
    <w:rsid w:val="00A2402F"/>
    <w:rsid w:val="00A242C3"/>
    <w:rsid w:val="00A24A6B"/>
    <w:rsid w:val="00A24D13"/>
    <w:rsid w:val="00A24D82"/>
    <w:rsid w:val="00A253ED"/>
    <w:rsid w:val="00A256EE"/>
    <w:rsid w:val="00A2598B"/>
    <w:rsid w:val="00A25C68"/>
    <w:rsid w:val="00A25C86"/>
    <w:rsid w:val="00A25D9F"/>
    <w:rsid w:val="00A26463"/>
    <w:rsid w:val="00A26530"/>
    <w:rsid w:val="00A26FEA"/>
    <w:rsid w:val="00A27026"/>
    <w:rsid w:val="00A27555"/>
    <w:rsid w:val="00A27647"/>
    <w:rsid w:val="00A27C00"/>
    <w:rsid w:val="00A27C68"/>
    <w:rsid w:val="00A301E7"/>
    <w:rsid w:val="00A30B23"/>
    <w:rsid w:val="00A31483"/>
    <w:rsid w:val="00A31768"/>
    <w:rsid w:val="00A31839"/>
    <w:rsid w:val="00A319E2"/>
    <w:rsid w:val="00A31C71"/>
    <w:rsid w:val="00A31F0C"/>
    <w:rsid w:val="00A31F8B"/>
    <w:rsid w:val="00A3270C"/>
    <w:rsid w:val="00A32CA0"/>
    <w:rsid w:val="00A333A3"/>
    <w:rsid w:val="00A3366A"/>
    <w:rsid w:val="00A33F57"/>
    <w:rsid w:val="00A33FD7"/>
    <w:rsid w:val="00A34095"/>
    <w:rsid w:val="00A343B0"/>
    <w:rsid w:val="00A3499E"/>
    <w:rsid w:val="00A34BA8"/>
    <w:rsid w:val="00A35F68"/>
    <w:rsid w:val="00A35FB1"/>
    <w:rsid w:val="00A375A3"/>
    <w:rsid w:val="00A400A2"/>
    <w:rsid w:val="00A400DA"/>
    <w:rsid w:val="00A40F0A"/>
    <w:rsid w:val="00A411BA"/>
    <w:rsid w:val="00A41E6F"/>
    <w:rsid w:val="00A42074"/>
    <w:rsid w:val="00A4232C"/>
    <w:rsid w:val="00A42607"/>
    <w:rsid w:val="00A4285E"/>
    <w:rsid w:val="00A43708"/>
    <w:rsid w:val="00A4371A"/>
    <w:rsid w:val="00A43723"/>
    <w:rsid w:val="00A4395A"/>
    <w:rsid w:val="00A43C47"/>
    <w:rsid w:val="00A43DB1"/>
    <w:rsid w:val="00A4446E"/>
    <w:rsid w:val="00A449DB"/>
    <w:rsid w:val="00A44F49"/>
    <w:rsid w:val="00A45F92"/>
    <w:rsid w:val="00A463F2"/>
    <w:rsid w:val="00A46CED"/>
    <w:rsid w:val="00A4734F"/>
    <w:rsid w:val="00A502D9"/>
    <w:rsid w:val="00A506C6"/>
    <w:rsid w:val="00A50835"/>
    <w:rsid w:val="00A51FA0"/>
    <w:rsid w:val="00A52131"/>
    <w:rsid w:val="00A52624"/>
    <w:rsid w:val="00A52AD2"/>
    <w:rsid w:val="00A531B8"/>
    <w:rsid w:val="00A5476B"/>
    <w:rsid w:val="00A55536"/>
    <w:rsid w:val="00A5559F"/>
    <w:rsid w:val="00A5574E"/>
    <w:rsid w:val="00A559E8"/>
    <w:rsid w:val="00A55B64"/>
    <w:rsid w:val="00A55C70"/>
    <w:rsid w:val="00A55CD9"/>
    <w:rsid w:val="00A56085"/>
    <w:rsid w:val="00A5699D"/>
    <w:rsid w:val="00A569AA"/>
    <w:rsid w:val="00A56F07"/>
    <w:rsid w:val="00A5756D"/>
    <w:rsid w:val="00A60062"/>
    <w:rsid w:val="00A6021A"/>
    <w:rsid w:val="00A607E3"/>
    <w:rsid w:val="00A60894"/>
    <w:rsid w:val="00A6095E"/>
    <w:rsid w:val="00A60FD5"/>
    <w:rsid w:val="00A6124B"/>
    <w:rsid w:val="00A617DC"/>
    <w:rsid w:val="00A61B80"/>
    <w:rsid w:val="00A61CE9"/>
    <w:rsid w:val="00A62A5F"/>
    <w:rsid w:val="00A62DF2"/>
    <w:rsid w:val="00A63215"/>
    <w:rsid w:val="00A6332B"/>
    <w:rsid w:val="00A6338D"/>
    <w:rsid w:val="00A634B1"/>
    <w:rsid w:val="00A63530"/>
    <w:rsid w:val="00A63775"/>
    <w:rsid w:val="00A63CA3"/>
    <w:rsid w:val="00A6466D"/>
    <w:rsid w:val="00A649C7"/>
    <w:rsid w:val="00A64B30"/>
    <w:rsid w:val="00A64D1C"/>
    <w:rsid w:val="00A651D6"/>
    <w:rsid w:val="00A6568A"/>
    <w:rsid w:val="00A6585E"/>
    <w:rsid w:val="00A65913"/>
    <w:rsid w:val="00A6695A"/>
    <w:rsid w:val="00A66EA5"/>
    <w:rsid w:val="00A6707C"/>
    <w:rsid w:val="00A67101"/>
    <w:rsid w:val="00A6756A"/>
    <w:rsid w:val="00A67AA0"/>
    <w:rsid w:val="00A70756"/>
    <w:rsid w:val="00A70BD2"/>
    <w:rsid w:val="00A70CF2"/>
    <w:rsid w:val="00A70FB0"/>
    <w:rsid w:val="00A72119"/>
    <w:rsid w:val="00A72606"/>
    <w:rsid w:val="00A7357D"/>
    <w:rsid w:val="00A73880"/>
    <w:rsid w:val="00A74039"/>
    <w:rsid w:val="00A7484C"/>
    <w:rsid w:val="00A74A2F"/>
    <w:rsid w:val="00A75151"/>
    <w:rsid w:val="00A75D24"/>
    <w:rsid w:val="00A75EBA"/>
    <w:rsid w:val="00A77000"/>
    <w:rsid w:val="00A7726B"/>
    <w:rsid w:val="00A77345"/>
    <w:rsid w:val="00A80FBA"/>
    <w:rsid w:val="00A81C12"/>
    <w:rsid w:val="00A81C30"/>
    <w:rsid w:val="00A81FCB"/>
    <w:rsid w:val="00A825FA"/>
    <w:rsid w:val="00A82FC4"/>
    <w:rsid w:val="00A830A2"/>
    <w:rsid w:val="00A8329F"/>
    <w:rsid w:val="00A84537"/>
    <w:rsid w:val="00A84957"/>
    <w:rsid w:val="00A8586D"/>
    <w:rsid w:val="00A8588B"/>
    <w:rsid w:val="00A8651C"/>
    <w:rsid w:val="00A86910"/>
    <w:rsid w:val="00A8697A"/>
    <w:rsid w:val="00A86D1A"/>
    <w:rsid w:val="00A86DC7"/>
    <w:rsid w:val="00A8773E"/>
    <w:rsid w:val="00A90B4E"/>
    <w:rsid w:val="00A9114A"/>
    <w:rsid w:val="00A91B1B"/>
    <w:rsid w:val="00A91D4A"/>
    <w:rsid w:val="00A91E53"/>
    <w:rsid w:val="00A91F1F"/>
    <w:rsid w:val="00A9230F"/>
    <w:rsid w:val="00A92762"/>
    <w:rsid w:val="00A92810"/>
    <w:rsid w:val="00A92EAC"/>
    <w:rsid w:val="00A92F23"/>
    <w:rsid w:val="00A9300B"/>
    <w:rsid w:val="00A93194"/>
    <w:rsid w:val="00A9334F"/>
    <w:rsid w:val="00A9384F"/>
    <w:rsid w:val="00A93B8A"/>
    <w:rsid w:val="00A93F37"/>
    <w:rsid w:val="00A94097"/>
    <w:rsid w:val="00A941B3"/>
    <w:rsid w:val="00A9481F"/>
    <w:rsid w:val="00A95BF4"/>
    <w:rsid w:val="00A95E33"/>
    <w:rsid w:val="00A96239"/>
    <w:rsid w:val="00A967AA"/>
    <w:rsid w:val="00A9785C"/>
    <w:rsid w:val="00A9798A"/>
    <w:rsid w:val="00AA0046"/>
    <w:rsid w:val="00AA0166"/>
    <w:rsid w:val="00AA026C"/>
    <w:rsid w:val="00AA0651"/>
    <w:rsid w:val="00AA0684"/>
    <w:rsid w:val="00AA0DD8"/>
    <w:rsid w:val="00AA1160"/>
    <w:rsid w:val="00AA1436"/>
    <w:rsid w:val="00AA1D9F"/>
    <w:rsid w:val="00AA1E93"/>
    <w:rsid w:val="00AA21E1"/>
    <w:rsid w:val="00AA25CE"/>
    <w:rsid w:val="00AA2A3B"/>
    <w:rsid w:val="00AA30CD"/>
    <w:rsid w:val="00AA3D6E"/>
    <w:rsid w:val="00AA412C"/>
    <w:rsid w:val="00AA46C1"/>
    <w:rsid w:val="00AA4AE2"/>
    <w:rsid w:val="00AA5E65"/>
    <w:rsid w:val="00AA6150"/>
    <w:rsid w:val="00AA62FD"/>
    <w:rsid w:val="00AA6B11"/>
    <w:rsid w:val="00AA6E5C"/>
    <w:rsid w:val="00AA7222"/>
    <w:rsid w:val="00AA7958"/>
    <w:rsid w:val="00AA7AF1"/>
    <w:rsid w:val="00AA7CDE"/>
    <w:rsid w:val="00AA7D6A"/>
    <w:rsid w:val="00AB0562"/>
    <w:rsid w:val="00AB0A14"/>
    <w:rsid w:val="00AB0B57"/>
    <w:rsid w:val="00AB0E70"/>
    <w:rsid w:val="00AB1142"/>
    <w:rsid w:val="00AB16A6"/>
    <w:rsid w:val="00AB16CD"/>
    <w:rsid w:val="00AB179F"/>
    <w:rsid w:val="00AB1A2C"/>
    <w:rsid w:val="00AB1A3A"/>
    <w:rsid w:val="00AB1D54"/>
    <w:rsid w:val="00AB1DC6"/>
    <w:rsid w:val="00AB203A"/>
    <w:rsid w:val="00AB21C0"/>
    <w:rsid w:val="00AB23A0"/>
    <w:rsid w:val="00AB2D99"/>
    <w:rsid w:val="00AB33B8"/>
    <w:rsid w:val="00AB3549"/>
    <w:rsid w:val="00AB383F"/>
    <w:rsid w:val="00AB3A32"/>
    <w:rsid w:val="00AB46CE"/>
    <w:rsid w:val="00AB4F86"/>
    <w:rsid w:val="00AB5254"/>
    <w:rsid w:val="00AB5491"/>
    <w:rsid w:val="00AB5A41"/>
    <w:rsid w:val="00AB6068"/>
    <w:rsid w:val="00AB665A"/>
    <w:rsid w:val="00AB68EE"/>
    <w:rsid w:val="00AB69A2"/>
    <w:rsid w:val="00AB6B36"/>
    <w:rsid w:val="00AB6C41"/>
    <w:rsid w:val="00AB7788"/>
    <w:rsid w:val="00AB7C5A"/>
    <w:rsid w:val="00AC0110"/>
    <w:rsid w:val="00AC0686"/>
    <w:rsid w:val="00AC075C"/>
    <w:rsid w:val="00AC1361"/>
    <w:rsid w:val="00AC195B"/>
    <w:rsid w:val="00AC21F3"/>
    <w:rsid w:val="00AC2560"/>
    <w:rsid w:val="00AC27FF"/>
    <w:rsid w:val="00AC28E8"/>
    <w:rsid w:val="00AC2E5E"/>
    <w:rsid w:val="00AC2FCC"/>
    <w:rsid w:val="00AC42BA"/>
    <w:rsid w:val="00AC48FB"/>
    <w:rsid w:val="00AC52A2"/>
    <w:rsid w:val="00AC549A"/>
    <w:rsid w:val="00AC6220"/>
    <w:rsid w:val="00AC6629"/>
    <w:rsid w:val="00AC77C8"/>
    <w:rsid w:val="00AC7C6A"/>
    <w:rsid w:val="00AC7FF9"/>
    <w:rsid w:val="00AD0297"/>
    <w:rsid w:val="00AD12B2"/>
    <w:rsid w:val="00AD1702"/>
    <w:rsid w:val="00AD1769"/>
    <w:rsid w:val="00AD237E"/>
    <w:rsid w:val="00AD24B9"/>
    <w:rsid w:val="00AD2985"/>
    <w:rsid w:val="00AD2C22"/>
    <w:rsid w:val="00AD3245"/>
    <w:rsid w:val="00AD32CB"/>
    <w:rsid w:val="00AD3865"/>
    <w:rsid w:val="00AD429B"/>
    <w:rsid w:val="00AD57F0"/>
    <w:rsid w:val="00AD62EE"/>
    <w:rsid w:val="00AD6A5B"/>
    <w:rsid w:val="00AD6F58"/>
    <w:rsid w:val="00AD73FE"/>
    <w:rsid w:val="00AD74B3"/>
    <w:rsid w:val="00AD76B1"/>
    <w:rsid w:val="00AD780C"/>
    <w:rsid w:val="00AE04A6"/>
    <w:rsid w:val="00AE08B0"/>
    <w:rsid w:val="00AE12D1"/>
    <w:rsid w:val="00AE1823"/>
    <w:rsid w:val="00AE1C64"/>
    <w:rsid w:val="00AE2B7A"/>
    <w:rsid w:val="00AE2BB0"/>
    <w:rsid w:val="00AE2C4A"/>
    <w:rsid w:val="00AE2FC1"/>
    <w:rsid w:val="00AE3178"/>
    <w:rsid w:val="00AE3A79"/>
    <w:rsid w:val="00AE3EC1"/>
    <w:rsid w:val="00AE3FBE"/>
    <w:rsid w:val="00AE45AF"/>
    <w:rsid w:val="00AE4964"/>
    <w:rsid w:val="00AE4C7A"/>
    <w:rsid w:val="00AE53F7"/>
    <w:rsid w:val="00AE57CA"/>
    <w:rsid w:val="00AE5CF9"/>
    <w:rsid w:val="00AE6282"/>
    <w:rsid w:val="00AE7527"/>
    <w:rsid w:val="00AE783B"/>
    <w:rsid w:val="00AE79DA"/>
    <w:rsid w:val="00AF0CAB"/>
    <w:rsid w:val="00AF1121"/>
    <w:rsid w:val="00AF2570"/>
    <w:rsid w:val="00AF273F"/>
    <w:rsid w:val="00AF39DB"/>
    <w:rsid w:val="00AF3FA8"/>
    <w:rsid w:val="00AF4A27"/>
    <w:rsid w:val="00AF4C8C"/>
    <w:rsid w:val="00AF518C"/>
    <w:rsid w:val="00AF536D"/>
    <w:rsid w:val="00AF599F"/>
    <w:rsid w:val="00AF5D59"/>
    <w:rsid w:val="00AF64BF"/>
    <w:rsid w:val="00AF65D8"/>
    <w:rsid w:val="00AF6618"/>
    <w:rsid w:val="00AF691B"/>
    <w:rsid w:val="00B00216"/>
    <w:rsid w:val="00B0024B"/>
    <w:rsid w:val="00B00748"/>
    <w:rsid w:val="00B00A3C"/>
    <w:rsid w:val="00B00A58"/>
    <w:rsid w:val="00B011A8"/>
    <w:rsid w:val="00B0126A"/>
    <w:rsid w:val="00B021C1"/>
    <w:rsid w:val="00B022CD"/>
    <w:rsid w:val="00B0243D"/>
    <w:rsid w:val="00B02A16"/>
    <w:rsid w:val="00B03079"/>
    <w:rsid w:val="00B030AB"/>
    <w:rsid w:val="00B03438"/>
    <w:rsid w:val="00B03717"/>
    <w:rsid w:val="00B0389E"/>
    <w:rsid w:val="00B03A45"/>
    <w:rsid w:val="00B03E5F"/>
    <w:rsid w:val="00B047CF"/>
    <w:rsid w:val="00B04E93"/>
    <w:rsid w:val="00B04F23"/>
    <w:rsid w:val="00B051DD"/>
    <w:rsid w:val="00B05B70"/>
    <w:rsid w:val="00B05F39"/>
    <w:rsid w:val="00B06458"/>
    <w:rsid w:val="00B06C01"/>
    <w:rsid w:val="00B06EDA"/>
    <w:rsid w:val="00B071C0"/>
    <w:rsid w:val="00B07356"/>
    <w:rsid w:val="00B073D2"/>
    <w:rsid w:val="00B0763B"/>
    <w:rsid w:val="00B07646"/>
    <w:rsid w:val="00B07647"/>
    <w:rsid w:val="00B10395"/>
    <w:rsid w:val="00B1039C"/>
    <w:rsid w:val="00B109EB"/>
    <w:rsid w:val="00B10BBF"/>
    <w:rsid w:val="00B10EBE"/>
    <w:rsid w:val="00B1106B"/>
    <w:rsid w:val="00B1187D"/>
    <w:rsid w:val="00B124D5"/>
    <w:rsid w:val="00B12577"/>
    <w:rsid w:val="00B12B98"/>
    <w:rsid w:val="00B13033"/>
    <w:rsid w:val="00B131B3"/>
    <w:rsid w:val="00B13331"/>
    <w:rsid w:val="00B13516"/>
    <w:rsid w:val="00B142A4"/>
    <w:rsid w:val="00B146EE"/>
    <w:rsid w:val="00B1519D"/>
    <w:rsid w:val="00B1535E"/>
    <w:rsid w:val="00B15F8C"/>
    <w:rsid w:val="00B16002"/>
    <w:rsid w:val="00B1607B"/>
    <w:rsid w:val="00B17638"/>
    <w:rsid w:val="00B17A74"/>
    <w:rsid w:val="00B20439"/>
    <w:rsid w:val="00B2060E"/>
    <w:rsid w:val="00B2094F"/>
    <w:rsid w:val="00B2095E"/>
    <w:rsid w:val="00B21106"/>
    <w:rsid w:val="00B2170E"/>
    <w:rsid w:val="00B21C39"/>
    <w:rsid w:val="00B21E16"/>
    <w:rsid w:val="00B21FCB"/>
    <w:rsid w:val="00B223CE"/>
    <w:rsid w:val="00B224CD"/>
    <w:rsid w:val="00B227E2"/>
    <w:rsid w:val="00B229B7"/>
    <w:rsid w:val="00B22BFA"/>
    <w:rsid w:val="00B22CF1"/>
    <w:rsid w:val="00B22F85"/>
    <w:rsid w:val="00B23AF7"/>
    <w:rsid w:val="00B23DBE"/>
    <w:rsid w:val="00B244A3"/>
    <w:rsid w:val="00B24E0F"/>
    <w:rsid w:val="00B25236"/>
    <w:rsid w:val="00B25778"/>
    <w:rsid w:val="00B258A4"/>
    <w:rsid w:val="00B25BC4"/>
    <w:rsid w:val="00B2603B"/>
    <w:rsid w:val="00B268E1"/>
    <w:rsid w:val="00B26EF2"/>
    <w:rsid w:val="00B26FB2"/>
    <w:rsid w:val="00B273FC"/>
    <w:rsid w:val="00B2761B"/>
    <w:rsid w:val="00B276D1"/>
    <w:rsid w:val="00B312A1"/>
    <w:rsid w:val="00B31331"/>
    <w:rsid w:val="00B31A5E"/>
    <w:rsid w:val="00B31AE0"/>
    <w:rsid w:val="00B32CF6"/>
    <w:rsid w:val="00B3334E"/>
    <w:rsid w:val="00B33C17"/>
    <w:rsid w:val="00B3644F"/>
    <w:rsid w:val="00B36F5A"/>
    <w:rsid w:val="00B370A4"/>
    <w:rsid w:val="00B37876"/>
    <w:rsid w:val="00B379F9"/>
    <w:rsid w:val="00B404BD"/>
    <w:rsid w:val="00B40886"/>
    <w:rsid w:val="00B40D68"/>
    <w:rsid w:val="00B40DB6"/>
    <w:rsid w:val="00B410BF"/>
    <w:rsid w:val="00B412C0"/>
    <w:rsid w:val="00B41C14"/>
    <w:rsid w:val="00B41D3C"/>
    <w:rsid w:val="00B41F00"/>
    <w:rsid w:val="00B4312F"/>
    <w:rsid w:val="00B43916"/>
    <w:rsid w:val="00B43CD4"/>
    <w:rsid w:val="00B44CFA"/>
    <w:rsid w:val="00B44D11"/>
    <w:rsid w:val="00B44EF7"/>
    <w:rsid w:val="00B45007"/>
    <w:rsid w:val="00B450B7"/>
    <w:rsid w:val="00B45240"/>
    <w:rsid w:val="00B454DF"/>
    <w:rsid w:val="00B45E76"/>
    <w:rsid w:val="00B46BB2"/>
    <w:rsid w:val="00B46E38"/>
    <w:rsid w:val="00B47235"/>
    <w:rsid w:val="00B473D9"/>
    <w:rsid w:val="00B47582"/>
    <w:rsid w:val="00B47735"/>
    <w:rsid w:val="00B47AAF"/>
    <w:rsid w:val="00B47F4A"/>
    <w:rsid w:val="00B50A2B"/>
    <w:rsid w:val="00B50A99"/>
    <w:rsid w:val="00B50B08"/>
    <w:rsid w:val="00B51115"/>
    <w:rsid w:val="00B5115E"/>
    <w:rsid w:val="00B51933"/>
    <w:rsid w:val="00B52114"/>
    <w:rsid w:val="00B52534"/>
    <w:rsid w:val="00B5265A"/>
    <w:rsid w:val="00B5273D"/>
    <w:rsid w:val="00B528A1"/>
    <w:rsid w:val="00B529A9"/>
    <w:rsid w:val="00B52D2B"/>
    <w:rsid w:val="00B52E21"/>
    <w:rsid w:val="00B532B3"/>
    <w:rsid w:val="00B534ED"/>
    <w:rsid w:val="00B53A9D"/>
    <w:rsid w:val="00B53B90"/>
    <w:rsid w:val="00B53D6E"/>
    <w:rsid w:val="00B543B4"/>
    <w:rsid w:val="00B54E0B"/>
    <w:rsid w:val="00B5584F"/>
    <w:rsid w:val="00B56495"/>
    <w:rsid w:val="00B56895"/>
    <w:rsid w:val="00B56D98"/>
    <w:rsid w:val="00B57C23"/>
    <w:rsid w:val="00B60088"/>
    <w:rsid w:val="00B60D24"/>
    <w:rsid w:val="00B60DC9"/>
    <w:rsid w:val="00B60F49"/>
    <w:rsid w:val="00B61E0E"/>
    <w:rsid w:val="00B6216A"/>
    <w:rsid w:val="00B62659"/>
    <w:rsid w:val="00B628CE"/>
    <w:rsid w:val="00B62914"/>
    <w:rsid w:val="00B63400"/>
    <w:rsid w:val="00B63562"/>
    <w:rsid w:val="00B63C98"/>
    <w:rsid w:val="00B642D0"/>
    <w:rsid w:val="00B64454"/>
    <w:rsid w:val="00B6461C"/>
    <w:rsid w:val="00B64B7E"/>
    <w:rsid w:val="00B64FA3"/>
    <w:rsid w:val="00B65750"/>
    <w:rsid w:val="00B65970"/>
    <w:rsid w:val="00B65A35"/>
    <w:rsid w:val="00B65F84"/>
    <w:rsid w:val="00B66265"/>
    <w:rsid w:val="00B665B9"/>
    <w:rsid w:val="00B67C18"/>
    <w:rsid w:val="00B705D8"/>
    <w:rsid w:val="00B7072D"/>
    <w:rsid w:val="00B70EE6"/>
    <w:rsid w:val="00B718FD"/>
    <w:rsid w:val="00B71F09"/>
    <w:rsid w:val="00B72372"/>
    <w:rsid w:val="00B727BA"/>
    <w:rsid w:val="00B72971"/>
    <w:rsid w:val="00B729D6"/>
    <w:rsid w:val="00B72D6A"/>
    <w:rsid w:val="00B72FF7"/>
    <w:rsid w:val="00B731F3"/>
    <w:rsid w:val="00B754EC"/>
    <w:rsid w:val="00B75679"/>
    <w:rsid w:val="00B76691"/>
    <w:rsid w:val="00B7696B"/>
    <w:rsid w:val="00B76ADE"/>
    <w:rsid w:val="00B76C93"/>
    <w:rsid w:val="00B770F7"/>
    <w:rsid w:val="00B77E5D"/>
    <w:rsid w:val="00B77E7E"/>
    <w:rsid w:val="00B80960"/>
    <w:rsid w:val="00B80DB1"/>
    <w:rsid w:val="00B81D0B"/>
    <w:rsid w:val="00B83982"/>
    <w:rsid w:val="00B83D5D"/>
    <w:rsid w:val="00B84CAF"/>
    <w:rsid w:val="00B84D42"/>
    <w:rsid w:val="00B84F3C"/>
    <w:rsid w:val="00B8513E"/>
    <w:rsid w:val="00B85406"/>
    <w:rsid w:val="00B85A03"/>
    <w:rsid w:val="00B8654A"/>
    <w:rsid w:val="00B86A3E"/>
    <w:rsid w:val="00B86C1D"/>
    <w:rsid w:val="00B872A7"/>
    <w:rsid w:val="00B87B26"/>
    <w:rsid w:val="00B87D61"/>
    <w:rsid w:val="00B90083"/>
    <w:rsid w:val="00B90EF8"/>
    <w:rsid w:val="00B9169B"/>
    <w:rsid w:val="00B91921"/>
    <w:rsid w:val="00B9245A"/>
    <w:rsid w:val="00B92B1C"/>
    <w:rsid w:val="00B92ECA"/>
    <w:rsid w:val="00B9343F"/>
    <w:rsid w:val="00B9387F"/>
    <w:rsid w:val="00B93DC5"/>
    <w:rsid w:val="00B94402"/>
    <w:rsid w:val="00B94598"/>
    <w:rsid w:val="00B94F46"/>
    <w:rsid w:val="00B950A8"/>
    <w:rsid w:val="00B9529D"/>
    <w:rsid w:val="00B95CD4"/>
    <w:rsid w:val="00B95FE8"/>
    <w:rsid w:val="00B96406"/>
    <w:rsid w:val="00B96490"/>
    <w:rsid w:val="00B96523"/>
    <w:rsid w:val="00B96A74"/>
    <w:rsid w:val="00B96AA5"/>
    <w:rsid w:val="00B96C89"/>
    <w:rsid w:val="00B96F58"/>
    <w:rsid w:val="00B970B3"/>
    <w:rsid w:val="00B97101"/>
    <w:rsid w:val="00B97532"/>
    <w:rsid w:val="00B97839"/>
    <w:rsid w:val="00B979F0"/>
    <w:rsid w:val="00B979FB"/>
    <w:rsid w:val="00B979FE"/>
    <w:rsid w:val="00B97AED"/>
    <w:rsid w:val="00B97FAF"/>
    <w:rsid w:val="00BA002E"/>
    <w:rsid w:val="00BA0B17"/>
    <w:rsid w:val="00BA0B63"/>
    <w:rsid w:val="00BA1144"/>
    <w:rsid w:val="00BA14B7"/>
    <w:rsid w:val="00BA29B5"/>
    <w:rsid w:val="00BA314B"/>
    <w:rsid w:val="00BA31E2"/>
    <w:rsid w:val="00BA387A"/>
    <w:rsid w:val="00BA3B54"/>
    <w:rsid w:val="00BA452F"/>
    <w:rsid w:val="00BA46AF"/>
    <w:rsid w:val="00BA47BD"/>
    <w:rsid w:val="00BA530A"/>
    <w:rsid w:val="00BA5329"/>
    <w:rsid w:val="00BA5677"/>
    <w:rsid w:val="00BA68A9"/>
    <w:rsid w:val="00BA6BF9"/>
    <w:rsid w:val="00BA6BFE"/>
    <w:rsid w:val="00BA6D3C"/>
    <w:rsid w:val="00BA70BA"/>
    <w:rsid w:val="00BA7532"/>
    <w:rsid w:val="00BA7593"/>
    <w:rsid w:val="00BA783B"/>
    <w:rsid w:val="00BA7A03"/>
    <w:rsid w:val="00BA7AB5"/>
    <w:rsid w:val="00BA7D1C"/>
    <w:rsid w:val="00BB0407"/>
    <w:rsid w:val="00BB05C3"/>
    <w:rsid w:val="00BB0A35"/>
    <w:rsid w:val="00BB0D6F"/>
    <w:rsid w:val="00BB15B6"/>
    <w:rsid w:val="00BB1630"/>
    <w:rsid w:val="00BB1E18"/>
    <w:rsid w:val="00BB1E61"/>
    <w:rsid w:val="00BB2010"/>
    <w:rsid w:val="00BB218B"/>
    <w:rsid w:val="00BB2448"/>
    <w:rsid w:val="00BB25CD"/>
    <w:rsid w:val="00BB2651"/>
    <w:rsid w:val="00BB26A0"/>
    <w:rsid w:val="00BB2AAE"/>
    <w:rsid w:val="00BB2D23"/>
    <w:rsid w:val="00BB2F7F"/>
    <w:rsid w:val="00BB31EF"/>
    <w:rsid w:val="00BB3401"/>
    <w:rsid w:val="00BB3504"/>
    <w:rsid w:val="00BB3A33"/>
    <w:rsid w:val="00BB3D16"/>
    <w:rsid w:val="00BB5A95"/>
    <w:rsid w:val="00BB5E21"/>
    <w:rsid w:val="00BB6F50"/>
    <w:rsid w:val="00BB762C"/>
    <w:rsid w:val="00BB7D9F"/>
    <w:rsid w:val="00BB7DD7"/>
    <w:rsid w:val="00BB7E5E"/>
    <w:rsid w:val="00BC0537"/>
    <w:rsid w:val="00BC084A"/>
    <w:rsid w:val="00BC0DFC"/>
    <w:rsid w:val="00BC28FC"/>
    <w:rsid w:val="00BC2AEB"/>
    <w:rsid w:val="00BC2BDF"/>
    <w:rsid w:val="00BC2E73"/>
    <w:rsid w:val="00BC2F54"/>
    <w:rsid w:val="00BC539B"/>
    <w:rsid w:val="00BC571E"/>
    <w:rsid w:val="00BC5A2E"/>
    <w:rsid w:val="00BC5CD1"/>
    <w:rsid w:val="00BC5F0F"/>
    <w:rsid w:val="00BC6091"/>
    <w:rsid w:val="00BC6C84"/>
    <w:rsid w:val="00BC6D3F"/>
    <w:rsid w:val="00BC729E"/>
    <w:rsid w:val="00BC7901"/>
    <w:rsid w:val="00BC7A24"/>
    <w:rsid w:val="00BC7C1E"/>
    <w:rsid w:val="00BD0802"/>
    <w:rsid w:val="00BD19FB"/>
    <w:rsid w:val="00BD1DA3"/>
    <w:rsid w:val="00BD1F6D"/>
    <w:rsid w:val="00BD285A"/>
    <w:rsid w:val="00BD2B2F"/>
    <w:rsid w:val="00BD2CD5"/>
    <w:rsid w:val="00BD2E83"/>
    <w:rsid w:val="00BD3013"/>
    <w:rsid w:val="00BD3196"/>
    <w:rsid w:val="00BD3AB8"/>
    <w:rsid w:val="00BD445E"/>
    <w:rsid w:val="00BD4483"/>
    <w:rsid w:val="00BD4B21"/>
    <w:rsid w:val="00BD4D29"/>
    <w:rsid w:val="00BD5881"/>
    <w:rsid w:val="00BD5DA0"/>
    <w:rsid w:val="00BD6FF3"/>
    <w:rsid w:val="00BD7193"/>
    <w:rsid w:val="00BD7278"/>
    <w:rsid w:val="00BD7622"/>
    <w:rsid w:val="00BD7E30"/>
    <w:rsid w:val="00BD7ECC"/>
    <w:rsid w:val="00BE031F"/>
    <w:rsid w:val="00BE0738"/>
    <w:rsid w:val="00BE17D4"/>
    <w:rsid w:val="00BE2328"/>
    <w:rsid w:val="00BE2463"/>
    <w:rsid w:val="00BE29D8"/>
    <w:rsid w:val="00BE2BAD"/>
    <w:rsid w:val="00BE33B3"/>
    <w:rsid w:val="00BE3ABF"/>
    <w:rsid w:val="00BE3C65"/>
    <w:rsid w:val="00BE3DB2"/>
    <w:rsid w:val="00BE4427"/>
    <w:rsid w:val="00BE4B7C"/>
    <w:rsid w:val="00BE4BCE"/>
    <w:rsid w:val="00BE51B9"/>
    <w:rsid w:val="00BE66F1"/>
    <w:rsid w:val="00BE699E"/>
    <w:rsid w:val="00BE6A00"/>
    <w:rsid w:val="00BE6EFC"/>
    <w:rsid w:val="00BE757F"/>
    <w:rsid w:val="00BE7642"/>
    <w:rsid w:val="00BE7AF3"/>
    <w:rsid w:val="00BE7B28"/>
    <w:rsid w:val="00BE7C06"/>
    <w:rsid w:val="00BF066C"/>
    <w:rsid w:val="00BF0AC3"/>
    <w:rsid w:val="00BF1B75"/>
    <w:rsid w:val="00BF218C"/>
    <w:rsid w:val="00BF2B3E"/>
    <w:rsid w:val="00BF2D66"/>
    <w:rsid w:val="00BF39FA"/>
    <w:rsid w:val="00BF3CEA"/>
    <w:rsid w:val="00BF3E1E"/>
    <w:rsid w:val="00BF4A53"/>
    <w:rsid w:val="00BF4B40"/>
    <w:rsid w:val="00BF50CE"/>
    <w:rsid w:val="00BF5649"/>
    <w:rsid w:val="00BF582B"/>
    <w:rsid w:val="00BF5C1E"/>
    <w:rsid w:val="00BF64BE"/>
    <w:rsid w:val="00BF66E0"/>
    <w:rsid w:val="00BF6807"/>
    <w:rsid w:val="00BF71D6"/>
    <w:rsid w:val="00BF7489"/>
    <w:rsid w:val="00BF7863"/>
    <w:rsid w:val="00BF7D9B"/>
    <w:rsid w:val="00BF7E16"/>
    <w:rsid w:val="00C006A4"/>
    <w:rsid w:val="00C01111"/>
    <w:rsid w:val="00C01C7C"/>
    <w:rsid w:val="00C02115"/>
    <w:rsid w:val="00C021AA"/>
    <w:rsid w:val="00C0249B"/>
    <w:rsid w:val="00C024BA"/>
    <w:rsid w:val="00C02932"/>
    <w:rsid w:val="00C02BA8"/>
    <w:rsid w:val="00C03A69"/>
    <w:rsid w:val="00C03BFD"/>
    <w:rsid w:val="00C03DEA"/>
    <w:rsid w:val="00C03FDF"/>
    <w:rsid w:val="00C0483A"/>
    <w:rsid w:val="00C04EE1"/>
    <w:rsid w:val="00C056B7"/>
    <w:rsid w:val="00C058A2"/>
    <w:rsid w:val="00C05C29"/>
    <w:rsid w:val="00C05C45"/>
    <w:rsid w:val="00C05F13"/>
    <w:rsid w:val="00C066B9"/>
    <w:rsid w:val="00C0718D"/>
    <w:rsid w:val="00C07952"/>
    <w:rsid w:val="00C07B8E"/>
    <w:rsid w:val="00C10336"/>
    <w:rsid w:val="00C10410"/>
    <w:rsid w:val="00C104CC"/>
    <w:rsid w:val="00C1211D"/>
    <w:rsid w:val="00C125F0"/>
    <w:rsid w:val="00C135D5"/>
    <w:rsid w:val="00C13645"/>
    <w:rsid w:val="00C139F8"/>
    <w:rsid w:val="00C13DFE"/>
    <w:rsid w:val="00C144AE"/>
    <w:rsid w:val="00C1476B"/>
    <w:rsid w:val="00C14EEC"/>
    <w:rsid w:val="00C15343"/>
    <w:rsid w:val="00C156A2"/>
    <w:rsid w:val="00C158C1"/>
    <w:rsid w:val="00C15C0F"/>
    <w:rsid w:val="00C15F47"/>
    <w:rsid w:val="00C15FD1"/>
    <w:rsid w:val="00C161B7"/>
    <w:rsid w:val="00C16440"/>
    <w:rsid w:val="00C1671A"/>
    <w:rsid w:val="00C16914"/>
    <w:rsid w:val="00C16AE9"/>
    <w:rsid w:val="00C17997"/>
    <w:rsid w:val="00C17B8C"/>
    <w:rsid w:val="00C17CBF"/>
    <w:rsid w:val="00C17DC1"/>
    <w:rsid w:val="00C20353"/>
    <w:rsid w:val="00C205CE"/>
    <w:rsid w:val="00C207FB"/>
    <w:rsid w:val="00C20D65"/>
    <w:rsid w:val="00C20DED"/>
    <w:rsid w:val="00C20FB1"/>
    <w:rsid w:val="00C2179A"/>
    <w:rsid w:val="00C21CF9"/>
    <w:rsid w:val="00C21E69"/>
    <w:rsid w:val="00C21F93"/>
    <w:rsid w:val="00C224C7"/>
    <w:rsid w:val="00C22621"/>
    <w:rsid w:val="00C22696"/>
    <w:rsid w:val="00C2287D"/>
    <w:rsid w:val="00C22AC6"/>
    <w:rsid w:val="00C230F9"/>
    <w:rsid w:val="00C23136"/>
    <w:rsid w:val="00C235F5"/>
    <w:rsid w:val="00C23770"/>
    <w:rsid w:val="00C24585"/>
    <w:rsid w:val="00C257A2"/>
    <w:rsid w:val="00C25925"/>
    <w:rsid w:val="00C25CDF"/>
    <w:rsid w:val="00C25FFE"/>
    <w:rsid w:val="00C260BF"/>
    <w:rsid w:val="00C263B6"/>
    <w:rsid w:val="00C26C3D"/>
    <w:rsid w:val="00C26DC4"/>
    <w:rsid w:val="00C26E37"/>
    <w:rsid w:val="00C26FD8"/>
    <w:rsid w:val="00C277FA"/>
    <w:rsid w:val="00C301F3"/>
    <w:rsid w:val="00C30269"/>
    <w:rsid w:val="00C309C8"/>
    <w:rsid w:val="00C31093"/>
    <w:rsid w:val="00C316F1"/>
    <w:rsid w:val="00C32955"/>
    <w:rsid w:val="00C32A4B"/>
    <w:rsid w:val="00C32AF5"/>
    <w:rsid w:val="00C32BA7"/>
    <w:rsid w:val="00C32BFF"/>
    <w:rsid w:val="00C33420"/>
    <w:rsid w:val="00C33596"/>
    <w:rsid w:val="00C33748"/>
    <w:rsid w:val="00C33C6D"/>
    <w:rsid w:val="00C33F48"/>
    <w:rsid w:val="00C3406B"/>
    <w:rsid w:val="00C349B2"/>
    <w:rsid w:val="00C35C82"/>
    <w:rsid w:val="00C35FC1"/>
    <w:rsid w:val="00C36007"/>
    <w:rsid w:val="00C3603F"/>
    <w:rsid w:val="00C36886"/>
    <w:rsid w:val="00C37124"/>
    <w:rsid w:val="00C37757"/>
    <w:rsid w:val="00C37934"/>
    <w:rsid w:val="00C37A7F"/>
    <w:rsid w:val="00C37DAE"/>
    <w:rsid w:val="00C40FD2"/>
    <w:rsid w:val="00C410ED"/>
    <w:rsid w:val="00C414B2"/>
    <w:rsid w:val="00C4153E"/>
    <w:rsid w:val="00C41F17"/>
    <w:rsid w:val="00C42023"/>
    <w:rsid w:val="00C42B11"/>
    <w:rsid w:val="00C43787"/>
    <w:rsid w:val="00C43C69"/>
    <w:rsid w:val="00C43D95"/>
    <w:rsid w:val="00C444CF"/>
    <w:rsid w:val="00C44D76"/>
    <w:rsid w:val="00C452E9"/>
    <w:rsid w:val="00C461A1"/>
    <w:rsid w:val="00C466FD"/>
    <w:rsid w:val="00C468C6"/>
    <w:rsid w:val="00C469BF"/>
    <w:rsid w:val="00C46A52"/>
    <w:rsid w:val="00C46F76"/>
    <w:rsid w:val="00C47187"/>
    <w:rsid w:val="00C4728F"/>
    <w:rsid w:val="00C47478"/>
    <w:rsid w:val="00C475E9"/>
    <w:rsid w:val="00C47605"/>
    <w:rsid w:val="00C47C32"/>
    <w:rsid w:val="00C50688"/>
    <w:rsid w:val="00C50B9C"/>
    <w:rsid w:val="00C50FD2"/>
    <w:rsid w:val="00C5145E"/>
    <w:rsid w:val="00C51815"/>
    <w:rsid w:val="00C51AFB"/>
    <w:rsid w:val="00C51B74"/>
    <w:rsid w:val="00C5240A"/>
    <w:rsid w:val="00C526EC"/>
    <w:rsid w:val="00C52B01"/>
    <w:rsid w:val="00C52B6C"/>
    <w:rsid w:val="00C5364F"/>
    <w:rsid w:val="00C53AC4"/>
    <w:rsid w:val="00C53E70"/>
    <w:rsid w:val="00C540AC"/>
    <w:rsid w:val="00C542BB"/>
    <w:rsid w:val="00C5455F"/>
    <w:rsid w:val="00C552B6"/>
    <w:rsid w:val="00C55357"/>
    <w:rsid w:val="00C55DDE"/>
    <w:rsid w:val="00C56B2F"/>
    <w:rsid w:val="00C56D8B"/>
    <w:rsid w:val="00C57514"/>
    <w:rsid w:val="00C57543"/>
    <w:rsid w:val="00C579E0"/>
    <w:rsid w:val="00C57A28"/>
    <w:rsid w:val="00C57ABD"/>
    <w:rsid w:val="00C603FB"/>
    <w:rsid w:val="00C60401"/>
    <w:rsid w:val="00C6051E"/>
    <w:rsid w:val="00C60DF1"/>
    <w:rsid w:val="00C60ED3"/>
    <w:rsid w:val="00C61115"/>
    <w:rsid w:val="00C61404"/>
    <w:rsid w:val="00C61E8B"/>
    <w:rsid w:val="00C61F0E"/>
    <w:rsid w:val="00C624F7"/>
    <w:rsid w:val="00C629F6"/>
    <w:rsid w:val="00C62C00"/>
    <w:rsid w:val="00C62D0A"/>
    <w:rsid w:val="00C63989"/>
    <w:rsid w:val="00C63F6E"/>
    <w:rsid w:val="00C652DF"/>
    <w:rsid w:val="00C65718"/>
    <w:rsid w:val="00C658E5"/>
    <w:rsid w:val="00C65B79"/>
    <w:rsid w:val="00C65E7B"/>
    <w:rsid w:val="00C67128"/>
    <w:rsid w:val="00C67A82"/>
    <w:rsid w:val="00C67F3A"/>
    <w:rsid w:val="00C70411"/>
    <w:rsid w:val="00C70AA4"/>
    <w:rsid w:val="00C71023"/>
    <w:rsid w:val="00C71E38"/>
    <w:rsid w:val="00C71EEE"/>
    <w:rsid w:val="00C7221D"/>
    <w:rsid w:val="00C7278D"/>
    <w:rsid w:val="00C7332B"/>
    <w:rsid w:val="00C736DD"/>
    <w:rsid w:val="00C73750"/>
    <w:rsid w:val="00C7396B"/>
    <w:rsid w:val="00C7409D"/>
    <w:rsid w:val="00C7417F"/>
    <w:rsid w:val="00C74451"/>
    <w:rsid w:val="00C74A46"/>
    <w:rsid w:val="00C750B5"/>
    <w:rsid w:val="00C7512A"/>
    <w:rsid w:val="00C751AE"/>
    <w:rsid w:val="00C75500"/>
    <w:rsid w:val="00C75826"/>
    <w:rsid w:val="00C759BA"/>
    <w:rsid w:val="00C76509"/>
    <w:rsid w:val="00C76E55"/>
    <w:rsid w:val="00C77B8D"/>
    <w:rsid w:val="00C77F91"/>
    <w:rsid w:val="00C80491"/>
    <w:rsid w:val="00C80C66"/>
    <w:rsid w:val="00C80D91"/>
    <w:rsid w:val="00C81282"/>
    <w:rsid w:val="00C81CA9"/>
    <w:rsid w:val="00C82628"/>
    <w:rsid w:val="00C82E24"/>
    <w:rsid w:val="00C82EBF"/>
    <w:rsid w:val="00C8321A"/>
    <w:rsid w:val="00C84133"/>
    <w:rsid w:val="00C85EA2"/>
    <w:rsid w:val="00C86F29"/>
    <w:rsid w:val="00C86F98"/>
    <w:rsid w:val="00C87202"/>
    <w:rsid w:val="00C8791A"/>
    <w:rsid w:val="00C87AA9"/>
    <w:rsid w:val="00C904BA"/>
    <w:rsid w:val="00C90CD2"/>
    <w:rsid w:val="00C91408"/>
    <w:rsid w:val="00C917E6"/>
    <w:rsid w:val="00C91BC0"/>
    <w:rsid w:val="00C9380B"/>
    <w:rsid w:val="00C9398D"/>
    <w:rsid w:val="00C93A60"/>
    <w:rsid w:val="00C93DFA"/>
    <w:rsid w:val="00C93F59"/>
    <w:rsid w:val="00C946EF"/>
    <w:rsid w:val="00C95525"/>
    <w:rsid w:val="00C95919"/>
    <w:rsid w:val="00C95B20"/>
    <w:rsid w:val="00C9742F"/>
    <w:rsid w:val="00C97BD2"/>
    <w:rsid w:val="00C97DCE"/>
    <w:rsid w:val="00CA069E"/>
    <w:rsid w:val="00CA077E"/>
    <w:rsid w:val="00CA0AAD"/>
    <w:rsid w:val="00CA0C66"/>
    <w:rsid w:val="00CA0F4D"/>
    <w:rsid w:val="00CA1398"/>
    <w:rsid w:val="00CA14EC"/>
    <w:rsid w:val="00CA151A"/>
    <w:rsid w:val="00CA1629"/>
    <w:rsid w:val="00CA19DB"/>
    <w:rsid w:val="00CA1AE0"/>
    <w:rsid w:val="00CA1CA9"/>
    <w:rsid w:val="00CA201B"/>
    <w:rsid w:val="00CA21C7"/>
    <w:rsid w:val="00CA28A7"/>
    <w:rsid w:val="00CA2F8D"/>
    <w:rsid w:val="00CA326F"/>
    <w:rsid w:val="00CA3B22"/>
    <w:rsid w:val="00CA4442"/>
    <w:rsid w:val="00CA5440"/>
    <w:rsid w:val="00CA54FA"/>
    <w:rsid w:val="00CA570A"/>
    <w:rsid w:val="00CA62CB"/>
    <w:rsid w:val="00CA6B98"/>
    <w:rsid w:val="00CA6D07"/>
    <w:rsid w:val="00CA6D13"/>
    <w:rsid w:val="00CA70E2"/>
    <w:rsid w:val="00CA7A0D"/>
    <w:rsid w:val="00CA7CD3"/>
    <w:rsid w:val="00CA7F0F"/>
    <w:rsid w:val="00CB0652"/>
    <w:rsid w:val="00CB0933"/>
    <w:rsid w:val="00CB0EA6"/>
    <w:rsid w:val="00CB2710"/>
    <w:rsid w:val="00CB35A2"/>
    <w:rsid w:val="00CB434C"/>
    <w:rsid w:val="00CB4449"/>
    <w:rsid w:val="00CB465C"/>
    <w:rsid w:val="00CB4701"/>
    <w:rsid w:val="00CB4D70"/>
    <w:rsid w:val="00CB50C5"/>
    <w:rsid w:val="00CB517F"/>
    <w:rsid w:val="00CB5390"/>
    <w:rsid w:val="00CB5899"/>
    <w:rsid w:val="00CB6A53"/>
    <w:rsid w:val="00CB6C7F"/>
    <w:rsid w:val="00CB6DF3"/>
    <w:rsid w:val="00CB78D0"/>
    <w:rsid w:val="00CC042A"/>
    <w:rsid w:val="00CC0AC7"/>
    <w:rsid w:val="00CC107A"/>
    <w:rsid w:val="00CC1257"/>
    <w:rsid w:val="00CC12CA"/>
    <w:rsid w:val="00CC13F1"/>
    <w:rsid w:val="00CC1438"/>
    <w:rsid w:val="00CC157C"/>
    <w:rsid w:val="00CC1BBE"/>
    <w:rsid w:val="00CC2571"/>
    <w:rsid w:val="00CC2764"/>
    <w:rsid w:val="00CC2D3D"/>
    <w:rsid w:val="00CC2F74"/>
    <w:rsid w:val="00CC3029"/>
    <w:rsid w:val="00CC35D3"/>
    <w:rsid w:val="00CC3652"/>
    <w:rsid w:val="00CC4201"/>
    <w:rsid w:val="00CC5BF5"/>
    <w:rsid w:val="00CC6245"/>
    <w:rsid w:val="00CC6CAA"/>
    <w:rsid w:val="00CC738C"/>
    <w:rsid w:val="00CC74DE"/>
    <w:rsid w:val="00CC7874"/>
    <w:rsid w:val="00CC7982"/>
    <w:rsid w:val="00CC7984"/>
    <w:rsid w:val="00CC7B70"/>
    <w:rsid w:val="00CD0148"/>
    <w:rsid w:val="00CD01AA"/>
    <w:rsid w:val="00CD0ED6"/>
    <w:rsid w:val="00CD177E"/>
    <w:rsid w:val="00CD1C79"/>
    <w:rsid w:val="00CD1F14"/>
    <w:rsid w:val="00CD1FCE"/>
    <w:rsid w:val="00CD274D"/>
    <w:rsid w:val="00CD287C"/>
    <w:rsid w:val="00CD38FC"/>
    <w:rsid w:val="00CD3FC5"/>
    <w:rsid w:val="00CD4176"/>
    <w:rsid w:val="00CD423B"/>
    <w:rsid w:val="00CD4648"/>
    <w:rsid w:val="00CD4E0B"/>
    <w:rsid w:val="00CD5BB7"/>
    <w:rsid w:val="00CD6502"/>
    <w:rsid w:val="00CD7160"/>
    <w:rsid w:val="00CD740E"/>
    <w:rsid w:val="00CD7991"/>
    <w:rsid w:val="00CE0690"/>
    <w:rsid w:val="00CE09E8"/>
    <w:rsid w:val="00CE0AC2"/>
    <w:rsid w:val="00CE0D18"/>
    <w:rsid w:val="00CE1497"/>
    <w:rsid w:val="00CE1521"/>
    <w:rsid w:val="00CE1862"/>
    <w:rsid w:val="00CE1BE8"/>
    <w:rsid w:val="00CE1BEE"/>
    <w:rsid w:val="00CE1C0F"/>
    <w:rsid w:val="00CE2C26"/>
    <w:rsid w:val="00CE2DA2"/>
    <w:rsid w:val="00CE3143"/>
    <w:rsid w:val="00CE3535"/>
    <w:rsid w:val="00CE3709"/>
    <w:rsid w:val="00CE3C06"/>
    <w:rsid w:val="00CE3DA4"/>
    <w:rsid w:val="00CE4282"/>
    <w:rsid w:val="00CE47B9"/>
    <w:rsid w:val="00CE49F1"/>
    <w:rsid w:val="00CE5172"/>
    <w:rsid w:val="00CE5DE7"/>
    <w:rsid w:val="00CE5E97"/>
    <w:rsid w:val="00CE743B"/>
    <w:rsid w:val="00CE7468"/>
    <w:rsid w:val="00CE78F8"/>
    <w:rsid w:val="00CE7BE3"/>
    <w:rsid w:val="00CE7C16"/>
    <w:rsid w:val="00CE7C70"/>
    <w:rsid w:val="00CF0B5C"/>
    <w:rsid w:val="00CF0B93"/>
    <w:rsid w:val="00CF0CDD"/>
    <w:rsid w:val="00CF0F96"/>
    <w:rsid w:val="00CF1441"/>
    <w:rsid w:val="00CF16F3"/>
    <w:rsid w:val="00CF19BF"/>
    <w:rsid w:val="00CF1A52"/>
    <w:rsid w:val="00CF218C"/>
    <w:rsid w:val="00CF29A3"/>
    <w:rsid w:val="00CF2FC6"/>
    <w:rsid w:val="00CF3539"/>
    <w:rsid w:val="00CF38AE"/>
    <w:rsid w:val="00CF3D2C"/>
    <w:rsid w:val="00CF3FFC"/>
    <w:rsid w:val="00CF40F4"/>
    <w:rsid w:val="00CF43C1"/>
    <w:rsid w:val="00CF4BC7"/>
    <w:rsid w:val="00CF527D"/>
    <w:rsid w:val="00CF5317"/>
    <w:rsid w:val="00CF5758"/>
    <w:rsid w:val="00CF5D12"/>
    <w:rsid w:val="00CF625A"/>
    <w:rsid w:val="00CF64D4"/>
    <w:rsid w:val="00CF6BD0"/>
    <w:rsid w:val="00CF6C04"/>
    <w:rsid w:val="00CF70D0"/>
    <w:rsid w:val="00CF7210"/>
    <w:rsid w:val="00CF7CEE"/>
    <w:rsid w:val="00D0075B"/>
    <w:rsid w:val="00D01049"/>
    <w:rsid w:val="00D01805"/>
    <w:rsid w:val="00D01EDF"/>
    <w:rsid w:val="00D02007"/>
    <w:rsid w:val="00D02A81"/>
    <w:rsid w:val="00D0305A"/>
    <w:rsid w:val="00D03242"/>
    <w:rsid w:val="00D03AA4"/>
    <w:rsid w:val="00D03BB7"/>
    <w:rsid w:val="00D03FFD"/>
    <w:rsid w:val="00D04729"/>
    <w:rsid w:val="00D05022"/>
    <w:rsid w:val="00D05D7F"/>
    <w:rsid w:val="00D05E02"/>
    <w:rsid w:val="00D06E1E"/>
    <w:rsid w:val="00D071BE"/>
    <w:rsid w:val="00D078AE"/>
    <w:rsid w:val="00D07C9E"/>
    <w:rsid w:val="00D07CB6"/>
    <w:rsid w:val="00D07D3A"/>
    <w:rsid w:val="00D10997"/>
    <w:rsid w:val="00D10BA2"/>
    <w:rsid w:val="00D10D5B"/>
    <w:rsid w:val="00D10D6A"/>
    <w:rsid w:val="00D10EA6"/>
    <w:rsid w:val="00D10EC2"/>
    <w:rsid w:val="00D11382"/>
    <w:rsid w:val="00D1140D"/>
    <w:rsid w:val="00D114FE"/>
    <w:rsid w:val="00D1167A"/>
    <w:rsid w:val="00D11A6B"/>
    <w:rsid w:val="00D1214E"/>
    <w:rsid w:val="00D12345"/>
    <w:rsid w:val="00D12511"/>
    <w:rsid w:val="00D13ED0"/>
    <w:rsid w:val="00D1458C"/>
    <w:rsid w:val="00D146C7"/>
    <w:rsid w:val="00D15A3F"/>
    <w:rsid w:val="00D1621B"/>
    <w:rsid w:val="00D16962"/>
    <w:rsid w:val="00D16F43"/>
    <w:rsid w:val="00D17524"/>
    <w:rsid w:val="00D17739"/>
    <w:rsid w:val="00D17A71"/>
    <w:rsid w:val="00D17D99"/>
    <w:rsid w:val="00D17EEE"/>
    <w:rsid w:val="00D20400"/>
    <w:rsid w:val="00D20725"/>
    <w:rsid w:val="00D2085D"/>
    <w:rsid w:val="00D20B73"/>
    <w:rsid w:val="00D21098"/>
    <w:rsid w:val="00D21404"/>
    <w:rsid w:val="00D2164B"/>
    <w:rsid w:val="00D21910"/>
    <w:rsid w:val="00D21AC9"/>
    <w:rsid w:val="00D21AEE"/>
    <w:rsid w:val="00D221F1"/>
    <w:rsid w:val="00D22801"/>
    <w:rsid w:val="00D23319"/>
    <w:rsid w:val="00D241AE"/>
    <w:rsid w:val="00D246DD"/>
    <w:rsid w:val="00D2497C"/>
    <w:rsid w:val="00D25513"/>
    <w:rsid w:val="00D25593"/>
    <w:rsid w:val="00D25856"/>
    <w:rsid w:val="00D25E68"/>
    <w:rsid w:val="00D26271"/>
    <w:rsid w:val="00D27EFD"/>
    <w:rsid w:val="00D30C9B"/>
    <w:rsid w:val="00D30F5F"/>
    <w:rsid w:val="00D3141F"/>
    <w:rsid w:val="00D31FCB"/>
    <w:rsid w:val="00D326A4"/>
    <w:rsid w:val="00D32C24"/>
    <w:rsid w:val="00D32E3D"/>
    <w:rsid w:val="00D33397"/>
    <w:rsid w:val="00D33586"/>
    <w:rsid w:val="00D338AE"/>
    <w:rsid w:val="00D33B55"/>
    <w:rsid w:val="00D33C2E"/>
    <w:rsid w:val="00D346C1"/>
    <w:rsid w:val="00D347CF"/>
    <w:rsid w:val="00D34DC0"/>
    <w:rsid w:val="00D34EF9"/>
    <w:rsid w:val="00D352CA"/>
    <w:rsid w:val="00D354C9"/>
    <w:rsid w:val="00D35CBE"/>
    <w:rsid w:val="00D36011"/>
    <w:rsid w:val="00D36213"/>
    <w:rsid w:val="00D36699"/>
    <w:rsid w:val="00D36C0B"/>
    <w:rsid w:val="00D3772B"/>
    <w:rsid w:val="00D37F8C"/>
    <w:rsid w:val="00D4045F"/>
    <w:rsid w:val="00D4046F"/>
    <w:rsid w:val="00D405D5"/>
    <w:rsid w:val="00D409AC"/>
    <w:rsid w:val="00D40B90"/>
    <w:rsid w:val="00D41082"/>
    <w:rsid w:val="00D41449"/>
    <w:rsid w:val="00D41E77"/>
    <w:rsid w:val="00D41F25"/>
    <w:rsid w:val="00D42352"/>
    <w:rsid w:val="00D42904"/>
    <w:rsid w:val="00D4294C"/>
    <w:rsid w:val="00D42E92"/>
    <w:rsid w:val="00D43284"/>
    <w:rsid w:val="00D439BA"/>
    <w:rsid w:val="00D43FAA"/>
    <w:rsid w:val="00D442F3"/>
    <w:rsid w:val="00D44608"/>
    <w:rsid w:val="00D4464F"/>
    <w:rsid w:val="00D44EEF"/>
    <w:rsid w:val="00D45660"/>
    <w:rsid w:val="00D45C47"/>
    <w:rsid w:val="00D464A2"/>
    <w:rsid w:val="00D4736A"/>
    <w:rsid w:val="00D4799E"/>
    <w:rsid w:val="00D51060"/>
    <w:rsid w:val="00D5153C"/>
    <w:rsid w:val="00D51C94"/>
    <w:rsid w:val="00D52105"/>
    <w:rsid w:val="00D5279B"/>
    <w:rsid w:val="00D5284E"/>
    <w:rsid w:val="00D52F36"/>
    <w:rsid w:val="00D53334"/>
    <w:rsid w:val="00D5395C"/>
    <w:rsid w:val="00D539A5"/>
    <w:rsid w:val="00D53B25"/>
    <w:rsid w:val="00D54588"/>
    <w:rsid w:val="00D5469F"/>
    <w:rsid w:val="00D54B9B"/>
    <w:rsid w:val="00D55635"/>
    <w:rsid w:val="00D5596F"/>
    <w:rsid w:val="00D55BD9"/>
    <w:rsid w:val="00D56C80"/>
    <w:rsid w:val="00D57699"/>
    <w:rsid w:val="00D57D65"/>
    <w:rsid w:val="00D57F89"/>
    <w:rsid w:val="00D60054"/>
    <w:rsid w:val="00D60200"/>
    <w:rsid w:val="00D60260"/>
    <w:rsid w:val="00D6063F"/>
    <w:rsid w:val="00D608BE"/>
    <w:rsid w:val="00D6165D"/>
    <w:rsid w:val="00D62250"/>
    <w:rsid w:val="00D62561"/>
    <w:rsid w:val="00D63A1D"/>
    <w:rsid w:val="00D63A8B"/>
    <w:rsid w:val="00D63D34"/>
    <w:rsid w:val="00D64257"/>
    <w:rsid w:val="00D6549A"/>
    <w:rsid w:val="00D658DA"/>
    <w:rsid w:val="00D65A74"/>
    <w:rsid w:val="00D662C1"/>
    <w:rsid w:val="00D66AB4"/>
    <w:rsid w:val="00D66AE4"/>
    <w:rsid w:val="00D66C00"/>
    <w:rsid w:val="00D6777F"/>
    <w:rsid w:val="00D67881"/>
    <w:rsid w:val="00D7012D"/>
    <w:rsid w:val="00D70317"/>
    <w:rsid w:val="00D70338"/>
    <w:rsid w:val="00D706A3"/>
    <w:rsid w:val="00D70B21"/>
    <w:rsid w:val="00D70F30"/>
    <w:rsid w:val="00D71459"/>
    <w:rsid w:val="00D7155B"/>
    <w:rsid w:val="00D71666"/>
    <w:rsid w:val="00D7180A"/>
    <w:rsid w:val="00D725FA"/>
    <w:rsid w:val="00D72DAB"/>
    <w:rsid w:val="00D72E6D"/>
    <w:rsid w:val="00D7329B"/>
    <w:rsid w:val="00D73B23"/>
    <w:rsid w:val="00D74060"/>
    <w:rsid w:val="00D741F1"/>
    <w:rsid w:val="00D74F4A"/>
    <w:rsid w:val="00D7516B"/>
    <w:rsid w:val="00D753B2"/>
    <w:rsid w:val="00D75985"/>
    <w:rsid w:val="00D75E75"/>
    <w:rsid w:val="00D7608C"/>
    <w:rsid w:val="00D76451"/>
    <w:rsid w:val="00D76D5D"/>
    <w:rsid w:val="00D772C5"/>
    <w:rsid w:val="00D77307"/>
    <w:rsid w:val="00D7777C"/>
    <w:rsid w:val="00D77B30"/>
    <w:rsid w:val="00D77C63"/>
    <w:rsid w:val="00D8003A"/>
    <w:rsid w:val="00D8020B"/>
    <w:rsid w:val="00D806DD"/>
    <w:rsid w:val="00D80A29"/>
    <w:rsid w:val="00D81380"/>
    <w:rsid w:val="00D820A9"/>
    <w:rsid w:val="00D8278A"/>
    <w:rsid w:val="00D83293"/>
    <w:rsid w:val="00D836CE"/>
    <w:rsid w:val="00D85074"/>
    <w:rsid w:val="00D850EA"/>
    <w:rsid w:val="00D85A53"/>
    <w:rsid w:val="00D862E2"/>
    <w:rsid w:val="00D8718F"/>
    <w:rsid w:val="00D87CBA"/>
    <w:rsid w:val="00D90288"/>
    <w:rsid w:val="00D908AA"/>
    <w:rsid w:val="00D91D39"/>
    <w:rsid w:val="00D91FC0"/>
    <w:rsid w:val="00D92544"/>
    <w:rsid w:val="00D927FE"/>
    <w:rsid w:val="00D92B93"/>
    <w:rsid w:val="00D93D5F"/>
    <w:rsid w:val="00D93DAD"/>
    <w:rsid w:val="00D941EF"/>
    <w:rsid w:val="00D945B0"/>
    <w:rsid w:val="00D95405"/>
    <w:rsid w:val="00D95665"/>
    <w:rsid w:val="00D9641B"/>
    <w:rsid w:val="00D96A6D"/>
    <w:rsid w:val="00D970C7"/>
    <w:rsid w:val="00D9785A"/>
    <w:rsid w:val="00DA07F0"/>
    <w:rsid w:val="00DA1421"/>
    <w:rsid w:val="00DA1D57"/>
    <w:rsid w:val="00DA2205"/>
    <w:rsid w:val="00DA233F"/>
    <w:rsid w:val="00DA2F79"/>
    <w:rsid w:val="00DA327F"/>
    <w:rsid w:val="00DA3529"/>
    <w:rsid w:val="00DA38D6"/>
    <w:rsid w:val="00DA3E4E"/>
    <w:rsid w:val="00DA40AA"/>
    <w:rsid w:val="00DA4857"/>
    <w:rsid w:val="00DA4918"/>
    <w:rsid w:val="00DA4F9E"/>
    <w:rsid w:val="00DA50C6"/>
    <w:rsid w:val="00DA540B"/>
    <w:rsid w:val="00DA5710"/>
    <w:rsid w:val="00DA5BD1"/>
    <w:rsid w:val="00DA5BFD"/>
    <w:rsid w:val="00DA5E98"/>
    <w:rsid w:val="00DA6102"/>
    <w:rsid w:val="00DA65B6"/>
    <w:rsid w:val="00DA65C6"/>
    <w:rsid w:val="00DA6870"/>
    <w:rsid w:val="00DA6D36"/>
    <w:rsid w:val="00DA7CF9"/>
    <w:rsid w:val="00DB0087"/>
    <w:rsid w:val="00DB03CC"/>
    <w:rsid w:val="00DB0D07"/>
    <w:rsid w:val="00DB0EA4"/>
    <w:rsid w:val="00DB168A"/>
    <w:rsid w:val="00DB19DD"/>
    <w:rsid w:val="00DB1A8C"/>
    <w:rsid w:val="00DB1E46"/>
    <w:rsid w:val="00DB2213"/>
    <w:rsid w:val="00DB2289"/>
    <w:rsid w:val="00DB2356"/>
    <w:rsid w:val="00DB279C"/>
    <w:rsid w:val="00DB2A84"/>
    <w:rsid w:val="00DB2ADD"/>
    <w:rsid w:val="00DB3222"/>
    <w:rsid w:val="00DB3785"/>
    <w:rsid w:val="00DB41A7"/>
    <w:rsid w:val="00DB4387"/>
    <w:rsid w:val="00DB44B7"/>
    <w:rsid w:val="00DB4673"/>
    <w:rsid w:val="00DB4802"/>
    <w:rsid w:val="00DB5122"/>
    <w:rsid w:val="00DB5291"/>
    <w:rsid w:val="00DB58E6"/>
    <w:rsid w:val="00DB5A56"/>
    <w:rsid w:val="00DB5AFA"/>
    <w:rsid w:val="00DB6366"/>
    <w:rsid w:val="00DB6B7E"/>
    <w:rsid w:val="00DB6B9D"/>
    <w:rsid w:val="00DB7A7B"/>
    <w:rsid w:val="00DC00EB"/>
    <w:rsid w:val="00DC03D5"/>
    <w:rsid w:val="00DC03E3"/>
    <w:rsid w:val="00DC06AA"/>
    <w:rsid w:val="00DC0CEC"/>
    <w:rsid w:val="00DC1211"/>
    <w:rsid w:val="00DC18D9"/>
    <w:rsid w:val="00DC1B0B"/>
    <w:rsid w:val="00DC1DDE"/>
    <w:rsid w:val="00DC1E60"/>
    <w:rsid w:val="00DC2D6C"/>
    <w:rsid w:val="00DC313D"/>
    <w:rsid w:val="00DC360F"/>
    <w:rsid w:val="00DC37D8"/>
    <w:rsid w:val="00DC39CD"/>
    <w:rsid w:val="00DC3AA3"/>
    <w:rsid w:val="00DC3B24"/>
    <w:rsid w:val="00DC3BBF"/>
    <w:rsid w:val="00DC3DEB"/>
    <w:rsid w:val="00DC430C"/>
    <w:rsid w:val="00DC44A3"/>
    <w:rsid w:val="00DC5E95"/>
    <w:rsid w:val="00DC5ECB"/>
    <w:rsid w:val="00DC628E"/>
    <w:rsid w:val="00DC66E9"/>
    <w:rsid w:val="00DC6E7B"/>
    <w:rsid w:val="00DC726E"/>
    <w:rsid w:val="00DC7818"/>
    <w:rsid w:val="00DC7BF7"/>
    <w:rsid w:val="00DD03E3"/>
    <w:rsid w:val="00DD0FD9"/>
    <w:rsid w:val="00DD1D9C"/>
    <w:rsid w:val="00DD2136"/>
    <w:rsid w:val="00DD229C"/>
    <w:rsid w:val="00DD22C4"/>
    <w:rsid w:val="00DD2759"/>
    <w:rsid w:val="00DD277D"/>
    <w:rsid w:val="00DD3488"/>
    <w:rsid w:val="00DD49EE"/>
    <w:rsid w:val="00DD5230"/>
    <w:rsid w:val="00DD57E4"/>
    <w:rsid w:val="00DD5A5A"/>
    <w:rsid w:val="00DD5DD8"/>
    <w:rsid w:val="00DD5E68"/>
    <w:rsid w:val="00DD65E1"/>
    <w:rsid w:val="00DD6881"/>
    <w:rsid w:val="00DD6B04"/>
    <w:rsid w:val="00DD7106"/>
    <w:rsid w:val="00DD7F38"/>
    <w:rsid w:val="00DE0113"/>
    <w:rsid w:val="00DE0A99"/>
    <w:rsid w:val="00DE0FBF"/>
    <w:rsid w:val="00DE12B9"/>
    <w:rsid w:val="00DE1754"/>
    <w:rsid w:val="00DE1D78"/>
    <w:rsid w:val="00DE1E80"/>
    <w:rsid w:val="00DE20A3"/>
    <w:rsid w:val="00DE24EB"/>
    <w:rsid w:val="00DE280B"/>
    <w:rsid w:val="00DE2F5C"/>
    <w:rsid w:val="00DE33A4"/>
    <w:rsid w:val="00DE3923"/>
    <w:rsid w:val="00DE44AB"/>
    <w:rsid w:val="00DE4A90"/>
    <w:rsid w:val="00DE4B41"/>
    <w:rsid w:val="00DE533D"/>
    <w:rsid w:val="00DE5605"/>
    <w:rsid w:val="00DE582F"/>
    <w:rsid w:val="00DE6C8F"/>
    <w:rsid w:val="00DE6CC4"/>
    <w:rsid w:val="00DE7A33"/>
    <w:rsid w:val="00DF02CC"/>
    <w:rsid w:val="00DF07FF"/>
    <w:rsid w:val="00DF0967"/>
    <w:rsid w:val="00DF104F"/>
    <w:rsid w:val="00DF1504"/>
    <w:rsid w:val="00DF2049"/>
    <w:rsid w:val="00DF248F"/>
    <w:rsid w:val="00DF2850"/>
    <w:rsid w:val="00DF2B95"/>
    <w:rsid w:val="00DF3392"/>
    <w:rsid w:val="00DF4FC8"/>
    <w:rsid w:val="00DF5696"/>
    <w:rsid w:val="00DF5E4E"/>
    <w:rsid w:val="00DF6A0F"/>
    <w:rsid w:val="00DF6EEA"/>
    <w:rsid w:val="00DF714D"/>
    <w:rsid w:val="00DF7197"/>
    <w:rsid w:val="00DF7813"/>
    <w:rsid w:val="00DF7980"/>
    <w:rsid w:val="00E000A3"/>
    <w:rsid w:val="00E0028E"/>
    <w:rsid w:val="00E005BA"/>
    <w:rsid w:val="00E00937"/>
    <w:rsid w:val="00E00980"/>
    <w:rsid w:val="00E00A38"/>
    <w:rsid w:val="00E00B0A"/>
    <w:rsid w:val="00E00FAB"/>
    <w:rsid w:val="00E013DF"/>
    <w:rsid w:val="00E018FC"/>
    <w:rsid w:val="00E01AD0"/>
    <w:rsid w:val="00E0233F"/>
    <w:rsid w:val="00E030B8"/>
    <w:rsid w:val="00E033F6"/>
    <w:rsid w:val="00E03842"/>
    <w:rsid w:val="00E03CD0"/>
    <w:rsid w:val="00E03FFB"/>
    <w:rsid w:val="00E04063"/>
    <w:rsid w:val="00E04355"/>
    <w:rsid w:val="00E04513"/>
    <w:rsid w:val="00E0455B"/>
    <w:rsid w:val="00E045EF"/>
    <w:rsid w:val="00E04D51"/>
    <w:rsid w:val="00E04E3A"/>
    <w:rsid w:val="00E0546C"/>
    <w:rsid w:val="00E05760"/>
    <w:rsid w:val="00E05B09"/>
    <w:rsid w:val="00E05B6C"/>
    <w:rsid w:val="00E06BA2"/>
    <w:rsid w:val="00E06BEF"/>
    <w:rsid w:val="00E06C5E"/>
    <w:rsid w:val="00E07354"/>
    <w:rsid w:val="00E074AE"/>
    <w:rsid w:val="00E078F7"/>
    <w:rsid w:val="00E07D14"/>
    <w:rsid w:val="00E07D79"/>
    <w:rsid w:val="00E07DD0"/>
    <w:rsid w:val="00E07E3E"/>
    <w:rsid w:val="00E10B3B"/>
    <w:rsid w:val="00E11484"/>
    <w:rsid w:val="00E119CF"/>
    <w:rsid w:val="00E11EBA"/>
    <w:rsid w:val="00E11F42"/>
    <w:rsid w:val="00E12C9F"/>
    <w:rsid w:val="00E13377"/>
    <w:rsid w:val="00E13E90"/>
    <w:rsid w:val="00E14266"/>
    <w:rsid w:val="00E14861"/>
    <w:rsid w:val="00E15E6F"/>
    <w:rsid w:val="00E162A7"/>
    <w:rsid w:val="00E167D5"/>
    <w:rsid w:val="00E16B8E"/>
    <w:rsid w:val="00E171CF"/>
    <w:rsid w:val="00E171D6"/>
    <w:rsid w:val="00E1748C"/>
    <w:rsid w:val="00E17E9A"/>
    <w:rsid w:val="00E20787"/>
    <w:rsid w:val="00E21063"/>
    <w:rsid w:val="00E213D3"/>
    <w:rsid w:val="00E21707"/>
    <w:rsid w:val="00E22092"/>
    <w:rsid w:val="00E22490"/>
    <w:rsid w:val="00E228CF"/>
    <w:rsid w:val="00E22CDB"/>
    <w:rsid w:val="00E2348F"/>
    <w:rsid w:val="00E23C88"/>
    <w:rsid w:val="00E241E8"/>
    <w:rsid w:val="00E24A2B"/>
    <w:rsid w:val="00E24C87"/>
    <w:rsid w:val="00E24E4C"/>
    <w:rsid w:val="00E24E5B"/>
    <w:rsid w:val="00E2523D"/>
    <w:rsid w:val="00E252EF"/>
    <w:rsid w:val="00E253DC"/>
    <w:rsid w:val="00E2551F"/>
    <w:rsid w:val="00E26304"/>
    <w:rsid w:val="00E26338"/>
    <w:rsid w:val="00E26ACA"/>
    <w:rsid w:val="00E27243"/>
    <w:rsid w:val="00E278CE"/>
    <w:rsid w:val="00E30144"/>
    <w:rsid w:val="00E30354"/>
    <w:rsid w:val="00E309BE"/>
    <w:rsid w:val="00E30F20"/>
    <w:rsid w:val="00E313F0"/>
    <w:rsid w:val="00E31AAC"/>
    <w:rsid w:val="00E31F02"/>
    <w:rsid w:val="00E336E8"/>
    <w:rsid w:val="00E3485E"/>
    <w:rsid w:val="00E356F8"/>
    <w:rsid w:val="00E35BB6"/>
    <w:rsid w:val="00E364FD"/>
    <w:rsid w:val="00E36576"/>
    <w:rsid w:val="00E36B89"/>
    <w:rsid w:val="00E36D99"/>
    <w:rsid w:val="00E37D63"/>
    <w:rsid w:val="00E41DF6"/>
    <w:rsid w:val="00E41F2F"/>
    <w:rsid w:val="00E41F41"/>
    <w:rsid w:val="00E4228A"/>
    <w:rsid w:val="00E422D3"/>
    <w:rsid w:val="00E42499"/>
    <w:rsid w:val="00E42CC3"/>
    <w:rsid w:val="00E43515"/>
    <w:rsid w:val="00E4363C"/>
    <w:rsid w:val="00E438BA"/>
    <w:rsid w:val="00E442C0"/>
    <w:rsid w:val="00E446BC"/>
    <w:rsid w:val="00E44A17"/>
    <w:rsid w:val="00E454AD"/>
    <w:rsid w:val="00E457A3"/>
    <w:rsid w:val="00E45C8A"/>
    <w:rsid w:val="00E45CB4"/>
    <w:rsid w:val="00E45DC2"/>
    <w:rsid w:val="00E46900"/>
    <w:rsid w:val="00E47873"/>
    <w:rsid w:val="00E478E7"/>
    <w:rsid w:val="00E47C9D"/>
    <w:rsid w:val="00E50112"/>
    <w:rsid w:val="00E51328"/>
    <w:rsid w:val="00E517BA"/>
    <w:rsid w:val="00E518F0"/>
    <w:rsid w:val="00E51CAB"/>
    <w:rsid w:val="00E51D87"/>
    <w:rsid w:val="00E51F5D"/>
    <w:rsid w:val="00E52B8A"/>
    <w:rsid w:val="00E52CE5"/>
    <w:rsid w:val="00E53718"/>
    <w:rsid w:val="00E53C9D"/>
    <w:rsid w:val="00E53E53"/>
    <w:rsid w:val="00E55CC1"/>
    <w:rsid w:val="00E55D9B"/>
    <w:rsid w:val="00E56053"/>
    <w:rsid w:val="00E563FF"/>
    <w:rsid w:val="00E576E4"/>
    <w:rsid w:val="00E57F61"/>
    <w:rsid w:val="00E6014E"/>
    <w:rsid w:val="00E601BE"/>
    <w:rsid w:val="00E602E0"/>
    <w:rsid w:val="00E603DE"/>
    <w:rsid w:val="00E6044C"/>
    <w:rsid w:val="00E604EE"/>
    <w:rsid w:val="00E60FEE"/>
    <w:rsid w:val="00E6109B"/>
    <w:rsid w:val="00E610F0"/>
    <w:rsid w:val="00E61293"/>
    <w:rsid w:val="00E612AC"/>
    <w:rsid w:val="00E61861"/>
    <w:rsid w:val="00E619B7"/>
    <w:rsid w:val="00E61BAD"/>
    <w:rsid w:val="00E62488"/>
    <w:rsid w:val="00E627E1"/>
    <w:rsid w:val="00E62B3D"/>
    <w:rsid w:val="00E637B0"/>
    <w:rsid w:val="00E6425B"/>
    <w:rsid w:val="00E646EE"/>
    <w:rsid w:val="00E65225"/>
    <w:rsid w:val="00E65549"/>
    <w:rsid w:val="00E65772"/>
    <w:rsid w:val="00E65C49"/>
    <w:rsid w:val="00E6699A"/>
    <w:rsid w:val="00E66DED"/>
    <w:rsid w:val="00E66F5F"/>
    <w:rsid w:val="00E670C7"/>
    <w:rsid w:val="00E67D9E"/>
    <w:rsid w:val="00E702F2"/>
    <w:rsid w:val="00E705EE"/>
    <w:rsid w:val="00E7094D"/>
    <w:rsid w:val="00E70BD9"/>
    <w:rsid w:val="00E70D07"/>
    <w:rsid w:val="00E71352"/>
    <w:rsid w:val="00E71ACF"/>
    <w:rsid w:val="00E71F66"/>
    <w:rsid w:val="00E72268"/>
    <w:rsid w:val="00E72515"/>
    <w:rsid w:val="00E729A8"/>
    <w:rsid w:val="00E72BA8"/>
    <w:rsid w:val="00E73097"/>
    <w:rsid w:val="00E73299"/>
    <w:rsid w:val="00E73C91"/>
    <w:rsid w:val="00E744C3"/>
    <w:rsid w:val="00E74BF2"/>
    <w:rsid w:val="00E74C6C"/>
    <w:rsid w:val="00E75205"/>
    <w:rsid w:val="00E75288"/>
    <w:rsid w:val="00E760E0"/>
    <w:rsid w:val="00E762C3"/>
    <w:rsid w:val="00E7691D"/>
    <w:rsid w:val="00E7761E"/>
    <w:rsid w:val="00E779F6"/>
    <w:rsid w:val="00E803FC"/>
    <w:rsid w:val="00E80698"/>
    <w:rsid w:val="00E810E7"/>
    <w:rsid w:val="00E81136"/>
    <w:rsid w:val="00E81BDE"/>
    <w:rsid w:val="00E83C87"/>
    <w:rsid w:val="00E8495C"/>
    <w:rsid w:val="00E84C79"/>
    <w:rsid w:val="00E84E22"/>
    <w:rsid w:val="00E851A9"/>
    <w:rsid w:val="00E85585"/>
    <w:rsid w:val="00E858AF"/>
    <w:rsid w:val="00E85F1F"/>
    <w:rsid w:val="00E86B60"/>
    <w:rsid w:val="00E86F07"/>
    <w:rsid w:val="00E9041A"/>
    <w:rsid w:val="00E9053F"/>
    <w:rsid w:val="00E90962"/>
    <w:rsid w:val="00E90FBC"/>
    <w:rsid w:val="00E9175F"/>
    <w:rsid w:val="00E918D1"/>
    <w:rsid w:val="00E919A8"/>
    <w:rsid w:val="00E92225"/>
    <w:rsid w:val="00E924F1"/>
    <w:rsid w:val="00E92649"/>
    <w:rsid w:val="00E92859"/>
    <w:rsid w:val="00E929A0"/>
    <w:rsid w:val="00E92ABE"/>
    <w:rsid w:val="00E92EA3"/>
    <w:rsid w:val="00E93F48"/>
    <w:rsid w:val="00E9403A"/>
    <w:rsid w:val="00E94AD2"/>
    <w:rsid w:val="00E94F6D"/>
    <w:rsid w:val="00E95352"/>
    <w:rsid w:val="00E9602A"/>
    <w:rsid w:val="00E96E95"/>
    <w:rsid w:val="00E97226"/>
    <w:rsid w:val="00E97BEB"/>
    <w:rsid w:val="00EA0CC2"/>
    <w:rsid w:val="00EA0EDF"/>
    <w:rsid w:val="00EA1177"/>
    <w:rsid w:val="00EA138E"/>
    <w:rsid w:val="00EA13C2"/>
    <w:rsid w:val="00EA2582"/>
    <w:rsid w:val="00EA26F5"/>
    <w:rsid w:val="00EA2B8B"/>
    <w:rsid w:val="00EA2C40"/>
    <w:rsid w:val="00EA2F7C"/>
    <w:rsid w:val="00EA2F95"/>
    <w:rsid w:val="00EA308B"/>
    <w:rsid w:val="00EA31EB"/>
    <w:rsid w:val="00EA36B3"/>
    <w:rsid w:val="00EA3B10"/>
    <w:rsid w:val="00EA3D2A"/>
    <w:rsid w:val="00EA4113"/>
    <w:rsid w:val="00EA415E"/>
    <w:rsid w:val="00EA41C9"/>
    <w:rsid w:val="00EA48BF"/>
    <w:rsid w:val="00EA4BB1"/>
    <w:rsid w:val="00EA4D1B"/>
    <w:rsid w:val="00EA4EE1"/>
    <w:rsid w:val="00EA67E6"/>
    <w:rsid w:val="00EA6995"/>
    <w:rsid w:val="00EA6C70"/>
    <w:rsid w:val="00EB07E3"/>
    <w:rsid w:val="00EB0B09"/>
    <w:rsid w:val="00EB17C5"/>
    <w:rsid w:val="00EB1B2C"/>
    <w:rsid w:val="00EB22F6"/>
    <w:rsid w:val="00EB3086"/>
    <w:rsid w:val="00EB435A"/>
    <w:rsid w:val="00EB481E"/>
    <w:rsid w:val="00EB4C33"/>
    <w:rsid w:val="00EB558F"/>
    <w:rsid w:val="00EB58E0"/>
    <w:rsid w:val="00EB5BA0"/>
    <w:rsid w:val="00EB5BFE"/>
    <w:rsid w:val="00EB6526"/>
    <w:rsid w:val="00EB6975"/>
    <w:rsid w:val="00EB6A87"/>
    <w:rsid w:val="00EB6D6E"/>
    <w:rsid w:val="00EB7336"/>
    <w:rsid w:val="00EB7516"/>
    <w:rsid w:val="00EB75CD"/>
    <w:rsid w:val="00EB7615"/>
    <w:rsid w:val="00EB7AC3"/>
    <w:rsid w:val="00EC01F6"/>
    <w:rsid w:val="00EC076C"/>
    <w:rsid w:val="00EC0850"/>
    <w:rsid w:val="00EC0B13"/>
    <w:rsid w:val="00EC0CAB"/>
    <w:rsid w:val="00EC0E44"/>
    <w:rsid w:val="00EC13E8"/>
    <w:rsid w:val="00EC16F7"/>
    <w:rsid w:val="00EC1A4B"/>
    <w:rsid w:val="00EC1E24"/>
    <w:rsid w:val="00EC2362"/>
    <w:rsid w:val="00EC2F0E"/>
    <w:rsid w:val="00EC326E"/>
    <w:rsid w:val="00EC354A"/>
    <w:rsid w:val="00EC3719"/>
    <w:rsid w:val="00EC4237"/>
    <w:rsid w:val="00EC486E"/>
    <w:rsid w:val="00EC5741"/>
    <w:rsid w:val="00EC5747"/>
    <w:rsid w:val="00EC5DE9"/>
    <w:rsid w:val="00EC66E0"/>
    <w:rsid w:val="00EC67DC"/>
    <w:rsid w:val="00EC6908"/>
    <w:rsid w:val="00EC6E3E"/>
    <w:rsid w:val="00EC7885"/>
    <w:rsid w:val="00EC7DFF"/>
    <w:rsid w:val="00ED0D62"/>
    <w:rsid w:val="00ED0FE0"/>
    <w:rsid w:val="00ED137A"/>
    <w:rsid w:val="00ED1578"/>
    <w:rsid w:val="00ED1BC3"/>
    <w:rsid w:val="00ED2222"/>
    <w:rsid w:val="00ED273B"/>
    <w:rsid w:val="00ED29CD"/>
    <w:rsid w:val="00ED2D49"/>
    <w:rsid w:val="00ED311E"/>
    <w:rsid w:val="00ED3A8A"/>
    <w:rsid w:val="00ED4183"/>
    <w:rsid w:val="00ED4333"/>
    <w:rsid w:val="00ED4511"/>
    <w:rsid w:val="00ED451D"/>
    <w:rsid w:val="00ED452E"/>
    <w:rsid w:val="00ED48AD"/>
    <w:rsid w:val="00ED4BEB"/>
    <w:rsid w:val="00ED534D"/>
    <w:rsid w:val="00ED5836"/>
    <w:rsid w:val="00ED5897"/>
    <w:rsid w:val="00ED59E8"/>
    <w:rsid w:val="00ED5BDD"/>
    <w:rsid w:val="00ED5C2F"/>
    <w:rsid w:val="00ED5C60"/>
    <w:rsid w:val="00ED5DA9"/>
    <w:rsid w:val="00ED5F02"/>
    <w:rsid w:val="00ED6B5B"/>
    <w:rsid w:val="00ED6E16"/>
    <w:rsid w:val="00ED780A"/>
    <w:rsid w:val="00ED7871"/>
    <w:rsid w:val="00EE04AF"/>
    <w:rsid w:val="00EE067B"/>
    <w:rsid w:val="00EE0D47"/>
    <w:rsid w:val="00EE0DCA"/>
    <w:rsid w:val="00EE0E39"/>
    <w:rsid w:val="00EE1009"/>
    <w:rsid w:val="00EE111F"/>
    <w:rsid w:val="00EE1467"/>
    <w:rsid w:val="00EE2C15"/>
    <w:rsid w:val="00EE2D4F"/>
    <w:rsid w:val="00EE319F"/>
    <w:rsid w:val="00EE325B"/>
    <w:rsid w:val="00EE33FD"/>
    <w:rsid w:val="00EE3DC9"/>
    <w:rsid w:val="00EE4599"/>
    <w:rsid w:val="00EE4651"/>
    <w:rsid w:val="00EE488F"/>
    <w:rsid w:val="00EE4D54"/>
    <w:rsid w:val="00EE4F16"/>
    <w:rsid w:val="00EE58BD"/>
    <w:rsid w:val="00EE6213"/>
    <w:rsid w:val="00EE6947"/>
    <w:rsid w:val="00EE6A4E"/>
    <w:rsid w:val="00EE6A99"/>
    <w:rsid w:val="00EE7020"/>
    <w:rsid w:val="00EE70C1"/>
    <w:rsid w:val="00EE7947"/>
    <w:rsid w:val="00EE7D1A"/>
    <w:rsid w:val="00EF0923"/>
    <w:rsid w:val="00EF145F"/>
    <w:rsid w:val="00EF1806"/>
    <w:rsid w:val="00EF2252"/>
    <w:rsid w:val="00EF25CF"/>
    <w:rsid w:val="00EF296A"/>
    <w:rsid w:val="00EF29BC"/>
    <w:rsid w:val="00EF3063"/>
    <w:rsid w:val="00EF36FF"/>
    <w:rsid w:val="00EF393C"/>
    <w:rsid w:val="00EF3CFE"/>
    <w:rsid w:val="00EF42F7"/>
    <w:rsid w:val="00EF4D51"/>
    <w:rsid w:val="00EF4F49"/>
    <w:rsid w:val="00EF4FB9"/>
    <w:rsid w:val="00EF521F"/>
    <w:rsid w:val="00EF64AA"/>
    <w:rsid w:val="00EF6586"/>
    <w:rsid w:val="00EF7124"/>
    <w:rsid w:val="00EF7274"/>
    <w:rsid w:val="00EF75B4"/>
    <w:rsid w:val="00EF7BD5"/>
    <w:rsid w:val="00EF7C34"/>
    <w:rsid w:val="00F00269"/>
    <w:rsid w:val="00F005EC"/>
    <w:rsid w:val="00F00F69"/>
    <w:rsid w:val="00F013CA"/>
    <w:rsid w:val="00F01608"/>
    <w:rsid w:val="00F0195B"/>
    <w:rsid w:val="00F022DE"/>
    <w:rsid w:val="00F02815"/>
    <w:rsid w:val="00F02BC9"/>
    <w:rsid w:val="00F035BC"/>
    <w:rsid w:val="00F037CE"/>
    <w:rsid w:val="00F03852"/>
    <w:rsid w:val="00F03D3A"/>
    <w:rsid w:val="00F04782"/>
    <w:rsid w:val="00F047C8"/>
    <w:rsid w:val="00F04A40"/>
    <w:rsid w:val="00F05A90"/>
    <w:rsid w:val="00F05C5B"/>
    <w:rsid w:val="00F05C74"/>
    <w:rsid w:val="00F05E53"/>
    <w:rsid w:val="00F062AF"/>
    <w:rsid w:val="00F06A64"/>
    <w:rsid w:val="00F07480"/>
    <w:rsid w:val="00F10045"/>
    <w:rsid w:val="00F10407"/>
    <w:rsid w:val="00F10521"/>
    <w:rsid w:val="00F11139"/>
    <w:rsid w:val="00F11417"/>
    <w:rsid w:val="00F11846"/>
    <w:rsid w:val="00F118B7"/>
    <w:rsid w:val="00F11BD6"/>
    <w:rsid w:val="00F121B1"/>
    <w:rsid w:val="00F1222D"/>
    <w:rsid w:val="00F12555"/>
    <w:rsid w:val="00F125F4"/>
    <w:rsid w:val="00F12D60"/>
    <w:rsid w:val="00F13828"/>
    <w:rsid w:val="00F1409E"/>
    <w:rsid w:val="00F14386"/>
    <w:rsid w:val="00F143BF"/>
    <w:rsid w:val="00F145CF"/>
    <w:rsid w:val="00F14602"/>
    <w:rsid w:val="00F147B8"/>
    <w:rsid w:val="00F15021"/>
    <w:rsid w:val="00F152C0"/>
    <w:rsid w:val="00F15363"/>
    <w:rsid w:val="00F154D0"/>
    <w:rsid w:val="00F159C1"/>
    <w:rsid w:val="00F15BE5"/>
    <w:rsid w:val="00F15DD5"/>
    <w:rsid w:val="00F16456"/>
    <w:rsid w:val="00F172AF"/>
    <w:rsid w:val="00F17C6A"/>
    <w:rsid w:val="00F17D5A"/>
    <w:rsid w:val="00F2008C"/>
    <w:rsid w:val="00F2105B"/>
    <w:rsid w:val="00F22381"/>
    <w:rsid w:val="00F224FC"/>
    <w:rsid w:val="00F2344E"/>
    <w:rsid w:val="00F23980"/>
    <w:rsid w:val="00F24143"/>
    <w:rsid w:val="00F24229"/>
    <w:rsid w:val="00F24956"/>
    <w:rsid w:val="00F24C81"/>
    <w:rsid w:val="00F24C95"/>
    <w:rsid w:val="00F24FD6"/>
    <w:rsid w:val="00F2579A"/>
    <w:rsid w:val="00F258CA"/>
    <w:rsid w:val="00F263E1"/>
    <w:rsid w:val="00F26B96"/>
    <w:rsid w:val="00F272BB"/>
    <w:rsid w:val="00F3023C"/>
    <w:rsid w:val="00F3101E"/>
    <w:rsid w:val="00F31258"/>
    <w:rsid w:val="00F31E47"/>
    <w:rsid w:val="00F32E12"/>
    <w:rsid w:val="00F33007"/>
    <w:rsid w:val="00F33A61"/>
    <w:rsid w:val="00F3404D"/>
    <w:rsid w:val="00F34283"/>
    <w:rsid w:val="00F35256"/>
    <w:rsid w:val="00F35C8D"/>
    <w:rsid w:val="00F35D02"/>
    <w:rsid w:val="00F3648A"/>
    <w:rsid w:val="00F36685"/>
    <w:rsid w:val="00F36756"/>
    <w:rsid w:val="00F367BC"/>
    <w:rsid w:val="00F3754E"/>
    <w:rsid w:val="00F37582"/>
    <w:rsid w:val="00F37745"/>
    <w:rsid w:val="00F37A97"/>
    <w:rsid w:val="00F37C6A"/>
    <w:rsid w:val="00F40BD4"/>
    <w:rsid w:val="00F40E6B"/>
    <w:rsid w:val="00F40E9F"/>
    <w:rsid w:val="00F412C7"/>
    <w:rsid w:val="00F413D4"/>
    <w:rsid w:val="00F41A5B"/>
    <w:rsid w:val="00F42438"/>
    <w:rsid w:val="00F424AD"/>
    <w:rsid w:val="00F4250C"/>
    <w:rsid w:val="00F428AB"/>
    <w:rsid w:val="00F43517"/>
    <w:rsid w:val="00F43A53"/>
    <w:rsid w:val="00F43F83"/>
    <w:rsid w:val="00F4462E"/>
    <w:rsid w:val="00F44993"/>
    <w:rsid w:val="00F449D7"/>
    <w:rsid w:val="00F449E2"/>
    <w:rsid w:val="00F44BA3"/>
    <w:rsid w:val="00F45065"/>
    <w:rsid w:val="00F4513B"/>
    <w:rsid w:val="00F45239"/>
    <w:rsid w:val="00F45553"/>
    <w:rsid w:val="00F45967"/>
    <w:rsid w:val="00F45B7A"/>
    <w:rsid w:val="00F45F67"/>
    <w:rsid w:val="00F4668C"/>
    <w:rsid w:val="00F469E5"/>
    <w:rsid w:val="00F472D7"/>
    <w:rsid w:val="00F47488"/>
    <w:rsid w:val="00F475C5"/>
    <w:rsid w:val="00F477DB"/>
    <w:rsid w:val="00F47F21"/>
    <w:rsid w:val="00F50204"/>
    <w:rsid w:val="00F50724"/>
    <w:rsid w:val="00F51253"/>
    <w:rsid w:val="00F517A8"/>
    <w:rsid w:val="00F517DC"/>
    <w:rsid w:val="00F521D0"/>
    <w:rsid w:val="00F52BA2"/>
    <w:rsid w:val="00F52BB3"/>
    <w:rsid w:val="00F52D34"/>
    <w:rsid w:val="00F52F92"/>
    <w:rsid w:val="00F53C95"/>
    <w:rsid w:val="00F54E80"/>
    <w:rsid w:val="00F5503B"/>
    <w:rsid w:val="00F55522"/>
    <w:rsid w:val="00F5608B"/>
    <w:rsid w:val="00F560FB"/>
    <w:rsid w:val="00F569C6"/>
    <w:rsid w:val="00F56D03"/>
    <w:rsid w:val="00F57064"/>
    <w:rsid w:val="00F570D8"/>
    <w:rsid w:val="00F576C8"/>
    <w:rsid w:val="00F578FD"/>
    <w:rsid w:val="00F60B92"/>
    <w:rsid w:val="00F60CB1"/>
    <w:rsid w:val="00F62AD0"/>
    <w:rsid w:val="00F62F6F"/>
    <w:rsid w:val="00F64A54"/>
    <w:rsid w:val="00F64AC3"/>
    <w:rsid w:val="00F64D87"/>
    <w:rsid w:val="00F6565C"/>
    <w:rsid w:val="00F657AF"/>
    <w:rsid w:val="00F659C8"/>
    <w:rsid w:val="00F662A0"/>
    <w:rsid w:val="00F66753"/>
    <w:rsid w:val="00F66BFE"/>
    <w:rsid w:val="00F6718A"/>
    <w:rsid w:val="00F672B8"/>
    <w:rsid w:val="00F67323"/>
    <w:rsid w:val="00F675B6"/>
    <w:rsid w:val="00F67644"/>
    <w:rsid w:val="00F679AB"/>
    <w:rsid w:val="00F67C91"/>
    <w:rsid w:val="00F67D47"/>
    <w:rsid w:val="00F7043C"/>
    <w:rsid w:val="00F7071F"/>
    <w:rsid w:val="00F70EB6"/>
    <w:rsid w:val="00F71E27"/>
    <w:rsid w:val="00F728B9"/>
    <w:rsid w:val="00F72B52"/>
    <w:rsid w:val="00F72CC2"/>
    <w:rsid w:val="00F72E3E"/>
    <w:rsid w:val="00F7385E"/>
    <w:rsid w:val="00F73AF0"/>
    <w:rsid w:val="00F74596"/>
    <w:rsid w:val="00F7507A"/>
    <w:rsid w:val="00F75313"/>
    <w:rsid w:val="00F7636A"/>
    <w:rsid w:val="00F76A20"/>
    <w:rsid w:val="00F76C1A"/>
    <w:rsid w:val="00F77608"/>
    <w:rsid w:val="00F779CB"/>
    <w:rsid w:val="00F77A93"/>
    <w:rsid w:val="00F80497"/>
    <w:rsid w:val="00F80635"/>
    <w:rsid w:val="00F80767"/>
    <w:rsid w:val="00F8079E"/>
    <w:rsid w:val="00F820B7"/>
    <w:rsid w:val="00F82334"/>
    <w:rsid w:val="00F825A4"/>
    <w:rsid w:val="00F82D40"/>
    <w:rsid w:val="00F82D9E"/>
    <w:rsid w:val="00F83A69"/>
    <w:rsid w:val="00F841DE"/>
    <w:rsid w:val="00F84F0D"/>
    <w:rsid w:val="00F85361"/>
    <w:rsid w:val="00F85D22"/>
    <w:rsid w:val="00F85EC5"/>
    <w:rsid w:val="00F86172"/>
    <w:rsid w:val="00F868AF"/>
    <w:rsid w:val="00F90C66"/>
    <w:rsid w:val="00F90D74"/>
    <w:rsid w:val="00F91481"/>
    <w:rsid w:val="00F9190D"/>
    <w:rsid w:val="00F92665"/>
    <w:rsid w:val="00F92768"/>
    <w:rsid w:val="00F92817"/>
    <w:rsid w:val="00F932EB"/>
    <w:rsid w:val="00F93656"/>
    <w:rsid w:val="00F93BD7"/>
    <w:rsid w:val="00F9449A"/>
    <w:rsid w:val="00F94735"/>
    <w:rsid w:val="00F95200"/>
    <w:rsid w:val="00F956F6"/>
    <w:rsid w:val="00F958BC"/>
    <w:rsid w:val="00F95EF8"/>
    <w:rsid w:val="00F96E7C"/>
    <w:rsid w:val="00F96FE1"/>
    <w:rsid w:val="00F971BB"/>
    <w:rsid w:val="00F976CE"/>
    <w:rsid w:val="00F979F6"/>
    <w:rsid w:val="00F97F27"/>
    <w:rsid w:val="00FA00CB"/>
    <w:rsid w:val="00FA0759"/>
    <w:rsid w:val="00FA0B16"/>
    <w:rsid w:val="00FA0E49"/>
    <w:rsid w:val="00FA1563"/>
    <w:rsid w:val="00FA1835"/>
    <w:rsid w:val="00FA1A16"/>
    <w:rsid w:val="00FA279F"/>
    <w:rsid w:val="00FA2FE4"/>
    <w:rsid w:val="00FA361A"/>
    <w:rsid w:val="00FA3B9E"/>
    <w:rsid w:val="00FA41B8"/>
    <w:rsid w:val="00FA4436"/>
    <w:rsid w:val="00FA4A2E"/>
    <w:rsid w:val="00FA4A9C"/>
    <w:rsid w:val="00FA4E1B"/>
    <w:rsid w:val="00FA52CC"/>
    <w:rsid w:val="00FA5643"/>
    <w:rsid w:val="00FA5871"/>
    <w:rsid w:val="00FA5A4F"/>
    <w:rsid w:val="00FA5B4F"/>
    <w:rsid w:val="00FA639B"/>
    <w:rsid w:val="00FA66D0"/>
    <w:rsid w:val="00FA7B68"/>
    <w:rsid w:val="00FB09BF"/>
    <w:rsid w:val="00FB17F3"/>
    <w:rsid w:val="00FB1C2D"/>
    <w:rsid w:val="00FB2043"/>
    <w:rsid w:val="00FB21F9"/>
    <w:rsid w:val="00FB3062"/>
    <w:rsid w:val="00FB318A"/>
    <w:rsid w:val="00FB32D0"/>
    <w:rsid w:val="00FB4884"/>
    <w:rsid w:val="00FB498A"/>
    <w:rsid w:val="00FB53AA"/>
    <w:rsid w:val="00FB582A"/>
    <w:rsid w:val="00FB5DFA"/>
    <w:rsid w:val="00FB620D"/>
    <w:rsid w:val="00FB7262"/>
    <w:rsid w:val="00FB732F"/>
    <w:rsid w:val="00FB7F90"/>
    <w:rsid w:val="00FC02AD"/>
    <w:rsid w:val="00FC0559"/>
    <w:rsid w:val="00FC06A8"/>
    <w:rsid w:val="00FC09C9"/>
    <w:rsid w:val="00FC1164"/>
    <w:rsid w:val="00FC1F64"/>
    <w:rsid w:val="00FC3570"/>
    <w:rsid w:val="00FC359D"/>
    <w:rsid w:val="00FC3A43"/>
    <w:rsid w:val="00FC415B"/>
    <w:rsid w:val="00FC41D2"/>
    <w:rsid w:val="00FC45B8"/>
    <w:rsid w:val="00FC46BC"/>
    <w:rsid w:val="00FC4E99"/>
    <w:rsid w:val="00FC6CB0"/>
    <w:rsid w:val="00FC6D4E"/>
    <w:rsid w:val="00FC7079"/>
    <w:rsid w:val="00FD088C"/>
    <w:rsid w:val="00FD09BF"/>
    <w:rsid w:val="00FD110B"/>
    <w:rsid w:val="00FD119A"/>
    <w:rsid w:val="00FD122D"/>
    <w:rsid w:val="00FD1482"/>
    <w:rsid w:val="00FD1A77"/>
    <w:rsid w:val="00FD1D78"/>
    <w:rsid w:val="00FD1D91"/>
    <w:rsid w:val="00FD20EE"/>
    <w:rsid w:val="00FD286D"/>
    <w:rsid w:val="00FD294A"/>
    <w:rsid w:val="00FD411C"/>
    <w:rsid w:val="00FD4121"/>
    <w:rsid w:val="00FD4397"/>
    <w:rsid w:val="00FD4659"/>
    <w:rsid w:val="00FD472F"/>
    <w:rsid w:val="00FD4C26"/>
    <w:rsid w:val="00FD4D85"/>
    <w:rsid w:val="00FD4FFD"/>
    <w:rsid w:val="00FD5256"/>
    <w:rsid w:val="00FD5390"/>
    <w:rsid w:val="00FD5996"/>
    <w:rsid w:val="00FD5B24"/>
    <w:rsid w:val="00FD6963"/>
    <w:rsid w:val="00FD7905"/>
    <w:rsid w:val="00FD7D38"/>
    <w:rsid w:val="00FE0713"/>
    <w:rsid w:val="00FE193D"/>
    <w:rsid w:val="00FE3824"/>
    <w:rsid w:val="00FE38D2"/>
    <w:rsid w:val="00FE39BA"/>
    <w:rsid w:val="00FE3A6A"/>
    <w:rsid w:val="00FE3C0A"/>
    <w:rsid w:val="00FE3FBE"/>
    <w:rsid w:val="00FE4719"/>
    <w:rsid w:val="00FE5506"/>
    <w:rsid w:val="00FE5794"/>
    <w:rsid w:val="00FE5B5A"/>
    <w:rsid w:val="00FE5D83"/>
    <w:rsid w:val="00FE5EE6"/>
    <w:rsid w:val="00FE6165"/>
    <w:rsid w:val="00FE621F"/>
    <w:rsid w:val="00FE6702"/>
    <w:rsid w:val="00FE67D3"/>
    <w:rsid w:val="00FE691A"/>
    <w:rsid w:val="00FE6DBE"/>
    <w:rsid w:val="00FE6ED0"/>
    <w:rsid w:val="00FE73F2"/>
    <w:rsid w:val="00FE7515"/>
    <w:rsid w:val="00FE7E6E"/>
    <w:rsid w:val="00FF07BB"/>
    <w:rsid w:val="00FF0934"/>
    <w:rsid w:val="00FF09B2"/>
    <w:rsid w:val="00FF0CB8"/>
    <w:rsid w:val="00FF25A6"/>
    <w:rsid w:val="00FF281C"/>
    <w:rsid w:val="00FF3AEA"/>
    <w:rsid w:val="00FF3DD0"/>
    <w:rsid w:val="00FF3F09"/>
    <w:rsid w:val="00FF44BC"/>
    <w:rsid w:val="00FF44D0"/>
    <w:rsid w:val="00FF4886"/>
    <w:rsid w:val="00FF4E47"/>
    <w:rsid w:val="00FF53E6"/>
    <w:rsid w:val="00FF5634"/>
    <w:rsid w:val="00FF5823"/>
    <w:rsid w:val="00FF5AC1"/>
    <w:rsid w:val="00FF6012"/>
    <w:rsid w:val="00FF6455"/>
    <w:rsid w:val="00FF682A"/>
    <w:rsid w:val="00FF689A"/>
    <w:rsid w:val="00FF7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B0A6FD"/>
  <w15:docId w15:val="{75DB0BC9-994C-4DFB-BD2B-0006D1356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341"/>
    <w:pPr>
      <w:spacing w:line="240" w:lineRule="exact"/>
    </w:pPr>
    <w:rPr>
      <w:rFonts w:ascii="Times" w:hAnsi="Times"/>
    </w:rPr>
  </w:style>
  <w:style w:type="paragraph" w:styleId="Heading1">
    <w:name w:val="heading 1"/>
    <w:aliases w:val="h1,Head 1 (Chapter heading)"/>
    <w:basedOn w:val="Normal"/>
    <w:next w:val="Normal"/>
    <w:link w:val="Heading1Char"/>
    <w:uiPriority w:val="9"/>
    <w:qFormat/>
    <w:pPr>
      <w:keepNext/>
      <w:keepLines/>
      <w:numPr>
        <w:numId w:val="10"/>
      </w:numPr>
      <w:spacing w:before="480" w:after="240" w:line="240" w:lineRule="atLeast"/>
      <w:outlineLvl w:val="0"/>
    </w:pPr>
    <w:rPr>
      <w:b/>
      <w:kern w:val="28"/>
      <w:sz w:val="36"/>
    </w:rPr>
  </w:style>
  <w:style w:type="paragraph" w:styleId="Heading2">
    <w:name w:val="heading 2"/>
    <w:aliases w:val="H2,h2,Head 2,NoNewPg"/>
    <w:basedOn w:val="Normal"/>
    <w:next w:val="Normal"/>
    <w:link w:val="Heading2Char"/>
    <w:uiPriority w:val="9"/>
    <w:qFormat/>
    <w:pPr>
      <w:keepNext/>
      <w:keepLines/>
      <w:numPr>
        <w:ilvl w:val="1"/>
        <w:numId w:val="10"/>
      </w:numPr>
      <w:spacing w:before="280" w:after="280" w:line="240" w:lineRule="atLeast"/>
      <w:outlineLvl w:val="1"/>
    </w:pPr>
    <w:rPr>
      <w:b/>
      <w:sz w:val="28"/>
    </w:rPr>
  </w:style>
  <w:style w:type="paragraph" w:styleId="Heading3">
    <w:name w:val="heading 3"/>
    <w:aliases w:val="h3,Head 3,H3"/>
    <w:basedOn w:val="Normal"/>
    <w:next w:val="Normal"/>
    <w:link w:val="Heading3Char"/>
    <w:qFormat/>
    <w:pPr>
      <w:keepNext/>
      <w:numPr>
        <w:ilvl w:val="2"/>
        <w:numId w:val="10"/>
      </w:numPr>
      <w:spacing w:before="240" w:after="240"/>
      <w:outlineLvl w:val="2"/>
    </w:pPr>
    <w:rPr>
      <w:b/>
      <w:sz w:val="24"/>
    </w:rPr>
  </w:style>
  <w:style w:type="paragraph" w:styleId="Heading4">
    <w:name w:val="heading 4"/>
    <w:aliases w:val="H4"/>
    <w:basedOn w:val="Normal"/>
    <w:next w:val="Normal"/>
    <w:link w:val="Heading4Char"/>
    <w:qFormat/>
    <w:pPr>
      <w:keepNext/>
      <w:numPr>
        <w:ilvl w:val="3"/>
        <w:numId w:val="10"/>
      </w:numPr>
      <w:spacing w:before="240" w:after="60" w:line="220" w:lineRule="exact"/>
      <w:jc w:val="both"/>
      <w:outlineLvl w:val="3"/>
    </w:pPr>
    <w:rPr>
      <w:rFonts w:ascii="Times New Roman" w:hAnsi="Times New Roman"/>
      <w:b/>
      <w:i/>
      <w:sz w:val="22"/>
    </w:rPr>
  </w:style>
  <w:style w:type="paragraph" w:styleId="Heading5">
    <w:name w:val="heading 5"/>
    <w:aliases w:val="H5"/>
    <w:basedOn w:val="Normal"/>
    <w:next w:val="Normal"/>
    <w:qFormat/>
    <w:pPr>
      <w:numPr>
        <w:ilvl w:val="4"/>
        <w:numId w:val="10"/>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0"/>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0"/>
      </w:numPr>
      <w:spacing w:before="240" w:after="60" w:line="220" w:lineRule="exact"/>
      <w:jc w:val="both"/>
      <w:outlineLvl w:val="6"/>
    </w:pPr>
    <w:rPr>
      <w:rFonts w:ascii="Arial" w:hAnsi="Arial"/>
    </w:rPr>
  </w:style>
  <w:style w:type="paragraph" w:styleId="Heading8">
    <w:name w:val="heading 8"/>
    <w:basedOn w:val="Normal"/>
    <w:next w:val="Normal"/>
    <w:qFormat/>
    <w:pPr>
      <w:numPr>
        <w:ilvl w:val="7"/>
        <w:numId w:val="10"/>
      </w:numPr>
      <w:spacing w:before="240" w:after="60" w:line="220" w:lineRule="exact"/>
      <w:jc w:val="both"/>
      <w:outlineLvl w:val="7"/>
    </w:pPr>
    <w:rPr>
      <w:rFonts w:ascii="Arial" w:hAnsi="Arial"/>
      <w:i/>
    </w:rPr>
  </w:style>
  <w:style w:type="paragraph" w:styleId="Heading9">
    <w:name w:val="heading 9"/>
    <w:basedOn w:val="Normal"/>
    <w:next w:val="Normal"/>
    <w:qFormat/>
    <w:pPr>
      <w:numPr>
        <w:ilvl w:val="8"/>
        <w:numId w:val="10"/>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rPr>
  </w:style>
  <w:style w:type="paragraph" w:customStyle="1" w:styleId="bullet0">
    <w:name w:val="bullet"/>
    <w:basedOn w:val="Normal"/>
    <w:rPr>
      <w:rFonts w:ascii="Arial" w:hAnsi="Arial"/>
    </w:rPr>
  </w:style>
  <w:style w:type="paragraph" w:styleId="Header">
    <w:name w:val="header"/>
    <w:aliases w:val="WPTitle"/>
    <w:basedOn w:val="Normal"/>
    <w:pPr>
      <w:tabs>
        <w:tab w:val="center" w:pos="4680"/>
        <w:tab w:val="right" w:pos="9360"/>
      </w:tabs>
    </w:pPr>
    <w:rPr>
      <w:b/>
      <w:i/>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pPr>
    <w:rPr>
      <w:b/>
      <w:noProof/>
    </w:rPr>
  </w:style>
  <w:style w:type="paragraph" w:styleId="TOC2">
    <w:name w:val="toc 2"/>
    <w:basedOn w:val="Normal"/>
    <w:next w:val="Normal"/>
    <w:uiPriority w:val="39"/>
    <w:pPr>
      <w:tabs>
        <w:tab w:val="right" w:leader="dot" w:pos="9360"/>
      </w:tabs>
      <w:spacing w:line="220" w:lineRule="exact"/>
      <w:ind w:left="270"/>
      <w:jc w:val="both"/>
    </w:p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aliases w:val="subtitle"/>
    <w:basedOn w:val="Normal"/>
    <w:qFormat/>
    <w:pPr>
      <w:spacing w:before="120" w:line="240" w:lineRule="auto"/>
      <w:jc w:val="right"/>
    </w:pPr>
    <w:rPr>
      <w:rFonts w:ascii="Arial" w:hAnsi="Arial"/>
      <w:b/>
      <w:kern w:val="28"/>
      <w:sz w:val="4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pPr>
    <w:rPr>
      <w:sz w:val="28"/>
    </w:rPr>
  </w:style>
  <w:style w:type="paragraph" w:customStyle="1" w:styleId="line">
    <w:name w:val="line"/>
    <w:basedOn w:val="Title"/>
    <w:pPr>
      <w:pBdr>
        <w:top w:val="single" w:sz="36" w:space="1" w:color="auto"/>
      </w:pBdr>
    </w:pPr>
    <w:rPr>
      <w:sz w:val="40"/>
    </w:rPr>
  </w:style>
  <w:style w:type="character" w:styleId="Hyperlink">
    <w:name w:val="Hyperlink"/>
    <w:uiPriority w:val="99"/>
    <w:rPr>
      <w:color w:val="0000FF"/>
      <w:u w:val="single"/>
    </w:rPr>
  </w:style>
  <w:style w:type="paragraph" w:customStyle="1" w:styleId="Reference">
    <w:name w:val="Reference"/>
    <w:basedOn w:val="Normal"/>
    <w:pPr>
      <w:numPr>
        <w:numId w:val="1"/>
      </w:numPr>
      <w:spacing w:after="60" w:line="240" w:lineRule="auto"/>
    </w:pPr>
    <w:rPr>
      <w:rFonts w:ascii="Times New Roman" w:hAnsi="Times New Roman"/>
      <w:szCs w:val="24"/>
    </w:rPr>
  </w:style>
  <w:style w:type="character" w:styleId="FollowedHyperlink">
    <w:name w:val="FollowedHyperlink"/>
    <w:rPr>
      <w:color w:val="800080"/>
      <w:u w:val="single"/>
    </w:rPr>
  </w:style>
  <w:style w:type="paragraph" w:customStyle="1" w:styleId="TOCTitle">
    <w:name w:val="TOC Title"/>
    <w:basedOn w:val="Normal"/>
    <w:pPr>
      <w:keepNext/>
      <w:spacing w:before="360" w:after="360" w:line="240" w:lineRule="auto"/>
    </w:pPr>
    <w:rPr>
      <w:b/>
      <w:sz w:val="36"/>
    </w:rPr>
  </w:style>
  <w:style w:type="paragraph" w:customStyle="1" w:styleId="Cellbody">
    <w:name w:val="Cell body"/>
    <w:basedOn w:val="Normal"/>
    <w:pPr>
      <w:keepNext/>
      <w:keepLines/>
      <w:spacing w:before="40" w:after="20" w:line="220" w:lineRule="exact"/>
    </w:pPr>
    <w:rPr>
      <w:rFonts w:ascii="Arial" w:hAnsi="Arial"/>
    </w:rPr>
  </w:style>
  <w:style w:type="paragraph" w:customStyle="1" w:styleId="Cellheading">
    <w:name w:val="Cell heading"/>
    <w:basedOn w:val="Cellbody"/>
    <w:rPr>
      <w:b/>
    </w:rPr>
  </w:style>
  <w:style w:type="paragraph" w:styleId="BodyText">
    <w:name w:val="Body Text"/>
    <w:basedOn w:val="Normal"/>
    <w:pPr>
      <w:spacing w:before="40" w:after="40"/>
      <w:ind w:right="176"/>
    </w:pPr>
    <w:rPr>
      <w:i/>
      <w:iCs/>
      <w:sz w:val="18"/>
    </w:rPr>
  </w:style>
  <w:style w:type="paragraph" w:styleId="Caption">
    <w:name w:val="caption"/>
    <w:basedOn w:val="BodyText"/>
    <w:next w:val="Normal"/>
    <w:qFormat/>
    <w:pPr>
      <w:keepNext/>
      <w:tabs>
        <w:tab w:val="left" w:pos="1440"/>
      </w:tabs>
      <w:spacing w:before="0" w:after="120" w:line="240" w:lineRule="auto"/>
      <w:ind w:left="1440" w:right="0" w:hanging="1440"/>
      <w:jc w:val="both"/>
    </w:pPr>
    <w:rPr>
      <w:rFonts w:ascii="Arial" w:hAnsi="Arial"/>
      <w:b/>
      <w:i w:val="0"/>
      <w:iCs w:val="0"/>
      <w:sz w:val="22"/>
    </w:rPr>
  </w:style>
  <w:style w:type="paragraph" w:styleId="ListBullet2">
    <w:name w:val="List Bullet 2"/>
    <w:basedOn w:val="Normal"/>
    <w:autoRedefine/>
    <w:pPr>
      <w:numPr>
        <w:numId w:val="3"/>
      </w:numPr>
      <w:spacing w:before="60" w:after="60" w:line="240" w:lineRule="auto"/>
    </w:pPr>
    <w:rPr>
      <w:rFonts w:ascii="Times New Roman" w:hAnsi="Times New Roman"/>
    </w:rPr>
  </w:style>
  <w:style w:type="paragraph" w:customStyle="1" w:styleId="InfoBlue">
    <w:name w:val="InfoBlue"/>
    <w:basedOn w:val="Normal"/>
    <w:next w:val="BodyText"/>
    <w:link w:val="InfoBlueChar"/>
    <w:rsid w:val="00D4736A"/>
    <w:pPr>
      <w:widowControl w:val="0"/>
      <w:tabs>
        <w:tab w:val="left" w:pos="1260"/>
      </w:tabs>
      <w:spacing w:after="120" w:line="240" w:lineRule="atLeast"/>
    </w:pPr>
    <w:rPr>
      <w:rFonts w:ascii="Helvetica" w:hAnsi="Helvetica"/>
      <w:i/>
      <w:color w:val="3366FF"/>
      <w:sz w:val="22"/>
    </w:rPr>
  </w:style>
  <w:style w:type="paragraph" w:customStyle="1" w:styleId="Tabletext">
    <w:name w:val="Tabletext"/>
    <w:basedOn w:val="Normal"/>
    <w:pPr>
      <w:keepLines/>
      <w:widowControl w:val="0"/>
      <w:spacing w:after="120" w:line="240" w:lineRule="atLeast"/>
    </w:pPr>
    <w:rPr>
      <w:rFonts w:ascii="Times New Roman" w:hAnsi="Times New Roman"/>
    </w:rPr>
  </w:style>
  <w:style w:type="paragraph" w:customStyle="1" w:styleId="HeadingBase">
    <w:name w:val="Heading Base"/>
    <w:basedOn w:val="Normal"/>
    <w:next w:val="BodyText"/>
    <w:pPr>
      <w:keepNext/>
      <w:keepLines/>
      <w:spacing w:before="140" w:line="220" w:lineRule="atLeast"/>
      <w:ind w:left="1080"/>
    </w:pPr>
    <w:rPr>
      <w:rFonts w:ascii="Arial" w:hAnsi="Arial"/>
      <w:spacing w:val="-4"/>
      <w:kern w:val="28"/>
      <w:sz w:val="22"/>
    </w:rPr>
  </w:style>
  <w:style w:type="paragraph" w:styleId="ListBullet">
    <w:name w:val="List Bullet"/>
    <w:basedOn w:val="List"/>
    <w:autoRedefine/>
    <w:pPr>
      <w:numPr>
        <w:numId w:val="4"/>
      </w:numPr>
      <w:ind w:right="720"/>
    </w:pPr>
  </w:style>
  <w:style w:type="paragraph" w:styleId="List">
    <w:name w:val="List"/>
    <w:basedOn w:val="BodyText"/>
    <w:pPr>
      <w:spacing w:before="0" w:after="220" w:line="220" w:lineRule="atLeast"/>
      <w:ind w:left="1440" w:right="0" w:hanging="360"/>
    </w:pPr>
    <w:rPr>
      <w:rFonts w:ascii="Times New Roman" w:hAnsi="Times New Roman"/>
      <w:i w:val="0"/>
      <w:iCs w:val="0"/>
      <w:sz w:val="20"/>
    </w:rPr>
  </w:style>
  <w:style w:type="paragraph" w:customStyle="1" w:styleId="HeaderBase">
    <w:name w:val="Header Base"/>
    <w:basedOn w:val="Normal"/>
    <w:pPr>
      <w:keepLines/>
      <w:tabs>
        <w:tab w:val="center" w:pos="4320"/>
        <w:tab w:val="right" w:pos="8640"/>
      </w:tabs>
      <w:spacing w:line="240" w:lineRule="auto"/>
    </w:pPr>
    <w:rPr>
      <w:rFonts w:ascii="Arial" w:hAnsi="Arial"/>
      <w:spacing w:val="-4"/>
    </w:rPr>
  </w:style>
  <w:style w:type="paragraph" w:customStyle="1" w:styleId="Window2">
    <w:name w:val="Window 2"/>
    <w:basedOn w:val="WindowBase"/>
    <w:pPr>
      <w:pageBreakBefore/>
      <w:tabs>
        <w:tab w:val="num" w:pos="432"/>
      </w:tabs>
      <w:spacing w:after="240"/>
      <w:ind w:left="432" w:hanging="432"/>
      <w:outlineLvl w:val="0"/>
    </w:pPr>
    <w:rPr>
      <w:rFonts w:cs="Arial"/>
      <w:b/>
      <w:bCs/>
    </w:rPr>
  </w:style>
  <w:style w:type="paragraph" w:customStyle="1" w:styleId="WindowBase">
    <w:name w:val="Window Base"/>
    <w:basedOn w:val="HeadingBase"/>
    <w:next w:val="BodyText"/>
  </w:style>
  <w:style w:type="paragraph" w:customStyle="1" w:styleId="Window3">
    <w:name w:val="Window 3"/>
    <w:basedOn w:val="Window2"/>
    <w:pPr>
      <w:keepNext w:val="0"/>
      <w:pageBreakBefore w:val="0"/>
      <w:tabs>
        <w:tab w:val="clear" w:pos="432"/>
        <w:tab w:val="num" w:pos="576"/>
      </w:tabs>
      <w:spacing w:before="480" w:after="480"/>
      <w:ind w:left="576" w:hanging="576"/>
      <w:outlineLvl w:val="1"/>
    </w:pPr>
    <w:rPr>
      <w:b w:val="0"/>
      <w:bCs w:val="0"/>
    </w:rPr>
  </w:style>
  <w:style w:type="paragraph" w:customStyle="1" w:styleId="Window4">
    <w:name w:val="Window 4"/>
    <w:basedOn w:val="Window3"/>
    <w:pPr>
      <w:keepLines w:val="0"/>
      <w:tabs>
        <w:tab w:val="clear" w:pos="576"/>
      </w:tabs>
      <w:ind w:left="1800" w:hanging="360"/>
    </w:pPr>
    <w:rPr>
      <w:b/>
      <w:bCs/>
      <w:kern w:val="18"/>
    </w:rPr>
  </w:style>
  <w:style w:type="paragraph" w:customStyle="1" w:styleId="Window5">
    <w:name w:val="Window 5"/>
    <w:basedOn w:val="Window4"/>
    <w:pPr>
      <w:ind w:left="0" w:firstLine="0"/>
    </w:pPr>
    <w:rPr>
      <w:b w:val="0"/>
      <w:bCs w:val="0"/>
      <w:smallCaps/>
    </w:rPr>
  </w:style>
  <w:style w:type="paragraph" w:customStyle="1" w:styleId="Appendix2">
    <w:name w:val="Appendix 2"/>
    <w:basedOn w:val="Appendix"/>
    <w:pPr>
      <w:pageBreakBefore w:val="0"/>
      <w:shd w:val="clear" w:color="auto" w:fill="auto"/>
      <w:tabs>
        <w:tab w:val="num" w:pos="576"/>
      </w:tabs>
      <w:ind w:left="576" w:hanging="576"/>
    </w:pPr>
  </w:style>
  <w:style w:type="paragraph" w:customStyle="1" w:styleId="Appendix">
    <w:name w:val="Appendix"/>
    <w:basedOn w:val="AppendixBase"/>
  </w:style>
  <w:style w:type="paragraph" w:customStyle="1" w:styleId="AppendixBase">
    <w:name w:val="Appendix Base"/>
    <w:basedOn w:val="Normal"/>
    <w:pPr>
      <w:keepNext/>
      <w:keepLines/>
      <w:pageBreakBefore/>
      <w:shd w:val="pct10" w:color="auto" w:fill="auto"/>
      <w:spacing w:before="220" w:after="220" w:line="280" w:lineRule="atLeast"/>
      <w:outlineLvl w:val="0"/>
    </w:pPr>
    <w:rPr>
      <w:rFonts w:ascii="Arial" w:hAnsi="Arial"/>
      <w:b/>
      <w:spacing w:val="-10"/>
      <w:kern w:val="28"/>
      <w:position w:val="6"/>
    </w:rPr>
  </w:style>
  <w:style w:type="paragraph" w:styleId="ListNumber">
    <w:name w:val="List Number"/>
    <w:basedOn w:val="Normal"/>
    <w:pPr>
      <w:numPr>
        <w:numId w:val="2"/>
      </w:numPr>
      <w:tabs>
        <w:tab w:val="num" w:pos="288"/>
      </w:tabs>
      <w:spacing w:before="120" w:after="120" w:line="240" w:lineRule="auto"/>
    </w:pPr>
    <w:rPr>
      <w:rFonts w:ascii="Times New Roman" w:hAnsi="Times New Roman"/>
    </w:rPr>
  </w:style>
  <w:style w:type="paragraph" w:customStyle="1" w:styleId="Bullet">
    <w:name w:val="Bullet"/>
    <w:basedOn w:val="Normal"/>
    <w:pPr>
      <w:numPr>
        <w:numId w:val="5"/>
      </w:numPr>
      <w:spacing w:after="60" w:line="240" w:lineRule="auto"/>
    </w:pPr>
    <w:rPr>
      <w:rFonts w:ascii="Times New Roman" w:hAnsi="Times New Roman"/>
    </w:rPr>
  </w:style>
  <w:style w:type="paragraph" w:customStyle="1" w:styleId="bullet2">
    <w:name w:val="bullet 2"/>
    <w:basedOn w:val="Normal"/>
    <w:pPr>
      <w:numPr>
        <w:numId w:val="6"/>
      </w:numPr>
      <w:tabs>
        <w:tab w:val="clear" w:pos="360"/>
      </w:tabs>
      <w:spacing w:after="60" w:line="240" w:lineRule="auto"/>
      <w:ind w:left="634" w:hanging="274"/>
    </w:pPr>
    <w:rPr>
      <w:rFonts w:ascii="Times New Roman" w:hAnsi="Times New Roman"/>
      <w:snapToGrid w:val="0"/>
    </w:rPr>
  </w:style>
  <w:style w:type="paragraph" w:customStyle="1" w:styleId="ListNumber21">
    <w:name w:val="List Number 21"/>
    <w:basedOn w:val="Normal"/>
    <w:pPr>
      <w:numPr>
        <w:numId w:val="7"/>
      </w:numPr>
      <w:spacing w:before="120" w:after="120" w:line="240" w:lineRule="auto"/>
    </w:pPr>
    <w:rPr>
      <w:rFonts w:ascii="Times New Roman" w:hAnsi="Times New Roman"/>
      <w:color w:val="000000"/>
    </w:rPr>
  </w:style>
  <w:style w:type="paragraph" w:customStyle="1" w:styleId="alphalist1">
    <w:name w:val="alpha list 1"/>
    <w:basedOn w:val="Normal"/>
    <w:pPr>
      <w:numPr>
        <w:numId w:val="8"/>
      </w:numPr>
      <w:spacing w:before="144" w:after="120" w:line="240" w:lineRule="auto"/>
    </w:pPr>
    <w:rPr>
      <w:rFonts w:ascii="Times New Roman" w:hAnsi="Times New Roman"/>
      <w:snapToGrid w:val="0"/>
      <w:color w:val="000000"/>
    </w:rPr>
  </w:style>
  <w:style w:type="paragraph" w:customStyle="1" w:styleId="alphalist2">
    <w:name w:val="alpha list 2"/>
    <w:basedOn w:val="alphalist1"/>
    <w:pPr>
      <w:numPr>
        <w:numId w:val="9"/>
      </w:numPr>
      <w:tabs>
        <w:tab w:val="num" w:pos="360"/>
        <w:tab w:val="left" w:pos="720"/>
      </w:tabs>
      <w:ind w:left="720"/>
    </w:pPr>
  </w:style>
  <w:style w:type="paragraph" w:styleId="BodyText2">
    <w:name w:val="Body Text 2"/>
    <w:basedOn w:val="Normal"/>
  </w:style>
  <w:style w:type="paragraph" w:customStyle="1" w:styleId="BlockLine">
    <w:name w:val="Block Line"/>
    <w:basedOn w:val="Normal"/>
    <w:next w:val="Normal"/>
    <w:pPr>
      <w:pBdr>
        <w:top w:val="single" w:sz="2" w:space="1" w:color="auto"/>
        <w:between w:val="single" w:sz="2" w:space="1" w:color="auto"/>
      </w:pBdr>
      <w:spacing w:before="240" w:line="240" w:lineRule="auto"/>
      <w:ind w:left="1700"/>
    </w:pPr>
    <w:rPr>
      <w:rFonts w:ascii="Times New Roman" w:hAnsi="Times New Roman"/>
    </w:rPr>
  </w:style>
  <w:style w:type="paragraph" w:customStyle="1" w:styleId="ContinuedOnNextPa">
    <w:name w:val="Continued On Next Pa"/>
    <w:basedOn w:val="Normal"/>
    <w:next w:val="Normal"/>
    <w:pPr>
      <w:pBdr>
        <w:top w:val="single" w:sz="2" w:space="1" w:color="auto"/>
        <w:between w:val="single" w:sz="2" w:space="1" w:color="auto"/>
      </w:pBdr>
      <w:spacing w:before="240" w:line="240" w:lineRule="auto"/>
      <w:ind w:left="1699"/>
      <w:jc w:val="right"/>
    </w:pPr>
    <w:rPr>
      <w:i/>
    </w:rPr>
  </w:style>
  <w:style w:type="paragraph" w:styleId="BlockText">
    <w:name w:val="Block Text"/>
    <w:basedOn w:val="Normal"/>
    <w:pPr>
      <w:spacing w:line="240" w:lineRule="auto"/>
    </w:pPr>
    <w:rPr>
      <w:rFonts w:ascii="Times New Roman" w:hAnsi="Times New Roman"/>
      <w:sz w:val="22"/>
    </w:rPr>
  </w:style>
  <w:style w:type="character" w:styleId="LineNumber">
    <w:name w:val="line number"/>
    <w:basedOn w:val="DefaultParagraphFont"/>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FrontMatterHead">
    <w:name w:val="FrontMatterHead"/>
    <w:basedOn w:val="Normal"/>
    <w:pPr>
      <w:keepNext/>
      <w:spacing w:before="120" w:after="240" w:line="240" w:lineRule="auto"/>
    </w:pPr>
    <w:rPr>
      <w:rFonts w:ascii="Arial" w:hAnsi="Arial"/>
      <w:b/>
      <w:sz w:val="32"/>
    </w:rPr>
  </w:style>
  <w:style w:type="paragraph" w:customStyle="1" w:styleId="TableHeaderText">
    <w:name w:val="Table Header Text"/>
    <w:basedOn w:val="Normal"/>
    <w:pPr>
      <w:keepNext/>
      <w:spacing w:line="240" w:lineRule="auto"/>
      <w:jc w:val="center"/>
    </w:pPr>
    <w:rPr>
      <w:rFonts w:ascii="Arial" w:hAnsi="Arial"/>
      <w:b/>
    </w:rPr>
  </w:style>
  <w:style w:type="paragraph" w:customStyle="1" w:styleId="MemoLine">
    <w:name w:val="Memo Line"/>
    <w:basedOn w:val="Normal"/>
    <w:next w:val="Normal"/>
    <w:pPr>
      <w:pBdr>
        <w:top w:val="single" w:sz="2" w:space="1" w:color="auto"/>
        <w:between w:val="single" w:sz="2" w:space="1" w:color="auto"/>
      </w:pBdr>
      <w:spacing w:before="240" w:line="240" w:lineRule="auto"/>
    </w:pPr>
    <w:rPr>
      <w:rFonts w:ascii="Times New Roman" w:hAnsi="Times New Roman"/>
    </w:rPr>
  </w:style>
  <w:style w:type="paragraph" w:customStyle="1" w:styleId="TableText0">
    <w:name w:val="Table Text"/>
    <w:basedOn w:val="Normal"/>
    <w:pPr>
      <w:spacing w:before="40" w:after="40" w:line="240" w:lineRule="auto"/>
    </w:pPr>
  </w:style>
  <w:style w:type="paragraph" w:customStyle="1" w:styleId="FrontMatter2">
    <w:name w:val="FrontMatter2"/>
    <w:basedOn w:val="FrontMatterHead"/>
    <w:pPr>
      <w:spacing w:before="240" w:after="120"/>
    </w:pPr>
    <w:rPr>
      <w:sz w:val="24"/>
    </w:rPr>
  </w:style>
  <w:style w:type="character" w:customStyle="1" w:styleId="InfoBlueChar">
    <w:name w:val="InfoBlue Char"/>
    <w:link w:val="InfoBlue"/>
    <w:rsid w:val="00D4736A"/>
    <w:rPr>
      <w:rFonts w:ascii="Helvetica" w:hAnsi="Helvetica"/>
      <w:i/>
      <w:color w:val="3366FF"/>
      <w:sz w:val="22"/>
      <w:lang w:val="en-US" w:eastAsia="en-US" w:bidi="ar-SA"/>
    </w:rPr>
  </w:style>
  <w:style w:type="paragraph" w:customStyle="1" w:styleId="StyleCaptionLeft0Hanging1">
    <w:name w:val="Style Caption + Left:  0&quot; Hanging:  1&quot;"/>
    <w:basedOn w:val="Caption"/>
    <w:pPr>
      <w:tabs>
        <w:tab w:val="left" w:pos="1800"/>
      </w:tabs>
    </w:pPr>
    <w:rPr>
      <w:bCs/>
    </w:rPr>
  </w:style>
  <w:style w:type="paragraph" w:styleId="TableofFigures">
    <w:name w:val="table of figures"/>
    <w:basedOn w:val="Normal"/>
    <w:next w:val="Normal"/>
    <w:uiPriority w:val="99"/>
    <w:pPr>
      <w:ind w:left="480" w:hanging="480"/>
    </w:pPr>
  </w:style>
  <w:style w:type="paragraph" w:customStyle="1" w:styleId="StyleTableTextTimesNewRoman">
    <w:name w:val="Style Table Text + Times New Roman"/>
    <w:basedOn w:val="TableText0"/>
    <w:rPr>
      <w:rFonts w:ascii="Times New Roman" w:hAnsi="Times New Roman"/>
    </w:rPr>
  </w:style>
  <w:style w:type="paragraph" w:customStyle="1" w:styleId="Style11ptCentered">
    <w:name w:val="Style 11 pt Centered"/>
    <w:basedOn w:val="Normal"/>
    <w:pPr>
      <w:jc w:val="center"/>
    </w:pPr>
    <w:rPr>
      <w:sz w:val="22"/>
    </w:rPr>
  </w:style>
  <w:style w:type="paragraph" w:customStyle="1" w:styleId="Style11ptBoldCentered">
    <w:name w:val="Style 11 pt Bold Centered"/>
    <w:basedOn w:val="Normal"/>
    <w:pPr>
      <w:jc w:val="center"/>
    </w:pPr>
    <w:rPr>
      <w:b/>
      <w:bCs/>
      <w:sz w:val="22"/>
    </w:rPr>
  </w:style>
  <w:style w:type="character" w:customStyle="1" w:styleId="Style11pt">
    <w:name w:val="Style 11 pt"/>
    <w:rPr>
      <w:sz w:val="22"/>
    </w:rPr>
  </w:style>
  <w:style w:type="paragraph" w:customStyle="1" w:styleId="Normal6ptafter">
    <w:name w:val="Normal 6pt after"/>
    <w:basedOn w:val="Normal"/>
    <w:pPr>
      <w:spacing w:after="120"/>
    </w:pPr>
  </w:style>
  <w:style w:type="paragraph" w:styleId="PlainText">
    <w:name w:val="Plain Text"/>
    <w:basedOn w:val="Normal"/>
    <w:link w:val="PlainTextChar"/>
    <w:uiPriority w:val="99"/>
    <w:rsid w:val="00955434"/>
    <w:pPr>
      <w:spacing w:line="240" w:lineRule="auto"/>
    </w:pPr>
    <w:rPr>
      <w:rFonts w:ascii="Courier New" w:hAnsi="Courier New" w:cs="Courier New"/>
    </w:rPr>
  </w:style>
  <w:style w:type="table" w:styleId="TableTheme">
    <w:name w:val="Table Theme"/>
    <w:basedOn w:val="TableNormal"/>
    <w:rsid w:val="00955434"/>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rPr>
      <w:cantSplit/>
    </w:trPr>
    <w:tblStylePr w:type="firstRow">
      <w:tblPr/>
      <w:trPr>
        <w:tblHeader/>
      </w:trPr>
    </w:tblStylePr>
  </w:style>
  <w:style w:type="character" w:customStyle="1" w:styleId="InfoBlueCharChar">
    <w:name w:val="InfoBlue Char Char"/>
    <w:rsid w:val="00EC2F0E"/>
    <w:rPr>
      <w:rFonts w:ascii="Helvetica" w:hAnsi="Helvetica"/>
      <w:i/>
      <w:color w:val="3366FF"/>
      <w:sz w:val="22"/>
      <w:lang w:val="en-US" w:eastAsia="en-US" w:bidi="ar-SA"/>
    </w:rPr>
  </w:style>
  <w:style w:type="table" w:styleId="TableGrid">
    <w:name w:val="Table Grid"/>
    <w:basedOn w:val="TableNormal"/>
    <w:rsid w:val="001E4EFF"/>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A1589"/>
    <w:pPr>
      <w:spacing w:before="120" w:after="120" w:line="240" w:lineRule="auto"/>
      <w:ind w:left="360"/>
    </w:pPr>
    <w:rPr>
      <w:rFonts w:ascii="Arial" w:hAnsi="Arial"/>
      <w:color w:val="000000"/>
    </w:rPr>
  </w:style>
  <w:style w:type="paragraph" w:styleId="BodyTextIndent2">
    <w:name w:val="Body Text Indent 2"/>
    <w:basedOn w:val="Normal"/>
    <w:rsid w:val="001A1589"/>
    <w:pPr>
      <w:spacing w:before="120" w:line="240" w:lineRule="auto"/>
      <w:ind w:left="420"/>
    </w:pPr>
    <w:rPr>
      <w:rFonts w:ascii="Arial" w:hAnsi="Arial"/>
      <w:snapToGrid w:val="0"/>
      <w:color w:val="000000"/>
      <w:sz w:val="24"/>
    </w:rPr>
  </w:style>
  <w:style w:type="paragraph" w:styleId="BodyTextIndent3">
    <w:name w:val="Body Text Indent 3"/>
    <w:basedOn w:val="Normal"/>
    <w:rsid w:val="001A1589"/>
    <w:pPr>
      <w:spacing w:before="120" w:line="240" w:lineRule="auto"/>
      <w:ind w:left="720"/>
    </w:pPr>
    <w:rPr>
      <w:rFonts w:ascii="Arial" w:hAnsi="Arial"/>
      <w:snapToGrid w:val="0"/>
      <w:color w:val="000000"/>
      <w:sz w:val="24"/>
    </w:rPr>
  </w:style>
  <w:style w:type="paragraph" w:styleId="BodyText3">
    <w:name w:val="Body Text 3"/>
    <w:basedOn w:val="Normal"/>
    <w:rsid w:val="001A1589"/>
    <w:pPr>
      <w:autoSpaceDE w:val="0"/>
      <w:autoSpaceDN w:val="0"/>
      <w:adjustRightInd w:val="0"/>
      <w:spacing w:before="120" w:line="240" w:lineRule="auto"/>
    </w:pPr>
    <w:rPr>
      <w:rFonts w:ascii="Arial" w:hAnsi="Arial"/>
      <w:i/>
      <w:iCs/>
      <w:color w:val="000000"/>
      <w:sz w:val="24"/>
    </w:rPr>
  </w:style>
  <w:style w:type="paragraph" w:styleId="ListBullet3">
    <w:name w:val="List Bullet 3"/>
    <w:basedOn w:val="Normal"/>
    <w:autoRedefine/>
    <w:rsid w:val="001A1589"/>
    <w:pPr>
      <w:numPr>
        <w:numId w:val="11"/>
      </w:numPr>
      <w:spacing w:before="120" w:line="240" w:lineRule="auto"/>
    </w:pPr>
    <w:rPr>
      <w:rFonts w:ascii="Arial" w:hAnsi="Arial"/>
      <w:color w:val="000000"/>
    </w:rPr>
  </w:style>
  <w:style w:type="paragraph" w:styleId="ListBullet4">
    <w:name w:val="List Bullet 4"/>
    <w:basedOn w:val="Normal"/>
    <w:autoRedefine/>
    <w:rsid w:val="001A1589"/>
    <w:pPr>
      <w:numPr>
        <w:numId w:val="12"/>
      </w:numPr>
      <w:spacing w:before="120" w:line="240" w:lineRule="auto"/>
    </w:pPr>
    <w:rPr>
      <w:rFonts w:ascii="Arial" w:hAnsi="Arial"/>
      <w:color w:val="000000"/>
    </w:rPr>
  </w:style>
  <w:style w:type="paragraph" w:styleId="ListBullet5">
    <w:name w:val="List Bullet 5"/>
    <w:basedOn w:val="Normal"/>
    <w:autoRedefine/>
    <w:rsid w:val="001A1589"/>
    <w:pPr>
      <w:numPr>
        <w:numId w:val="13"/>
      </w:numPr>
      <w:spacing w:before="120" w:line="240" w:lineRule="auto"/>
    </w:pPr>
    <w:rPr>
      <w:rFonts w:ascii="Arial" w:hAnsi="Arial"/>
      <w:color w:val="000000"/>
    </w:rPr>
  </w:style>
  <w:style w:type="paragraph" w:customStyle="1" w:styleId="WPTitle">
    <w:name w:val="WP Title"/>
    <w:basedOn w:val="Normal"/>
    <w:next w:val="Normal"/>
    <w:rsid w:val="001A1589"/>
    <w:pPr>
      <w:tabs>
        <w:tab w:val="left" w:pos="-1080"/>
        <w:tab w:val="left" w:pos="27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s>
      <w:spacing w:before="4000" w:after="120" w:line="260" w:lineRule="atLeast"/>
      <w:ind w:left="-274" w:right="86" w:firstLine="187"/>
      <w:jc w:val="right"/>
    </w:pPr>
    <w:rPr>
      <w:rFonts w:ascii="Helvetica" w:hAnsi="Helvetica"/>
      <w:b/>
      <w:color w:val="000000"/>
      <w:sz w:val="48"/>
    </w:rPr>
  </w:style>
  <w:style w:type="paragraph" w:customStyle="1" w:styleId="WPTitleSmall">
    <w:name w:val="WP Title Small"/>
    <w:basedOn w:val="Normal"/>
    <w:rsid w:val="001A1589"/>
    <w:pPr>
      <w:tabs>
        <w:tab w:val="left" w:pos="-1080"/>
        <w:tab w:val="left" w:pos="27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s>
      <w:spacing w:before="120" w:after="360" w:line="260" w:lineRule="atLeast"/>
      <w:ind w:left="-2074" w:right="86" w:firstLine="4507"/>
      <w:jc w:val="right"/>
    </w:pPr>
    <w:rPr>
      <w:rFonts w:ascii="Helvetica" w:hAnsi="Helvetica"/>
      <w:b/>
      <w:color w:val="000000"/>
      <w:sz w:val="36"/>
    </w:rPr>
  </w:style>
  <w:style w:type="paragraph" w:customStyle="1" w:styleId="PartNumREV">
    <w:name w:val="PartNum/REV"/>
    <w:basedOn w:val="Normal"/>
    <w:rsid w:val="001A1589"/>
    <w:pPr>
      <w:tabs>
        <w:tab w:val="left" w:pos="720"/>
        <w:tab w:val="left" w:pos="1440"/>
        <w:tab w:val="left" w:pos="2160"/>
        <w:tab w:val="left" w:pos="2880"/>
        <w:tab w:val="left" w:pos="3600"/>
        <w:tab w:val="left" w:pos="4320"/>
        <w:tab w:val="left" w:pos="5040"/>
        <w:tab w:val="left" w:pos="5760"/>
        <w:tab w:val="left" w:pos="8820"/>
      </w:tabs>
      <w:spacing w:before="120" w:line="260" w:lineRule="atLeast"/>
      <w:ind w:right="90"/>
      <w:jc w:val="right"/>
    </w:pPr>
    <w:rPr>
      <w:rFonts w:ascii="Helvetica" w:hAnsi="Helvetica"/>
      <w:b/>
      <w:caps/>
      <w:noProof/>
      <w:color w:val="000000"/>
      <w:sz w:val="24"/>
    </w:rPr>
  </w:style>
  <w:style w:type="paragraph" w:customStyle="1" w:styleId="TermName">
    <w:name w:val="Term Name"/>
    <w:basedOn w:val="Normal"/>
    <w:next w:val="TermDefinition"/>
    <w:rsid w:val="001A1589"/>
    <w:pPr>
      <w:spacing w:before="120" w:line="240" w:lineRule="auto"/>
    </w:pPr>
    <w:rPr>
      <w:rFonts w:ascii="Arial" w:hAnsi="Arial"/>
      <w:i/>
      <w:color w:val="000000"/>
    </w:rPr>
  </w:style>
  <w:style w:type="paragraph" w:customStyle="1" w:styleId="TermDefinition">
    <w:name w:val="Term Definition"/>
    <w:basedOn w:val="Normal"/>
    <w:rsid w:val="001A1589"/>
    <w:pPr>
      <w:spacing w:before="120" w:line="240" w:lineRule="auto"/>
      <w:ind w:left="720"/>
    </w:pPr>
    <w:rPr>
      <w:rFonts w:ascii="Arial" w:hAnsi="Arial"/>
      <w:color w:val="000000"/>
    </w:rPr>
  </w:style>
  <w:style w:type="paragraph" w:customStyle="1" w:styleId="NormalInd1">
    <w:name w:val="Normal Ind. 1"/>
    <w:basedOn w:val="Normal"/>
    <w:rsid w:val="001A1589"/>
    <w:pPr>
      <w:spacing w:before="120" w:line="240" w:lineRule="auto"/>
      <w:ind w:left="360"/>
    </w:pPr>
    <w:rPr>
      <w:rFonts w:ascii="Arial" w:hAnsi="Arial"/>
      <w:color w:val="000000"/>
    </w:rPr>
  </w:style>
  <w:style w:type="paragraph" w:customStyle="1" w:styleId="NormalInd2">
    <w:name w:val="Normal Ind. 2"/>
    <w:basedOn w:val="Normal"/>
    <w:rsid w:val="001A1589"/>
    <w:pPr>
      <w:spacing w:before="120" w:line="240" w:lineRule="auto"/>
      <w:ind w:left="630"/>
    </w:pPr>
    <w:rPr>
      <w:rFonts w:ascii="Arial" w:hAnsi="Arial"/>
      <w:color w:val="000000"/>
    </w:rPr>
  </w:style>
  <w:style w:type="paragraph" w:customStyle="1" w:styleId="Note">
    <w:name w:val="Note"/>
    <w:basedOn w:val="Normal"/>
    <w:next w:val="Normal"/>
    <w:rsid w:val="001A1589"/>
    <w:pPr>
      <w:keepLines/>
      <w:widowControl w:val="0"/>
      <w:pBdr>
        <w:top w:val="single" w:sz="6" w:space="1" w:color="auto"/>
        <w:bottom w:val="single" w:sz="6" w:space="1" w:color="auto"/>
      </w:pBdr>
      <w:spacing w:before="120" w:after="60" w:line="240" w:lineRule="auto"/>
      <w:ind w:right="360"/>
    </w:pPr>
    <w:rPr>
      <w:rFonts w:ascii="Arial" w:hAnsi="Arial"/>
      <w:snapToGrid w:val="0"/>
      <w:color w:val="000000"/>
      <w:sz w:val="18"/>
    </w:rPr>
  </w:style>
  <w:style w:type="paragraph" w:customStyle="1" w:styleId="Example">
    <w:name w:val="Example"/>
    <w:basedOn w:val="Normal"/>
    <w:next w:val="Normal"/>
    <w:rsid w:val="001A1589"/>
    <w:pPr>
      <w:spacing w:before="120" w:after="120" w:line="240" w:lineRule="auto"/>
    </w:pPr>
    <w:rPr>
      <w:rFonts w:ascii="Arial" w:hAnsi="Arial"/>
      <w:b/>
      <w:snapToGrid w:val="0"/>
      <w:color w:val="000000"/>
      <w:spacing w:val="-5"/>
    </w:rPr>
  </w:style>
  <w:style w:type="paragraph" w:customStyle="1" w:styleId="ExampleInd">
    <w:name w:val="Example Ind."/>
    <w:basedOn w:val="Example"/>
    <w:next w:val="Normal"/>
    <w:rsid w:val="001A1589"/>
    <w:pPr>
      <w:ind w:firstLine="360"/>
    </w:pPr>
  </w:style>
  <w:style w:type="paragraph" w:customStyle="1" w:styleId="SeeRef">
    <w:name w:val="See Ref."/>
    <w:basedOn w:val="Normal"/>
    <w:next w:val="Normal"/>
    <w:rsid w:val="001A1589"/>
    <w:pPr>
      <w:spacing w:before="140" w:line="240" w:lineRule="auto"/>
      <w:ind w:right="360"/>
    </w:pPr>
    <w:rPr>
      <w:i/>
      <w:color w:val="000000"/>
    </w:rPr>
  </w:style>
  <w:style w:type="paragraph" w:customStyle="1" w:styleId="CodeFirst">
    <w:name w:val="Code First"/>
    <w:basedOn w:val="Code"/>
    <w:next w:val="Code"/>
    <w:rsid w:val="001A1589"/>
    <w:pPr>
      <w:spacing w:before="240"/>
    </w:pPr>
  </w:style>
  <w:style w:type="paragraph" w:customStyle="1" w:styleId="Code">
    <w:name w:val="Code"/>
    <w:basedOn w:val="Normal"/>
    <w:rsid w:val="001A1589"/>
    <w:pPr>
      <w:spacing w:before="120" w:line="240" w:lineRule="auto"/>
      <w:ind w:right="-1296"/>
    </w:pPr>
    <w:rPr>
      <w:rFonts w:ascii="Courier New" w:hAnsi="Courier New"/>
      <w:snapToGrid w:val="0"/>
      <w:color w:val="000000"/>
    </w:rPr>
  </w:style>
  <w:style w:type="paragraph" w:customStyle="1" w:styleId="CodeFirstInd">
    <w:name w:val="Code First Ind."/>
    <w:basedOn w:val="CodeFirst"/>
    <w:next w:val="Normal"/>
    <w:rsid w:val="001A1589"/>
    <w:pPr>
      <w:ind w:left="360"/>
    </w:pPr>
  </w:style>
  <w:style w:type="paragraph" w:customStyle="1" w:styleId="CodeInd">
    <w:name w:val="Code Ind."/>
    <w:basedOn w:val="CodeFirstInd"/>
    <w:rsid w:val="001A1589"/>
    <w:pPr>
      <w:spacing w:before="0"/>
    </w:pPr>
  </w:style>
  <w:style w:type="paragraph" w:customStyle="1" w:styleId="CellHeading0">
    <w:name w:val="CellHeading"/>
    <w:basedOn w:val="Normal"/>
    <w:rsid w:val="001A1589"/>
    <w:pPr>
      <w:spacing w:before="320" w:line="240" w:lineRule="auto"/>
    </w:pPr>
    <w:rPr>
      <w:rFonts w:ascii="Arial" w:hAnsi="Arial"/>
      <w:b/>
      <w:color w:val="000000"/>
    </w:rPr>
  </w:style>
  <w:style w:type="paragraph" w:customStyle="1" w:styleId="CellBody0">
    <w:name w:val="CellBody"/>
    <w:basedOn w:val="Normal"/>
    <w:rsid w:val="001A1589"/>
    <w:pPr>
      <w:spacing w:before="60" w:line="240" w:lineRule="auto"/>
    </w:pPr>
    <w:rPr>
      <w:rFonts w:ascii="Arial" w:hAnsi="Arial"/>
      <w:color w:val="000000"/>
      <w:sz w:val="18"/>
    </w:rPr>
  </w:style>
  <w:style w:type="paragraph" w:customStyle="1" w:styleId="Copyright">
    <w:name w:val="Copyright"/>
    <w:basedOn w:val="Normal"/>
    <w:rsid w:val="001A1589"/>
    <w:pPr>
      <w:keepNext/>
      <w:tabs>
        <w:tab w:val="left" w:pos="720"/>
        <w:tab w:val="left" w:pos="1440"/>
        <w:tab w:val="left" w:pos="2160"/>
        <w:tab w:val="left" w:pos="2880"/>
        <w:tab w:val="left" w:pos="3600"/>
        <w:tab w:val="left" w:pos="4320"/>
        <w:tab w:val="left" w:pos="5040"/>
        <w:tab w:val="left" w:pos="5760"/>
      </w:tabs>
      <w:spacing w:before="240" w:after="80" w:line="260" w:lineRule="atLeast"/>
      <w:ind w:right="446"/>
    </w:pPr>
    <w:rPr>
      <w:b/>
      <w:color w:val="000000"/>
    </w:rPr>
  </w:style>
  <w:style w:type="paragraph" w:customStyle="1" w:styleId="DateEdition">
    <w:name w:val="Date/Edition"/>
    <w:basedOn w:val="Normal"/>
    <w:rsid w:val="001A1589"/>
    <w:pPr>
      <w:keepNext/>
      <w:tabs>
        <w:tab w:val="left" w:pos="720"/>
        <w:tab w:val="left" w:pos="1440"/>
        <w:tab w:val="left" w:pos="2160"/>
        <w:tab w:val="left" w:pos="2880"/>
        <w:tab w:val="left" w:pos="3600"/>
        <w:tab w:val="left" w:pos="4320"/>
        <w:tab w:val="left" w:pos="5040"/>
        <w:tab w:val="left" w:pos="5760"/>
      </w:tabs>
      <w:spacing w:before="240" w:line="260" w:lineRule="atLeast"/>
    </w:pPr>
    <w:rPr>
      <w:color w:val="000000"/>
      <w:sz w:val="18"/>
    </w:rPr>
  </w:style>
  <w:style w:type="paragraph" w:customStyle="1" w:styleId="Disclaimer">
    <w:name w:val="Disclaimer"/>
    <w:basedOn w:val="Normal"/>
    <w:rsid w:val="001A1589"/>
    <w:pPr>
      <w:tabs>
        <w:tab w:val="left" w:pos="720"/>
        <w:tab w:val="left" w:pos="1440"/>
        <w:tab w:val="left" w:pos="2160"/>
        <w:tab w:val="left" w:pos="2880"/>
        <w:tab w:val="left" w:pos="3600"/>
        <w:tab w:val="left" w:pos="4320"/>
        <w:tab w:val="left" w:pos="5040"/>
        <w:tab w:val="left" w:pos="5760"/>
      </w:tabs>
      <w:spacing w:before="240" w:after="100" w:line="280" w:lineRule="atLeast"/>
    </w:pPr>
    <w:rPr>
      <w:color w:val="000000"/>
      <w:sz w:val="18"/>
    </w:rPr>
  </w:style>
  <w:style w:type="paragraph" w:styleId="Index1">
    <w:name w:val="index 1"/>
    <w:basedOn w:val="Normal"/>
    <w:next w:val="Normal"/>
    <w:autoRedefine/>
    <w:semiHidden/>
    <w:rsid w:val="001A1589"/>
    <w:pPr>
      <w:spacing w:before="120" w:line="240" w:lineRule="auto"/>
      <w:ind w:left="200" w:hanging="200"/>
    </w:pPr>
    <w:rPr>
      <w:rFonts w:ascii="Arial" w:hAnsi="Arial"/>
      <w:color w:val="000000"/>
    </w:rPr>
  </w:style>
  <w:style w:type="paragraph" w:styleId="List2">
    <w:name w:val="List 2"/>
    <w:basedOn w:val="Normal"/>
    <w:rsid w:val="001A1589"/>
    <w:pPr>
      <w:spacing w:before="120" w:line="240" w:lineRule="auto"/>
      <w:ind w:left="720" w:hanging="360"/>
    </w:pPr>
    <w:rPr>
      <w:rFonts w:ascii="Arial" w:hAnsi="Arial"/>
      <w:color w:val="000000"/>
    </w:rPr>
  </w:style>
  <w:style w:type="paragraph" w:styleId="List5">
    <w:name w:val="List 5"/>
    <w:basedOn w:val="Normal"/>
    <w:rsid w:val="001A1589"/>
    <w:pPr>
      <w:spacing w:before="120" w:line="240" w:lineRule="auto"/>
      <w:ind w:left="1800" w:hanging="360"/>
    </w:pPr>
    <w:rPr>
      <w:rFonts w:ascii="Arial" w:hAnsi="Arial"/>
      <w:color w:val="000000"/>
    </w:rPr>
  </w:style>
  <w:style w:type="paragraph" w:styleId="ListContinue2">
    <w:name w:val="List Continue 2"/>
    <w:basedOn w:val="Normal"/>
    <w:rsid w:val="001A1589"/>
    <w:pPr>
      <w:spacing w:before="120" w:after="120" w:line="240" w:lineRule="auto"/>
      <w:ind w:left="720"/>
    </w:pPr>
    <w:rPr>
      <w:rFonts w:ascii="Arial" w:hAnsi="Arial"/>
      <w:color w:val="000000"/>
    </w:rPr>
  </w:style>
  <w:style w:type="paragraph" w:styleId="MessageHeader">
    <w:name w:val="Message Header"/>
    <w:basedOn w:val="Normal"/>
    <w:rsid w:val="001A1589"/>
    <w:pPr>
      <w:pBdr>
        <w:top w:val="single" w:sz="6" w:space="1" w:color="auto"/>
        <w:left w:val="single" w:sz="6" w:space="1" w:color="auto"/>
        <w:bottom w:val="single" w:sz="6" w:space="1" w:color="auto"/>
        <w:right w:val="single" w:sz="6" w:space="1" w:color="auto"/>
      </w:pBdr>
      <w:shd w:val="pct20" w:color="auto" w:fill="auto"/>
      <w:spacing w:before="120" w:line="240" w:lineRule="auto"/>
      <w:ind w:left="1080" w:hanging="1080"/>
    </w:pPr>
    <w:rPr>
      <w:rFonts w:ascii="Arial" w:hAnsi="Arial" w:cs="Arial"/>
      <w:color w:val="000000"/>
      <w:sz w:val="24"/>
      <w:szCs w:val="24"/>
    </w:rPr>
  </w:style>
  <w:style w:type="paragraph" w:styleId="NormalIndent">
    <w:name w:val="Normal Indent"/>
    <w:basedOn w:val="Normal"/>
    <w:rsid w:val="001A1589"/>
    <w:pPr>
      <w:spacing w:before="120" w:line="240" w:lineRule="auto"/>
      <w:ind w:left="720"/>
    </w:pPr>
    <w:rPr>
      <w:rFonts w:ascii="Arial" w:hAnsi="Arial"/>
      <w:color w:val="000000"/>
    </w:rPr>
  </w:style>
  <w:style w:type="paragraph" w:customStyle="1" w:styleId="ShortReturnAddress">
    <w:name w:val="Short Return Address"/>
    <w:basedOn w:val="Normal"/>
    <w:rsid w:val="001A1589"/>
    <w:pPr>
      <w:spacing w:before="120" w:line="240" w:lineRule="auto"/>
    </w:pPr>
    <w:rPr>
      <w:rFonts w:ascii="Arial" w:hAnsi="Arial"/>
      <w:color w:val="000000"/>
    </w:rPr>
  </w:style>
  <w:style w:type="paragraph" w:customStyle="1" w:styleId="Stepnote">
    <w:name w:val="Stepnote"/>
    <w:basedOn w:val="Note"/>
    <w:rsid w:val="001A1589"/>
    <w:pPr>
      <w:ind w:left="360"/>
    </w:pPr>
  </w:style>
  <w:style w:type="paragraph" w:customStyle="1" w:styleId="Tablefootnote">
    <w:name w:val="Table footnote"/>
    <w:basedOn w:val="Normal"/>
    <w:rsid w:val="001A1589"/>
    <w:pPr>
      <w:spacing w:before="120" w:line="240" w:lineRule="auto"/>
      <w:ind w:left="180" w:hanging="180"/>
    </w:pPr>
    <w:rPr>
      <w:rFonts w:ascii="Arial" w:hAnsi="Arial"/>
      <w:spacing w:val="2"/>
      <w:sz w:val="16"/>
    </w:rPr>
  </w:style>
  <w:style w:type="paragraph" w:customStyle="1" w:styleId="TOC">
    <w:name w:val="TOC"/>
    <w:basedOn w:val="Heading2"/>
    <w:next w:val="TOC1"/>
    <w:rsid w:val="001A1589"/>
    <w:pPr>
      <w:keepLines w:val="0"/>
      <w:pageBreakBefore/>
      <w:numPr>
        <w:ilvl w:val="0"/>
        <w:numId w:val="0"/>
      </w:numPr>
      <w:tabs>
        <w:tab w:val="num" w:pos="576"/>
      </w:tabs>
      <w:spacing w:before="240" w:after="480" w:line="240" w:lineRule="auto"/>
      <w:ind w:left="576" w:hanging="576"/>
      <w:outlineLvl w:val="9"/>
    </w:pPr>
    <w:rPr>
      <w:rFonts w:ascii="Arial" w:hAnsi="Arial"/>
      <w:i/>
      <w:iCs/>
      <w:color w:val="000000"/>
    </w:rPr>
  </w:style>
  <w:style w:type="paragraph" w:customStyle="1" w:styleId="TradeMarkHeading">
    <w:name w:val="TradeMark Heading"/>
    <w:basedOn w:val="Copyright"/>
    <w:next w:val="Normal"/>
    <w:rsid w:val="001A1589"/>
    <w:pPr>
      <w:spacing w:before="400"/>
    </w:pPr>
  </w:style>
  <w:style w:type="paragraph" w:customStyle="1" w:styleId="Trademarks">
    <w:name w:val="Trademarks"/>
    <w:basedOn w:val="Normal"/>
    <w:rsid w:val="001A1589"/>
    <w:pPr>
      <w:keepNext/>
      <w:tabs>
        <w:tab w:val="left" w:pos="720"/>
        <w:tab w:val="left" w:pos="1440"/>
        <w:tab w:val="left" w:pos="2160"/>
        <w:tab w:val="left" w:pos="2880"/>
        <w:tab w:val="left" w:pos="3600"/>
        <w:tab w:val="left" w:pos="4320"/>
        <w:tab w:val="left" w:pos="5040"/>
        <w:tab w:val="left" w:pos="5760"/>
      </w:tabs>
      <w:spacing w:before="120" w:after="40" w:line="260" w:lineRule="atLeast"/>
    </w:pPr>
    <w:rPr>
      <w:color w:val="000000"/>
      <w:sz w:val="13"/>
    </w:rPr>
  </w:style>
  <w:style w:type="paragraph" w:styleId="DocumentMap">
    <w:name w:val="Document Map"/>
    <w:basedOn w:val="Normal"/>
    <w:semiHidden/>
    <w:rsid w:val="001A1589"/>
    <w:pPr>
      <w:shd w:val="clear" w:color="auto" w:fill="000080"/>
      <w:spacing w:before="120" w:line="240" w:lineRule="auto"/>
    </w:pPr>
    <w:rPr>
      <w:rFonts w:ascii="Tahoma" w:hAnsi="Tahoma" w:cs="Tahoma"/>
      <w:color w:val="000000"/>
    </w:rPr>
  </w:style>
  <w:style w:type="paragraph" w:styleId="NormalWeb">
    <w:name w:val="Normal (Web)"/>
    <w:basedOn w:val="Normal"/>
    <w:rsid w:val="001A1589"/>
    <w:pPr>
      <w:spacing w:before="100" w:beforeAutospacing="1" w:after="100" w:afterAutospacing="1" w:line="240" w:lineRule="auto"/>
    </w:pPr>
    <w:rPr>
      <w:rFonts w:ascii="Arial Unicode MS" w:eastAsia="Arial Unicode MS" w:hAnsi="Arial Unicode MS" w:cs="Arial Unicode MS" w:hint="eastAsia"/>
      <w:sz w:val="24"/>
      <w:szCs w:val="24"/>
    </w:rPr>
  </w:style>
  <w:style w:type="paragraph" w:styleId="FootnoteText">
    <w:name w:val="footnote text"/>
    <w:basedOn w:val="Normal"/>
    <w:link w:val="FootnoteTextChar"/>
    <w:uiPriority w:val="99"/>
    <w:rsid w:val="001A1589"/>
    <w:pPr>
      <w:spacing w:before="120" w:line="240" w:lineRule="auto"/>
    </w:pPr>
    <w:rPr>
      <w:rFonts w:ascii="Arial" w:hAnsi="Arial"/>
      <w:color w:val="000000"/>
    </w:rPr>
  </w:style>
  <w:style w:type="character" w:styleId="FootnoteReference">
    <w:name w:val="footnote reference"/>
    <w:uiPriority w:val="99"/>
    <w:rsid w:val="001A1589"/>
    <w:rPr>
      <w:vertAlign w:val="superscript"/>
    </w:rPr>
  </w:style>
  <w:style w:type="character" w:styleId="Strong">
    <w:name w:val="Strong"/>
    <w:qFormat/>
    <w:rsid w:val="001A1589"/>
    <w:rPr>
      <w:b/>
      <w:bCs/>
    </w:rPr>
  </w:style>
  <w:style w:type="paragraph" w:styleId="ListParagraph">
    <w:name w:val="List Paragraph"/>
    <w:basedOn w:val="Normal"/>
    <w:uiPriority w:val="34"/>
    <w:qFormat/>
    <w:rsid w:val="006B5925"/>
    <w:pPr>
      <w:spacing w:after="200" w:line="276" w:lineRule="auto"/>
      <w:ind w:left="720"/>
      <w:contextualSpacing/>
    </w:pPr>
    <w:rPr>
      <w:rFonts w:ascii="Calibri" w:eastAsia="Calibri" w:hAnsi="Calibri"/>
      <w:sz w:val="22"/>
      <w:szCs w:val="22"/>
    </w:rPr>
  </w:style>
  <w:style w:type="character" w:customStyle="1" w:styleId="hl">
    <w:name w:val="hl"/>
    <w:basedOn w:val="DefaultParagraphFont"/>
    <w:rsid w:val="00A86DC7"/>
  </w:style>
  <w:style w:type="paragraph" w:customStyle="1" w:styleId="emctabletext1">
    <w:name w:val="emctabletext1"/>
    <w:basedOn w:val="Normal"/>
    <w:rsid w:val="00887572"/>
    <w:pPr>
      <w:shd w:val="clear" w:color="auto" w:fill="EFF5FA"/>
      <w:spacing w:before="24" w:after="24" w:line="240" w:lineRule="auto"/>
      <w:ind w:left="24"/>
    </w:pPr>
    <w:rPr>
      <w:rFonts w:ascii="Verdana" w:hAnsi="Verdana"/>
      <w:color w:val="000000"/>
      <w:sz w:val="24"/>
      <w:szCs w:val="24"/>
    </w:rPr>
  </w:style>
  <w:style w:type="character" w:customStyle="1" w:styleId="Heading3Char">
    <w:name w:val="Heading 3 Char"/>
    <w:aliases w:val="h3 Char,Head 3 Char,H3 Char"/>
    <w:link w:val="Heading3"/>
    <w:rsid w:val="00B40D68"/>
    <w:rPr>
      <w:rFonts w:ascii="Times" w:hAnsi="Times"/>
      <w:b/>
      <w:sz w:val="24"/>
    </w:rPr>
  </w:style>
  <w:style w:type="character" w:customStyle="1" w:styleId="PlainTextChar">
    <w:name w:val="Plain Text Char"/>
    <w:basedOn w:val="DefaultParagraphFont"/>
    <w:link w:val="PlainText"/>
    <w:uiPriority w:val="99"/>
    <w:rsid w:val="00E602E0"/>
    <w:rPr>
      <w:rFonts w:ascii="Courier New" w:hAnsi="Courier New" w:cs="Courier New"/>
    </w:rPr>
  </w:style>
  <w:style w:type="character" w:styleId="PlaceholderText">
    <w:name w:val="Placeholder Text"/>
    <w:basedOn w:val="DefaultParagraphFont"/>
    <w:uiPriority w:val="67"/>
    <w:rsid w:val="00F73AF0"/>
    <w:rPr>
      <w:color w:val="808080"/>
    </w:rPr>
  </w:style>
  <w:style w:type="character" w:customStyle="1" w:styleId="Heading1Char">
    <w:name w:val="Heading 1 Char"/>
    <w:aliases w:val="h1 Char,Head 1 (Chapter heading) Char"/>
    <w:basedOn w:val="DefaultParagraphFont"/>
    <w:link w:val="Heading1"/>
    <w:uiPriority w:val="9"/>
    <w:rsid w:val="00C03BFD"/>
    <w:rPr>
      <w:rFonts w:ascii="Times" w:hAnsi="Times"/>
      <w:b/>
      <w:kern w:val="28"/>
      <w:sz w:val="36"/>
    </w:rPr>
  </w:style>
  <w:style w:type="character" w:customStyle="1" w:styleId="Heading2Char">
    <w:name w:val="Heading 2 Char"/>
    <w:aliases w:val="H2 Char,h2 Char,Head 2 Char,NoNewPg Char"/>
    <w:basedOn w:val="DefaultParagraphFont"/>
    <w:link w:val="Heading2"/>
    <w:uiPriority w:val="9"/>
    <w:rsid w:val="00C03BFD"/>
    <w:rPr>
      <w:rFonts w:ascii="Times" w:hAnsi="Times"/>
      <w:b/>
      <w:sz w:val="28"/>
    </w:rPr>
  </w:style>
  <w:style w:type="character" w:customStyle="1" w:styleId="FootnoteTextChar">
    <w:name w:val="Footnote Text Char"/>
    <w:basedOn w:val="DefaultParagraphFont"/>
    <w:link w:val="FootnoteText"/>
    <w:uiPriority w:val="99"/>
    <w:rsid w:val="00C03BFD"/>
    <w:rPr>
      <w:rFonts w:ascii="Arial" w:hAnsi="Arial"/>
      <w:color w:val="000000"/>
    </w:rPr>
  </w:style>
  <w:style w:type="paragraph" w:styleId="Revision">
    <w:name w:val="Revision"/>
    <w:hidden/>
    <w:uiPriority w:val="71"/>
    <w:rsid w:val="00973815"/>
    <w:rPr>
      <w:rFonts w:ascii="Times" w:hAnsi="Times"/>
    </w:rPr>
  </w:style>
  <w:style w:type="character" w:customStyle="1" w:styleId="Heading4Char">
    <w:name w:val="Heading 4 Char"/>
    <w:aliases w:val="H4 Char"/>
    <w:basedOn w:val="DefaultParagraphFont"/>
    <w:link w:val="Heading4"/>
    <w:rsid w:val="00A3499E"/>
    <w:rPr>
      <w:b/>
      <w:i/>
      <w:sz w:val="22"/>
    </w:rPr>
  </w:style>
  <w:style w:type="paragraph" w:customStyle="1" w:styleId="Normq">
    <w:name w:val="Normq"/>
    <w:basedOn w:val="ListParagraph"/>
    <w:rsid w:val="004D348D"/>
    <w:pPr>
      <w:numPr>
        <w:numId w:val="14"/>
      </w:numPr>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0722">
      <w:bodyDiv w:val="1"/>
      <w:marLeft w:val="0"/>
      <w:marRight w:val="0"/>
      <w:marTop w:val="0"/>
      <w:marBottom w:val="0"/>
      <w:divBdr>
        <w:top w:val="none" w:sz="0" w:space="0" w:color="auto"/>
        <w:left w:val="none" w:sz="0" w:space="0" w:color="auto"/>
        <w:bottom w:val="none" w:sz="0" w:space="0" w:color="auto"/>
        <w:right w:val="none" w:sz="0" w:space="0" w:color="auto"/>
      </w:divBdr>
    </w:div>
    <w:div w:id="24907903">
      <w:bodyDiv w:val="1"/>
      <w:marLeft w:val="0"/>
      <w:marRight w:val="0"/>
      <w:marTop w:val="0"/>
      <w:marBottom w:val="0"/>
      <w:divBdr>
        <w:top w:val="none" w:sz="0" w:space="0" w:color="auto"/>
        <w:left w:val="none" w:sz="0" w:space="0" w:color="auto"/>
        <w:bottom w:val="none" w:sz="0" w:space="0" w:color="auto"/>
        <w:right w:val="none" w:sz="0" w:space="0" w:color="auto"/>
      </w:divBdr>
      <w:divsChild>
        <w:div w:id="27142791">
          <w:marLeft w:val="1800"/>
          <w:marRight w:val="0"/>
          <w:marTop w:val="60"/>
          <w:marBottom w:val="0"/>
          <w:divBdr>
            <w:top w:val="none" w:sz="0" w:space="0" w:color="auto"/>
            <w:left w:val="none" w:sz="0" w:space="0" w:color="auto"/>
            <w:bottom w:val="none" w:sz="0" w:space="0" w:color="auto"/>
            <w:right w:val="none" w:sz="0" w:space="0" w:color="auto"/>
          </w:divBdr>
        </w:div>
        <w:div w:id="52002677">
          <w:marLeft w:val="1800"/>
          <w:marRight w:val="0"/>
          <w:marTop w:val="60"/>
          <w:marBottom w:val="0"/>
          <w:divBdr>
            <w:top w:val="none" w:sz="0" w:space="0" w:color="auto"/>
            <w:left w:val="none" w:sz="0" w:space="0" w:color="auto"/>
            <w:bottom w:val="none" w:sz="0" w:space="0" w:color="auto"/>
            <w:right w:val="none" w:sz="0" w:space="0" w:color="auto"/>
          </w:divBdr>
        </w:div>
        <w:div w:id="121850698">
          <w:marLeft w:val="1800"/>
          <w:marRight w:val="0"/>
          <w:marTop w:val="60"/>
          <w:marBottom w:val="0"/>
          <w:divBdr>
            <w:top w:val="none" w:sz="0" w:space="0" w:color="auto"/>
            <w:left w:val="none" w:sz="0" w:space="0" w:color="auto"/>
            <w:bottom w:val="none" w:sz="0" w:space="0" w:color="auto"/>
            <w:right w:val="none" w:sz="0" w:space="0" w:color="auto"/>
          </w:divBdr>
        </w:div>
        <w:div w:id="1590580846">
          <w:marLeft w:val="1800"/>
          <w:marRight w:val="0"/>
          <w:marTop w:val="60"/>
          <w:marBottom w:val="0"/>
          <w:divBdr>
            <w:top w:val="none" w:sz="0" w:space="0" w:color="auto"/>
            <w:left w:val="none" w:sz="0" w:space="0" w:color="auto"/>
            <w:bottom w:val="none" w:sz="0" w:space="0" w:color="auto"/>
            <w:right w:val="none" w:sz="0" w:space="0" w:color="auto"/>
          </w:divBdr>
        </w:div>
        <w:div w:id="1634670543">
          <w:marLeft w:val="1166"/>
          <w:marRight w:val="0"/>
          <w:marTop w:val="60"/>
          <w:marBottom w:val="0"/>
          <w:divBdr>
            <w:top w:val="none" w:sz="0" w:space="0" w:color="auto"/>
            <w:left w:val="none" w:sz="0" w:space="0" w:color="auto"/>
            <w:bottom w:val="none" w:sz="0" w:space="0" w:color="auto"/>
            <w:right w:val="none" w:sz="0" w:space="0" w:color="auto"/>
          </w:divBdr>
        </w:div>
        <w:div w:id="1760786734">
          <w:marLeft w:val="1166"/>
          <w:marRight w:val="0"/>
          <w:marTop w:val="60"/>
          <w:marBottom w:val="0"/>
          <w:divBdr>
            <w:top w:val="none" w:sz="0" w:space="0" w:color="auto"/>
            <w:left w:val="none" w:sz="0" w:space="0" w:color="auto"/>
            <w:bottom w:val="none" w:sz="0" w:space="0" w:color="auto"/>
            <w:right w:val="none" w:sz="0" w:space="0" w:color="auto"/>
          </w:divBdr>
        </w:div>
        <w:div w:id="1902017201">
          <w:marLeft w:val="1800"/>
          <w:marRight w:val="0"/>
          <w:marTop w:val="60"/>
          <w:marBottom w:val="0"/>
          <w:divBdr>
            <w:top w:val="none" w:sz="0" w:space="0" w:color="auto"/>
            <w:left w:val="none" w:sz="0" w:space="0" w:color="auto"/>
            <w:bottom w:val="none" w:sz="0" w:space="0" w:color="auto"/>
            <w:right w:val="none" w:sz="0" w:space="0" w:color="auto"/>
          </w:divBdr>
        </w:div>
        <w:div w:id="2141920772">
          <w:marLeft w:val="1800"/>
          <w:marRight w:val="0"/>
          <w:marTop w:val="60"/>
          <w:marBottom w:val="0"/>
          <w:divBdr>
            <w:top w:val="none" w:sz="0" w:space="0" w:color="auto"/>
            <w:left w:val="none" w:sz="0" w:space="0" w:color="auto"/>
            <w:bottom w:val="none" w:sz="0" w:space="0" w:color="auto"/>
            <w:right w:val="none" w:sz="0" w:space="0" w:color="auto"/>
          </w:divBdr>
        </w:div>
        <w:div w:id="2142186325">
          <w:marLeft w:val="1800"/>
          <w:marRight w:val="0"/>
          <w:marTop w:val="60"/>
          <w:marBottom w:val="0"/>
          <w:divBdr>
            <w:top w:val="none" w:sz="0" w:space="0" w:color="auto"/>
            <w:left w:val="none" w:sz="0" w:space="0" w:color="auto"/>
            <w:bottom w:val="none" w:sz="0" w:space="0" w:color="auto"/>
            <w:right w:val="none" w:sz="0" w:space="0" w:color="auto"/>
          </w:divBdr>
        </w:div>
      </w:divsChild>
    </w:div>
    <w:div w:id="62070253">
      <w:bodyDiv w:val="1"/>
      <w:marLeft w:val="0"/>
      <w:marRight w:val="0"/>
      <w:marTop w:val="0"/>
      <w:marBottom w:val="0"/>
      <w:divBdr>
        <w:top w:val="none" w:sz="0" w:space="0" w:color="auto"/>
        <w:left w:val="none" w:sz="0" w:space="0" w:color="auto"/>
        <w:bottom w:val="none" w:sz="0" w:space="0" w:color="auto"/>
        <w:right w:val="none" w:sz="0" w:space="0" w:color="auto"/>
      </w:divBdr>
    </w:div>
    <w:div w:id="64189067">
      <w:bodyDiv w:val="1"/>
      <w:marLeft w:val="0"/>
      <w:marRight w:val="0"/>
      <w:marTop w:val="0"/>
      <w:marBottom w:val="0"/>
      <w:divBdr>
        <w:top w:val="none" w:sz="0" w:space="0" w:color="auto"/>
        <w:left w:val="none" w:sz="0" w:space="0" w:color="auto"/>
        <w:bottom w:val="none" w:sz="0" w:space="0" w:color="auto"/>
        <w:right w:val="none" w:sz="0" w:space="0" w:color="auto"/>
      </w:divBdr>
    </w:div>
    <w:div w:id="74211839">
      <w:bodyDiv w:val="1"/>
      <w:marLeft w:val="0"/>
      <w:marRight w:val="0"/>
      <w:marTop w:val="0"/>
      <w:marBottom w:val="0"/>
      <w:divBdr>
        <w:top w:val="none" w:sz="0" w:space="0" w:color="auto"/>
        <w:left w:val="none" w:sz="0" w:space="0" w:color="auto"/>
        <w:bottom w:val="none" w:sz="0" w:space="0" w:color="auto"/>
        <w:right w:val="none" w:sz="0" w:space="0" w:color="auto"/>
      </w:divBdr>
    </w:div>
    <w:div w:id="120804603">
      <w:bodyDiv w:val="1"/>
      <w:marLeft w:val="0"/>
      <w:marRight w:val="0"/>
      <w:marTop w:val="0"/>
      <w:marBottom w:val="0"/>
      <w:divBdr>
        <w:top w:val="none" w:sz="0" w:space="0" w:color="auto"/>
        <w:left w:val="none" w:sz="0" w:space="0" w:color="auto"/>
        <w:bottom w:val="none" w:sz="0" w:space="0" w:color="auto"/>
        <w:right w:val="none" w:sz="0" w:space="0" w:color="auto"/>
      </w:divBdr>
    </w:div>
    <w:div w:id="161941473">
      <w:bodyDiv w:val="1"/>
      <w:marLeft w:val="0"/>
      <w:marRight w:val="0"/>
      <w:marTop w:val="0"/>
      <w:marBottom w:val="0"/>
      <w:divBdr>
        <w:top w:val="none" w:sz="0" w:space="0" w:color="auto"/>
        <w:left w:val="none" w:sz="0" w:space="0" w:color="auto"/>
        <w:bottom w:val="none" w:sz="0" w:space="0" w:color="auto"/>
        <w:right w:val="none" w:sz="0" w:space="0" w:color="auto"/>
      </w:divBdr>
    </w:div>
    <w:div w:id="165169627">
      <w:bodyDiv w:val="1"/>
      <w:marLeft w:val="0"/>
      <w:marRight w:val="0"/>
      <w:marTop w:val="0"/>
      <w:marBottom w:val="0"/>
      <w:divBdr>
        <w:top w:val="none" w:sz="0" w:space="0" w:color="auto"/>
        <w:left w:val="none" w:sz="0" w:space="0" w:color="auto"/>
        <w:bottom w:val="none" w:sz="0" w:space="0" w:color="auto"/>
        <w:right w:val="none" w:sz="0" w:space="0" w:color="auto"/>
      </w:divBdr>
    </w:div>
    <w:div w:id="181209758">
      <w:bodyDiv w:val="1"/>
      <w:marLeft w:val="30"/>
      <w:marRight w:val="30"/>
      <w:marTop w:val="0"/>
      <w:marBottom w:val="0"/>
      <w:divBdr>
        <w:top w:val="none" w:sz="0" w:space="0" w:color="auto"/>
        <w:left w:val="none" w:sz="0" w:space="0" w:color="auto"/>
        <w:bottom w:val="none" w:sz="0" w:space="0" w:color="auto"/>
        <w:right w:val="none" w:sz="0" w:space="0" w:color="auto"/>
      </w:divBdr>
      <w:divsChild>
        <w:div w:id="603802969">
          <w:marLeft w:val="0"/>
          <w:marRight w:val="0"/>
          <w:marTop w:val="0"/>
          <w:marBottom w:val="0"/>
          <w:divBdr>
            <w:top w:val="none" w:sz="0" w:space="0" w:color="auto"/>
            <w:left w:val="none" w:sz="0" w:space="0" w:color="auto"/>
            <w:bottom w:val="none" w:sz="0" w:space="0" w:color="auto"/>
            <w:right w:val="none" w:sz="0" w:space="0" w:color="auto"/>
          </w:divBdr>
          <w:divsChild>
            <w:div w:id="602763142">
              <w:marLeft w:val="0"/>
              <w:marRight w:val="0"/>
              <w:marTop w:val="0"/>
              <w:marBottom w:val="0"/>
              <w:divBdr>
                <w:top w:val="none" w:sz="0" w:space="0" w:color="auto"/>
                <w:left w:val="none" w:sz="0" w:space="0" w:color="auto"/>
                <w:bottom w:val="none" w:sz="0" w:space="0" w:color="auto"/>
                <w:right w:val="none" w:sz="0" w:space="0" w:color="auto"/>
              </w:divBdr>
            </w:div>
            <w:div w:id="1245842751">
              <w:marLeft w:val="0"/>
              <w:marRight w:val="0"/>
              <w:marTop w:val="0"/>
              <w:marBottom w:val="0"/>
              <w:divBdr>
                <w:top w:val="none" w:sz="0" w:space="0" w:color="auto"/>
                <w:left w:val="none" w:sz="0" w:space="0" w:color="auto"/>
                <w:bottom w:val="none" w:sz="0" w:space="0" w:color="auto"/>
                <w:right w:val="none" w:sz="0" w:space="0" w:color="auto"/>
              </w:divBdr>
              <w:divsChild>
                <w:div w:id="1920409964">
                  <w:marLeft w:val="180"/>
                  <w:marRight w:val="0"/>
                  <w:marTop w:val="0"/>
                  <w:marBottom w:val="0"/>
                  <w:divBdr>
                    <w:top w:val="none" w:sz="0" w:space="0" w:color="auto"/>
                    <w:left w:val="none" w:sz="0" w:space="0" w:color="auto"/>
                    <w:bottom w:val="none" w:sz="0" w:space="0" w:color="auto"/>
                    <w:right w:val="none" w:sz="0" w:space="0" w:color="auto"/>
                  </w:divBdr>
                  <w:divsChild>
                    <w:div w:id="36637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182112">
          <w:marLeft w:val="0"/>
          <w:marRight w:val="0"/>
          <w:marTop w:val="0"/>
          <w:marBottom w:val="0"/>
          <w:divBdr>
            <w:top w:val="none" w:sz="0" w:space="0" w:color="auto"/>
            <w:left w:val="none" w:sz="0" w:space="0" w:color="auto"/>
            <w:bottom w:val="none" w:sz="0" w:space="0" w:color="auto"/>
            <w:right w:val="none" w:sz="0" w:space="0" w:color="auto"/>
          </w:divBdr>
          <w:divsChild>
            <w:div w:id="1557736967">
              <w:marLeft w:val="0"/>
              <w:marRight w:val="0"/>
              <w:marTop w:val="0"/>
              <w:marBottom w:val="0"/>
              <w:divBdr>
                <w:top w:val="none" w:sz="0" w:space="0" w:color="auto"/>
                <w:left w:val="none" w:sz="0" w:space="0" w:color="auto"/>
                <w:bottom w:val="none" w:sz="0" w:space="0" w:color="auto"/>
                <w:right w:val="none" w:sz="0" w:space="0" w:color="auto"/>
              </w:divBdr>
              <w:divsChild>
                <w:div w:id="991182608">
                  <w:marLeft w:val="180"/>
                  <w:marRight w:val="0"/>
                  <w:marTop w:val="0"/>
                  <w:marBottom w:val="0"/>
                  <w:divBdr>
                    <w:top w:val="none" w:sz="0" w:space="0" w:color="auto"/>
                    <w:left w:val="none" w:sz="0" w:space="0" w:color="auto"/>
                    <w:bottom w:val="none" w:sz="0" w:space="0" w:color="auto"/>
                    <w:right w:val="none" w:sz="0" w:space="0" w:color="auto"/>
                  </w:divBdr>
                  <w:divsChild>
                    <w:div w:id="20107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80158">
          <w:marLeft w:val="0"/>
          <w:marRight w:val="0"/>
          <w:marTop w:val="0"/>
          <w:marBottom w:val="0"/>
          <w:divBdr>
            <w:top w:val="none" w:sz="0" w:space="0" w:color="auto"/>
            <w:left w:val="none" w:sz="0" w:space="0" w:color="auto"/>
            <w:bottom w:val="none" w:sz="0" w:space="0" w:color="auto"/>
            <w:right w:val="none" w:sz="0" w:space="0" w:color="auto"/>
          </w:divBdr>
          <w:divsChild>
            <w:div w:id="43018798">
              <w:marLeft w:val="0"/>
              <w:marRight w:val="0"/>
              <w:marTop w:val="0"/>
              <w:marBottom w:val="0"/>
              <w:divBdr>
                <w:top w:val="none" w:sz="0" w:space="0" w:color="auto"/>
                <w:left w:val="none" w:sz="0" w:space="0" w:color="auto"/>
                <w:bottom w:val="none" w:sz="0" w:space="0" w:color="auto"/>
                <w:right w:val="none" w:sz="0" w:space="0" w:color="auto"/>
              </w:divBdr>
              <w:divsChild>
                <w:div w:id="779568990">
                  <w:marLeft w:val="180"/>
                  <w:marRight w:val="0"/>
                  <w:marTop w:val="0"/>
                  <w:marBottom w:val="0"/>
                  <w:divBdr>
                    <w:top w:val="none" w:sz="0" w:space="0" w:color="auto"/>
                    <w:left w:val="none" w:sz="0" w:space="0" w:color="auto"/>
                    <w:bottom w:val="none" w:sz="0" w:space="0" w:color="auto"/>
                    <w:right w:val="none" w:sz="0" w:space="0" w:color="auto"/>
                  </w:divBdr>
                  <w:divsChild>
                    <w:div w:id="19639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571010">
          <w:marLeft w:val="0"/>
          <w:marRight w:val="0"/>
          <w:marTop w:val="0"/>
          <w:marBottom w:val="0"/>
          <w:divBdr>
            <w:top w:val="none" w:sz="0" w:space="0" w:color="auto"/>
            <w:left w:val="none" w:sz="0" w:space="0" w:color="auto"/>
            <w:bottom w:val="none" w:sz="0" w:space="0" w:color="auto"/>
            <w:right w:val="none" w:sz="0" w:space="0" w:color="auto"/>
          </w:divBdr>
          <w:divsChild>
            <w:div w:id="925961378">
              <w:marLeft w:val="0"/>
              <w:marRight w:val="0"/>
              <w:marTop w:val="0"/>
              <w:marBottom w:val="0"/>
              <w:divBdr>
                <w:top w:val="none" w:sz="0" w:space="0" w:color="auto"/>
                <w:left w:val="none" w:sz="0" w:space="0" w:color="auto"/>
                <w:bottom w:val="none" w:sz="0" w:space="0" w:color="auto"/>
                <w:right w:val="none" w:sz="0" w:space="0" w:color="auto"/>
              </w:divBdr>
              <w:divsChild>
                <w:div w:id="519052538">
                  <w:marLeft w:val="180"/>
                  <w:marRight w:val="0"/>
                  <w:marTop w:val="0"/>
                  <w:marBottom w:val="0"/>
                  <w:divBdr>
                    <w:top w:val="none" w:sz="0" w:space="0" w:color="auto"/>
                    <w:left w:val="none" w:sz="0" w:space="0" w:color="auto"/>
                    <w:bottom w:val="none" w:sz="0" w:space="0" w:color="auto"/>
                    <w:right w:val="none" w:sz="0" w:space="0" w:color="auto"/>
                  </w:divBdr>
                  <w:divsChild>
                    <w:div w:id="1916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836">
          <w:marLeft w:val="0"/>
          <w:marRight w:val="0"/>
          <w:marTop w:val="0"/>
          <w:marBottom w:val="0"/>
          <w:divBdr>
            <w:top w:val="none" w:sz="0" w:space="0" w:color="auto"/>
            <w:left w:val="none" w:sz="0" w:space="0" w:color="auto"/>
            <w:bottom w:val="none" w:sz="0" w:space="0" w:color="auto"/>
            <w:right w:val="none" w:sz="0" w:space="0" w:color="auto"/>
          </w:divBdr>
          <w:divsChild>
            <w:div w:id="843982794">
              <w:marLeft w:val="0"/>
              <w:marRight w:val="0"/>
              <w:marTop w:val="0"/>
              <w:marBottom w:val="0"/>
              <w:divBdr>
                <w:top w:val="none" w:sz="0" w:space="0" w:color="auto"/>
                <w:left w:val="none" w:sz="0" w:space="0" w:color="auto"/>
                <w:bottom w:val="none" w:sz="0" w:space="0" w:color="auto"/>
                <w:right w:val="none" w:sz="0" w:space="0" w:color="auto"/>
              </w:divBdr>
            </w:div>
            <w:div w:id="1926261404">
              <w:marLeft w:val="0"/>
              <w:marRight w:val="0"/>
              <w:marTop w:val="0"/>
              <w:marBottom w:val="0"/>
              <w:divBdr>
                <w:top w:val="none" w:sz="0" w:space="0" w:color="auto"/>
                <w:left w:val="none" w:sz="0" w:space="0" w:color="auto"/>
                <w:bottom w:val="none" w:sz="0" w:space="0" w:color="auto"/>
                <w:right w:val="none" w:sz="0" w:space="0" w:color="auto"/>
              </w:divBdr>
              <w:divsChild>
                <w:div w:id="565070082">
                  <w:marLeft w:val="180"/>
                  <w:marRight w:val="0"/>
                  <w:marTop w:val="0"/>
                  <w:marBottom w:val="0"/>
                  <w:divBdr>
                    <w:top w:val="none" w:sz="0" w:space="0" w:color="auto"/>
                    <w:left w:val="none" w:sz="0" w:space="0" w:color="auto"/>
                    <w:bottom w:val="none" w:sz="0" w:space="0" w:color="auto"/>
                    <w:right w:val="none" w:sz="0" w:space="0" w:color="auto"/>
                  </w:divBdr>
                  <w:divsChild>
                    <w:div w:id="2880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105610">
          <w:marLeft w:val="0"/>
          <w:marRight w:val="0"/>
          <w:marTop w:val="0"/>
          <w:marBottom w:val="0"/>
          <w:divBdr>
            <w:top w:val="none" w:sz="0" w:space="0" w:color="auto"/>
            <w:left w:val="none" w:sz="0" w:space="0" w:color="auto"/>
            <w:bottom w:val="none" w:sz="0" w:space="0" w:color="auto"/>
            <w:right w:val="none" w:sz="0" w:space="0" w:color="auto"/>
          </w:divBdr>
          <w:divsChild>
            <w:div w:id="446511320">
              <w:marLeft w:val="0"/>
              <w:marRight w:val="0"/>
              <w:marTop w:val="0"/>
              <w:marBottom w:val="0"/>
              <w:divBdr>
                <w:top w:val="none" w:sz="0" w:space="0" w:color="auto"/>
                <w:left w:val="none" w:sz="0" w:space="0" w:color="auto"/>
                <w:bottom w:val="none" w:sz="0" w:space="0" w:color="auto"/>
                <w:right w:val="none" w:sz="0" w:space="0" w:color="auto"/>
              </w:divBdr>
              <w:divsChild>
                <w:div w:id="539823999">
                  <w:marLeft w:val="180"/>
                  <w:marRight w:val="0"/>
                  <w:marTop w:val="0"/>
                  <w:marBottom w:val="0"/>
                  <w:divBdr>
                    <w:top w:val="none" w:sz="0" w:space="0" w:color="auto"/>
                    <w:left w:val="none" w:sz="0" w:space="0" w:color="auto"/>
                    <w:bottom w:val="none" w:sz="0" w:space="0" w:color="auto"/>
                    <w:right w:val="none" w:sz="0" w:space="0" w:color="auto"/>
                  </w:divBdr>
                  <w:divsChild>
                    <w:div w:id="2290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05072">
          <w:marLeft w:val="0"/>
          <w:marRight w:val="0"/>
          <w:marTop w:val="0"/>
          <w:marBottom w:val="0"/>
          <w:divBdr>
            <w:top w:val="none" w:sz="0" w:space="0" w:color="auto"/>
            <w:left w:val="none" w:sz="0" w:space="0" w:color="auto"/>
            <w:bottom w:val="none" w:sz="0" w:space="0" w:color="auto"/>
            <w:right w:val="none" w:sz="0" w:space="0" w:color="auto"/>
          </w:divBdr>
          <w:divsChild>
            <w:div w:id="946348661">
              <w:marLeft w:val="0"/>
              <w:marRight w:val="0"/>
              <w:marTop w:val="0"/>
              <w:marBottom w:val="0"/>
              <w:divBdr>
                <w:top w:val="none" w:sz="0" w:space="0" w:color="auto"/>
                <w:left w:val="none" w:sz="0" w:space="0" w:color="auto"/>
                <w:bottom w:val="none" w:sz="0" w:space="0" w:color="auto"/>
                <w:right w:val="none" w:sz="0" w:space="0" w:color="auto"/>
              </w:divBdr>
              <w:divsChild>
                <w:div w:id="340477475">
                  <w:marLeft w:val="180"/>
                  <w:marRight w:val="0"/>
                  <w:marTop w:val="0"/>
                  <w:marBottom w:val="0"/>
                  <w:divBdr>
                    <w:top w:val="none" w:sz="0" w:space="0" w:color="auto"/>
                    <w:left w:val="none" w:sz="0" w:space="0" w:color="auto"/>
                    <w:bottom w:val="none" w:sz="0" w:space="0" w:color="auto"/>
                    <w:right w:val="none" w:sz="0" w:space="0" w:color="auto"/>
                  </w:divBdr>
                  <w:divsChild>
                    <w:div w:id="16843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9789">
      <w:bodyDiv w:val="1"/>
      <w:marLeft w:val="0"/>
      <w:marRight w:val="0"/>
      <w:marTop w:val="0"/>
      <w:marBottom w:val="0"/>
      <w:divBdr>
        <w:top w:val="none" w:sz="0" w:space="0" w:color="auto"/>
        <w:left w:val="none" w:sz="0" w:space="0" w:color="auto"/>
        <w:bottom w:val="none" w:sz="0" w:space="0" w:color="auto"/>
        <w:right w:val="none" w:sz="0" w:space="0" w:color="auto"/>
      </w:divBdr>
    </w:div>
    <w:div w:id="267860984">
      <w:bodyDiv w:val="1"/>
      <w:marLeft w:val="0"/>
      <w:marRight w:val="0"/>
      <w:marTop w:val="0"/>
      <w:marBottom w:val="0"/>
      <w:divBdr>
        <w:top w:val="none" w:sz="0" w:space="0" w:color="auto"/>
        <w:left w:val="none" w:sz="0" w:space="0" w:color="auto"/>
        <w:bottom w:val="none" w:sz="0" w:space="0" w:color="auto"/>
        <w:right w:val="none" w:sz="0" w:space="0" w:color="auto"/>
      </w:divBdr>
    </w:div>
    <w:div w:id="281114305">
      <w:bodyDiv w:val="1"/>
      <w:marLeft w:val="0"/>
      <w:marRight w:val="0"/>
      <w:marTop w:val="0"/>
      <w:marBottom w:val="0"/>
      <w:divBdr>
        <w:top w:val="none" w:sz="0" w:space="0" w:color="auto"/>
        <w:left w:val="none" w:sz="0" w:space="0" w:color="auto"/>
        <w:bottom w:val="none" w:sz="0" w:space="0" w:color="auto"/>
        <w:right w:val="none" w:sz="0" w:space="0" w:color="auto"/>
      </w:divBdr>
    </w:div>
    <w:div w:id="307757194">
      <w:bodyDiv w:val="1"/>
      <w:marLeft w:val="0"/>
      <w:marRight w:val="0"/>
      <w:marTop w:val="0"/>
      <w:marBottom w:val="0"/>
      <w:divBdr>
        <w:top w:val="none" w:sz="0" w:space="0" w:color="auto"/>
        <w:left w:val="none" w:sz="0" w:space="0" w:color="auto"/>
        <w:bottom w:val="none" w:sz="0" w:space="0" w:color="auto"/>
        <w:right w:val="none" w:sz="0" w:space="0" w:color="auto"/>
      </w:divBdr>
    </w:div>
    <w:div w:id="338049376">
      <w:bodyDiv w:val="1"/>
      <w:marLeft w:val="0"/>
      <w:marRight w:val="0"/>
      <w:marTop w:val="0"/>
      <w:marBottom w:val="0"/>
      <w:divBdr>
        <w:top w:val="none" w:sz="0" w:space="0" w:color="auto"/>
        <w:left w:val="none" w:sz="0" w:space="0" w:color="auto"/>
        <w:bottom w:val="none" w:sz="0" w:space="0" w:color="auto"/>
        <w:right w:val="none" w:sz="0" w:space="0" w:color="auto"/>
      </w:divBdr>
    </w:div>
    <w:div w:id="354383646">
      <w:bodyDiv w:val="1"/>
      <w:marLeft w:val="0"/>
      <w:marRight w:val="0"/>
      <w:marTop w:val="0"/>
      <w:marBottom w:val="0"/>
      <w:divBdr>
        <w:top w:val="none" w:sz="0" w:space="0" w:color="auto"/>
        <w:left w:val="none" w:sz="0" w:space="0" w:color="auto"/>
        <w:bottom w:val="none" w:sz="0" w:space="0" w:color="auto"/>
        <w:right w:val="none" w:sz="0" w:space="0" w:color="auto"/>
      </w:divBdr>
    </w:div>
    <w:div w:id="379592841">
      <w:bodyDiv w:val="1"/>
      <w:marLeft w:val="0"/>
      <w:marRight w:val="0"/>
      <w:marTop w:val="0"/>
      <w:marBottom w:val="0"/>
      <w:divBdr>
        <w:top w:val="none" w:sz="0" w:space="0" w:color="auto"/>
        <w:left w:val="none" w:sz="0" w:space="0" w:color="auto"/>
        <w:bottom w:val="none" w:sz="0" w:space="0" w:color="auto"/>
        <w:right w:val="none" w:sz="0" w:space="0" w:color="auto"/>
      </w:divBdr>
    </w:div>
    <w:div w:id="466630407">
      <w:bodyDiv w:val="1"/>
      <w:marLeft w:val="0"/>
      <w:marRight w:val="0"/>
      <w:marTop w:val="0"/>
      <w:marBottom w:val="0"/>
      <w:divBdr>
        <w:top w:val="none" w:sz="0" w:space="0" w:color="auto"/>
        <w:left w:val="none" w:sz="0" w:space="0" w:color="auto"/>
        <w:bottom w:val="none" w:sz="0" w:space="0" w:color="auto"/>
        <w:right w:val="none" w:sz="0" w:space="0" w:color="auto"/>
      </w:divBdr>
    </w:div>
    <w:div w:id="467358417">
      <w:bodyDiv w:val="1"/>
      <w:marLeft w:val="0"/>
      <w:marRight w:val="0"/>
      <w:marTop w:val="0"/>
      <w:marBottom w:val="0"/>
      <w:divBdr>
        <w:top w:val="none" w:sz="0" w:space="0" w:color="auto"/>
        <w:left w:val="none" w:sz="0" w:space="0" w:color="auto"/>
        <w:bottom w:val="none" w:sz="0" w:space="0" w:color="auto"/>
        <w:right w:val="none" w:sz="0" w:space="0" w:color="auto"/>
      </w:divBdr>
    </w:div>
    <w:div w:id="500318766">
      <w:bodyDiv w:val="1"/>
      <w:marLeft w:val="0"/>
      <w:marRight w:val="0"/>
      <w:marTop w:val="0"/>
      <w:marBottom w:val="0"/>
      <w:divBdr>
        <w:top w:val="none" w:sz="0" w:space="0" w:color="auto"/>
        <w:left w:val="none" w:sz="0" w:space="0" w:color="auto"/>
        <w:bottom w:val="none" w:sz="0" w:space="0" w:color="auto"/>
        <w:right w:val="none" w:sz="0" w:space="0" w:color="auto"/>
      </w:divBdr>
    </w:div>
    <w:div w:id="556548754">
      <w:bodyDiv w:val="1"/>
      <w:marLeft w:val="0"/>
      <w:marRight w:val="0"/>
      <w:marTop w:val="0"/>
      <w:marBottom w:val="0"/>
      <w:divBdr>
        <w:top w:val="none" w:sz="0" w:space="0" w:color="auto"/>
        <w:left w:val="none" w:sz="0" w:space="0" w:color="auto"/>
        <w:bottom w:val="none" w:sz="0" w:space="0" w:color="auto"/>
        <w:right w:val="none" w:sz="0" w:space="0" w:color="auto"/>
      </w:divBdr>
      <w:divsChild>
        <w:div w:id="1197889788">
          <w:marLeft w:val="1166"/>
          <w:marRight w:val="0"/>
          <w:marTop w:val="60"/>
          <w:marBottom w:val="0"/>
          <w:divBdr>
            <w:top w:val="none" w:sz="0" w:space="0" w:color="auto"/>
            <w:left w:val="none" w:sz="0" w:space="0" w:color="auto"/>
            <w:bottom w:val="none" w:sz="0" w:space="0" w:color="auto"/>
            <w:right w:val="none" w:sz="0" w:space="0" w:color="auto"/>
          </w:divBdr>
        </w:div>
        <w:div w:id="1609776857">
          <w:marLeft w:val="1166"/>
          <w:marRight w:val="0"/>
          <w:marTop w:val="60"/>
          <w:marBottom w:val="0"/>
          <w:divBdr>
            <w:top w:val="none" w:sz="0" w:space="0" w:color="auto"/>
            <w:left w:val="none" w:sz="0" w:space="0" w:color="auto"/>
            <w:bottom w:val="none" w:sz="0" w:space="0" w:color="auto"/>
            <w:right w:val="none" w:sz="0" w:space="0" w:color="auto"/>
          </w:divBdr>
        </w:div>
        <w:div w:id="1934319504">
          <w:marLeft w:val="360"/>
          <w:marRight w:val="0"/>
          <w:marTop w:val="240"/>
          <w:marBottom w:val="0"/>
          <w:divBdr>
            <w:top w:val="none" w:sz="0" w:space="0" w:color="auto"/>
            <w:left w:val="none" w:sz="0" w:space="0" w:color="auto"/>
            <w:bottom w:val="none" w:sz="0" w:space="0" w:color="auto"/>
            <w:right w:val="none" w:sz="0" w:space="0" w:color="auto"/>
          </w:divBdr>
        </w:div>
      </w:divsChild>
    </w:div>
    <w:div w:id="653802151">
      <w:bodyDiv w:val="1"/>
      <w:marLeft w:val="0"/>
      <w:marRight w:val="0"/>
      <w:marTop w:val="0"/>
      <w:marBottom w:val="0"/>
      <w:divBdr>
        <w:top w:val="none" w:sz="0" w:space="0" w:color="auto"/>
        <w:left w:val="none" w:sz="0" w:space="0" w:color="auto"/>
        <w:bottom w:val="none" w:sz="0" w:space="0" w:color="auto"/>
        <w:right w:val="none" w:sz="0" w:space="0" w:color="auto"/>
      </w:divBdr>
    </w:div>
    <w:div w:id="654913017">
      <w:bodyDiv w:val="1"/>
      <w:marLeft w:val="0"/>
      <w:marRight w:val="0"/>
      <w:marTop w:val="0"/>
      <w:marBottom w:val="0"/>
      <w:divBdr>
        <w:top w:val="none" w:sz="0" w:space="0" w:color="auto"/>
        <w:left w:val="none" w:sz="0" w:space="0" w:color="auto"/>
        <w:bottom w:val="none" w:sz="0" w:space="0" w:color="auto"/>
        <w:right w:val="none" w:sz="0" w:space="0" w:color="auto"/>
      </w:divBdr>
    </w:div>
    <w:div w:id="663122678">
      <w:bodyDiv w:val="1"/>
      <w:marLeft w:val="0"/>
      <w:marRight w:val="0"/>
      <w:marTop w:val="0"/>
      <w:marBottom w:val="0"/>
      <w:divBdr>
        <w:top w:val="none" w:sz="0" w:space="0" w:color="auto"/>
        <w:left w:val="none" w:sz="0" w:space="0" w:color="auto"/>
        <w:bottom w:val="none" w:sz="0" w:space="0" w:color="auto"/>
        <w:right w:val="none" w:sz="0" w:space="0" w:color="auto"/>
      </w:divBdr>
    </w:div>
    <w:div w:id="670106944">
      <w:bodyDiv w:val="1"/>
      <w:marLeft w:val="0"/>
      <w:marRight w:val="0"/>
      <w:marTop w:val="0"/>
      <w:marBottom w:val="0"/>
      <w:divBdr>
        <w:top w:val="none" w:sz="0" w:space="0" w:color="auto"/>
        <w:left w:val="none" w:sz="0" w:space="0" w:color="auto"/>
        <w:bottom w:val="none" w:sz="0" w:space="0" w:color="auto"/>
        <w:right w:val="none" w:sz="0" w:space="0" w:color="auto"/>
      </w:divBdr>
    </w:div>
    <w:div w:id="721169933">
      <w:bodyDiv w:val="1"/>
      <w:marLeft w:val="0"/>
      <w:marRight w:val="0"/>
      <w:marTop w:val="0"/>
      <w:marBottom w:val="0"/>
      <w:divBdr>
        <w:top w:val="none" w:sz="0" w:space="0" w:color="auto"/>
        <w:left w:val="none" w:sz="0" w:space="0" w:color="auto"/>
        <w:bottom w:val="none" w:sz="0" w:space="0" w:color="auto"/>
        <w:right w:val="none" w:sz="0" w:space="0" w:color="auto"/>
      </w:divBdr>
      <w:divsChild>
        <w:div w:id="689917950">
          <w:marLeft w:val="1166"/>
          <w:marRight w:val="0"/>
          <w:marTop w:val="60"/>
          <w:marBottom w:val="0"/>
          <w:divBdr>
            <w:top w:val="none" w:sz="0" w:space="0" w:color="auto"/>
            <w:left w:val="none" w:sz="0" w:space="0" w:color="auto"/>
            <w:bottom w:val="none" w:sz="0" w:space="0" w:color="auto"/>
            <w:right w:val="none" w:sz="0" w:space="0" w:color="auto"/>
          </w:divBdr>
        </w:div>
        <w:div w:id="2028290560">
          <w:marLeft w:val="1166"/>
          <w:marRight w:val="0"/>
          <w:marTop w:val="60"/>
          <w:marBottom w:val="0"/>
          <w:divBdr>
            <w:top w:val="none" w:sz="0" w:space="0" w:color="auto"/>
            <w:left w:val="none" w:sz="0" w:space="0" w:color="auto"/>
            <w:bottom w:val="none" w:sz="0" w:space="0" w:color="auto"/>
            <w:right w:val="none" w:sz="0" w:space="0" w:color="auto"/>
          </w:divBdr>
        </w:div>
        <w:div w:id="1363483835">
          <w:marLeft w:val="1166"/>
          <w:marRight w:val="0"/>
          <w:marTop w:val="60"/>
          <w:marBottom w:val="0"/>
          <w:divBdr>
            <w:top w:val="none" w:sz="0" w:space="0" w:color="auto"/>
            <w:left w:val="none" w:sz="0" w:space="0" w:color="auto"/>
            <w:bottom w:val="none" w:sz="0" w:space="0" w:color="auto"/>
            <w:right w:val="none" w:sz="0" w:space="0" w:color="auto"/>
          </w:divBdr>
        </w:div>
        <w:div w:id="1213619405">
          <w:marLeft w:val="1800"/>
          <w:marRight w:val="0"/>
          <w:marTop w:val="60"/>
          <w:marBottom w:val="0"/>
          <w:divBdr>
            <w:top w:val="none" w:sz="0" w:space="0" w:color="auto"/>
            <w:left w:val="none" w:sz="0" w:space="0" w:color="auto"/>
            <w:bottom w:val="none" w:sz="0" w:space="0" w:color="auto"/>
            <w:right w:val="none" w:sz="0" w:space="0" w:color="auto"/>
          </w:divBdr>
        </w:div>
        <w:div w:id="1965846083">
          <w:marLeft w:val="1800"/>
          <w:marRight w:val="0"/>
          <w:marTop w:val="60"/>
          <w:marBottom w:val="0"/>
          <w:divBdr>
            <w:top w:val="none" w:sz="0" w:space="0" w:color="auto"/>
            <w:left w:val="none" w:sz="0" w:space="0" w:color="auto"/>
            <w:bottom w:val="none" w:sz="0" w:space="0" w:color="auto"/>
            <w:right w:val="none" w:sz="0" w:space="0" w:color="auto"/>
          </w:divBdr>
        </w:div>
      </w:divsChild>
    </w:div>
    <w:div w:id="762456490">
      <w:bodyDiv w:val="1"/>
      <w:marLeft w:val="0"/>
      <w:marRight w:val="0"/>
      <w:marTop w:val="0"/>
      <w:marBottom w:val="0"/>
      <w:divBdr>
        <w:top w:val="none" w:sz="0" w:space="0" w:color="auto"/>
        <w:left w:val="none" w:sz="0" w:space="0" w:color="auto"/>
        <w:bottom w:val="none" w:sz="0" w:space="0" w:color="auto"/>
        <w:right w:val="none" w:sz="0" w:space="0" w:color="auto"/>
      </w:divBdr>
      <w:divsChild>
        <w:div w:id="43212185">
          <w:marLeft w:val="360"/>
          <w:marRight w:val="0"/>
          <w:marTop w:val="240"/>
          <w:marBottom w:val="0"/>
          <w:divBdr>
            <w:top w:val="none" w:sz="0" w:space="0" w:color="auto"/>
            <w:left w:val="none" w:sz="0" w:space="0" w:color="auto"/>
            <w:bottom w:val="none" w:sz="0" w:space="0" w:color="auto"/>
            <w:right w:val="none" w:sz="0" w:space="0" w:color="auto"/>
          </w:divBdr>
        </w:div>
        <w:div w:id="342362324">
          <w:marLeft w:val="1166"/>
          <w:marRight w:val="0"/>
          <w:marTop w:val="60"/>
          <w:marBottom w:val="0"/>
          <w:divBdr>
            <w:top w:val="none" w:sz="0" w:space="0" w:color="auto"/>
            <w:left w:val="none" w:sz="0" w:space="0" w:color="auto"/>
            <w:bottom w:val="none" w:sz="0" w:space="0" w:color="auto"/>
            <w:right w:val="none" w:sz="0" w:space="0" w:color="auto"/>
          </w:divBdr>
        </w:div>
        <w:div w:id="425153327">
          <w:marLeft w:val="1800"/>
          <w:marRight w:val="0"/>
          <w:marTop w:val="60"/>
          <w:marBottom w:val="0"/>
          <w:divBdr>
            <w:top w:val="none" w:sz="0" w:space="0" w:color="auto"/>
            <w:left w:val="none" w:sz="0" w:space="0" w:color="auto"/>
            <w:bottom w:val="none" w:sz="0" w:space="0" w:color="auto"/>
            <w:right w:val="none" w:sz="0" w:space="0" w:color="auto"/>
          </w:divBdr>
        </w:div>
        <w:div w:id="555360864">
          <w:marLeft w:val="1166"/>
          <w:marRight w:val="0"/>
          <w:marTop w:val="60"/>
          <w:marBottom w:val="0"/>
          <w:divBdr>
            <w:top w:val="none" w:sz="0" w:space="0" w:color="auto"/>
            <w:left w:val="none" w:sz="0" w:space="0" w:color="auto"/>
            <w:bottom w:val="none" w:sz="0" w:space="0" w:color="auto"/>
            <w:right w:val="none" w:sz="0" w:space="0" w:color="auto"/>
          </w:divBdr>
        </w:div>
        <w:div w:id="271790635">
          <w:marLeft w:val="1800"/>
          <w:marRight w:val="0"/>
          <w:marTop w:val="60"/>
          <w:marBottom w:val="0"/>
          <w:divBdr>
            <w:top w:val="none" w:sz="0" w:space="0" w:color="auto"/>
            <w:left w:val="none" w:sz="0" w:space="0" w:color="auto"/>
            <w:bottom w:val="none" w:sz="0" w:space="0" w:color="auto"/>
            <w:right w:val="none" w:sz="0" w:space="0" w:color="auto"/>
          </w:divBdr>
        </w:div>
      </w:divsChild>
    </w:div>
    <w:div w:id="769205296">
      <w:bodyDiv w:val="1"/>
      <w:marLeft w:val="0"/>
      <w:marRight w:val="0"/>
      <w:marTop w:val="0"/>
      <w:marBottom w:val="0"/>
      <w:divBdr>
        <w:top w:val="none" w:sz="0" w:space="0" w:color="auto"/>
        <w:left w:val="none" w:sz="0" w:space="0" w:color="auto"/>
        <w:bottom w:val="none" w:sz="0" w:space="0" w:color="auto"/>
        <w:right w:val="none" w:sz="0" w:space="0" w:color="auto"/>
      </w:divBdr>
    </w:div>
    <w:div w:id="782265161">
      <w:bodyDiv w:val="1"/>
      <w:marLeft w:val="0"/>
      <w:marRight w:val="0"/>
      <w:marTop w:val="0"/>
      <w:marBottom w:val="0"/>
      <w:divBdr>
        <w:top w:val="none" w:sz="0" w:space="0" w:color="auto"/>
        <w:left w:val="none" w:sz="0" w:space="0" w:color="auto"/>
        <w:bottom w:val="none" w:sz="0" w:space="0" w:color="auto"/>
        <w:right w:val="none" w:sz="0" w:space="0" w:color="auto"/>
      </w:divBdr>
    </w:div>
    <w:div w:id="822812935">
      <w:bodyDiv w:val="1"/>
      <w:marLeft w:val="0"/>
      <w:marRight w:val="0"/>
      <w:marTop w:val="0"/>
      <w:marBottom w:val="0"/>
      <w:divBdr>
        <w:top w:val="none" w:sz="0" w:space="0" w:color="auto"/>
        <w:left w:val="none" w:sz="0" w:space="0" w:color="auto"/>
        <w:bottom w:val="none" w:sz="0" w:space="0" w:color="auto"/>
        <w:right w:val="none" w:sz="0" w:space="0" w:color="auto"/>
      </w:divBdr>
    </w:div>
    <w:div w:id="838230893">
      <w:bodyDiv w:val="1"/>
      <w:marLeft w:val="0"/>
      <w:marRight w:val="0"/>
      <w:marTop w:val="0"/>
      <w:marBottom w:val="0"/>
      <w:divBdr>
        <w:top w:val="none" w:sz="0" w:space="0" w:color="auto"/>
        <w:left w:val="none" w:sz="0" w:space="0" w:color="auto"/>
        <w:bottom w:val="none" w:sz="0" w:space="0" w:color="auto"/>
        <w:right w:val="none" w:sz="0" w:space="0" w:color="auto"/>
      </w:divBdr>
    </w:div>
    <w:div w:id="850266011">
      <w:bodyDiv w:val="1"/>
      <w:marLeft w:val="30"/>
      <w:marRight w:val="30"/>
      <w:marTop w:val="0"/>
      <w:marBottom w:val="0"/>
      <w:divBdr>
        <w:top w:val="none" w:sz="0" w:space="0" w:color="auto"/>
        <w:left w:val="none" w:sz="0" w:space="0" w:color="auto"/>
        <w:bottom w:val="none" w:sz="0" w:space="0" w:color="auto"/>
        <w:right w:val="none" w:sz="0" w:space="0" w:color="auto"/>
      </w:divBdr>
      <w:divsChild>
        <w:div w:id="1978220106">
          <w:marLeft w:val="0"/>
          <w:marRight w:val="0"/>
          <w:marTop w:val="0"/>
          <w:marBottom w:val="0"/>
          <w:divBdr>
            <w:top w:val="none" w:sz="0" w:space="0" w:color="auto"/>
            <w:left w:val="none" w:sz="0" w:space="0" w:color="auto"/>
            <w:bottom w:val="none" w:sz="0" w:space="0" w:color="auto"/>
            <w:right w:val="none" w:sz="0" w:space="0" w:color="auto"/>
          </w:divBdr>
          <w:divsChild>
            <w:div w:id="1434326511">
              <w:marLeft w:val="0"/>
              <w:marRight w:val="0"/>
              <w:marTop w:val="0"/>
              <w:marBottom w:val="0"/>
              <w:divBdr>
                <w:top w:val="none" w:sz="0" w:space="0" w:color="auto"/>
                <w:left w:val="none" w:sz="0" w:space="0" w:color="auto"/>
                <w:bottom w:val="none" w:sz="0" w:space="0" w:color="auto"/>
                <w:right w:val="none" w:sz="0" w:space="0" w:color="auto"/>
              </w:divBdr>
              <w:divsChild>
                <w:div w:id="91126791">
                  <w:marLeft w:val="180"/>
                  <w:marRight w:val="0"/>
                  <w:marTop w:val="0"/>
                  <w:marBottom w:val="0"/>
                  <w:divBdr>
                    <w:top w:val="none" w:sz="0" w:space="0" w:color="auto"/>
                    <w:left w:val="none" w:sz="0" w:space="0" w:color="auto"/>
                    <w:bottom w:val="none" w:sz="0" w:space="0" w:color="auto"/>
                    <w:right w:val="none" w:sz="0" w:space="0" w:color="auto"/>
                  </w:divBdr>
                  <w:divsChild>
                    <w:div w:id="17107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52247">
      <w:bodyDiv w:val="1"/>
      <w:marLeft w:val="0"/>
      <w:marRight w:val="0"/>
      <w:marTop w:val="0"/>
      <w:marBottom w:val="0"/>
      <w:divBdr>
        <w:top w:val="none" w:sz="0" w:space="0" w:color="auto"/>
        <w:left w:val="none" w:sz="0" w:space="0" w:color="auto"/>
        <w:bottom w:val="none" w:sz="0" w:space="0" w:color="auto"/>
        <w:right w:val="none" w:sz="0" w:space="0" w:color="auto"/>
      </w:divBdr>
    </w:div>
    <w:div w:id="866408650">
      <w:bodyDiv w:val="1"/>
      <w:marLeft w:val="0"/>
      <w:marRight w:val="0"/>
      <w:marTop w:val="0"/>
      <w:marBottom w:val="0"/>
      <w:divBdr>
        <w:top w:val="none" w:sz="0" w:space="0" w:color="auto"/>
        <w:left w:val="none" w:sz="0" w:space="0" w:color="auto"/>
        <w:bottom w:val="none" w:sz="0" w:space="0" w:color="auto"/>
        <w:right w:val="none" w:sz="0" w:space="0" w:color="auto"/>
      </w:divBdr>
    </w:div>
    <w:div w:id="889921974">
      <w:bodyDiv w:val="1"/>
      <w:marLeft w:val="0"/>
      <w:marRight w:val="0"/>
      <w:marTop w:val="0"/>
      <w:marBottom w:val="0"/>
      <w:divBdr>
        <w:top w:val="none" w:sz="0" w:space="0" w:color="auto"/>
        <w:left w:val="none" w:sz="0" w:space="0" w:color="auto"/>
        <w:bottom w:val="none" w:sz="0" w:space="0" w:color="auto"/>
        <w:right w:val="none" w:sz="0" w:space="0" w:color="auto"/>
      </w:divBdr>
    </w:div>
    <w:div w:id="923220559">
      <w:bodyDiv w:val="1"/>
      <w:marLeft w:val="0"/>
      <w:marRight w:val="0"/>
      <w:marTop w:val="0"/>
      <w:marBottom w:val="0"/>
      <w:divBdr>
        <w:top w:val="none" w:sz="0" w:space="0" w:color="auto"/>
        <w:left w:val="none" w:sz="0" w:space="0" w:color="auto"/>
        <w:bottom w:val="none" w:sz="0" w:space="0" w:color="auto"/>
        <w:right w:val="none" w:sz="0" w:space="0" w:color="auto"/>
      </w:divBdr>
    </w:div>
    <w:div w:id="963921311">
      <w:bodyDiv w:val="1"/>
      <w:marLeft w:val="0"/>
      <w:marRight w:val="0"/>
      <w:marTop w:val="0"/>
      <w:marBottom w:val="0"/>
      <w:divBdr>
        <w:top w:val="none" w:sz="0" w:space="0" w:color="auto"/>
        <w:left w:val="none" w:sz="0" w:space="0" w:color="auto"/>
        <w:bottom w:val="none" w:sz="0" w:space="0" w:color="auto"/>
        <w:right w:val="none" w:sz="0" w:space="0" w:color="auto"/>
      </w:divBdr>
    </w:div>
    <w:div w:id="1013267895">
      <w:bodyDiv w:val="1"/>
      <w:marLeft w:val="0"/>
      <w:marRight w:val="0"/>
      <w:marTop w:val="0"/>
      <w:marBottom w:val="0"/>
      <w:divBdr>
        <w:top w:val="none" w:sz="0" w:space="0" w:color="auto"/>
        <w:left w:val="none" w:sz="0" w:space="0" w:color="auto"/>
        <w:bottom w:val="none" w:sz="0" w:space="0" w:color="auto"/>
        <w:right w:val="none" w:sz="0" w:space="0" w:color="auto"/>
      </w:divBdr>
      <w:divsChild>
        <w:div w:id="1647005960">
          <w:marLeft w:val="1800"/>
          <w:marRight w:val="0"/>
          <w:marTop w:val="60"/>
          <w:marBottom w:val="0"/>
          <w:divBdr>
            <w:top w:val="none" w:sz="0" w:space="0" w:color="auto"/>
            <w:left w:val="none" w:sz="0" w:space="0" w:color="auto"/>
            <w:bottom w:val="none" w:sz="0" w:space="0" w:color="auto"/>
            <w:right w:val="none" w:sz="0" w:space="0" w:color="auto"/>
          </w:divBdr>
        </w:div>
      </w:divsChild>
    </w:div>
    <w:div w:id="1014647305">
      <w:bodyDiv w:val="1"/>
      <w:marLeft w:val="0"/>
      <w:marRight w:val="0"/>
      <w:marTop w:val="0"/>
      <w:marBottom w:val="0"/>
      <w:divBdr>
        <w:top w:val="none" w:sz="0" w:space="0" w:color="auto"/>
        <w:left w:val="none" w:sz="0" w:space="0" w:color="auto"/>
        <w:bottom w:val="none" w:sz="0" w:space="0" w:color="auto"/>
        <w:right w:val="none" w:sz="0" w:space="0" w:color="auto"/>
      </w:divBdr>
    </w:div>
    <w:div w:id="1026102972">
      <w:bodyDiv w:val="1"/>
      <w:marLeft w:val="0"/>
      <w:marRight w:val="0"/>
      <w:marTop w:val="0"/>
      <w:marBottom w:val="0"/>
      <w:divBdr>
        <w:top w:val="none" w:sz="0" w:space="0" w:color="auto"/>
        <w:left w:val="none" w:sz="0" w:space="0" w:color="auto"/>
        <w:bottom w:val="none" w:sz="0" w:space="0" w:color="auto"/>
        <w:right w:val="none" w:sz="0" w:space="0" w:color="auto"/>
      </w:divBdr>
    </w:div>
    <w:div w:id="1043402711">
      <w:bodyDiv w:val="1"/>
      <w:marLeft w:val="0"/>
      <w:marRight w:val="0"/>
      <w:marTop w:val="0"/>
      <w:marBottom w:val="0"/>
      <w:divBdr>
        <w:top w:val="none" w:sz="0" w:space="0" w:color="auto"/>
        <w:left w:val="none" w:sz="0" w:space="0" w:color="auto"/>
        <w:bottom w:val="none" w:sz="0" w:space="0" w:color="auto"/>
        <w:right w:val="none" w:sz="0" w:space="0" w:color="auto"/>
      </w:divBdr>
    </w:div>
    <w:div w:id="1077752849">
      <w:bodyDiv w:val="1"/>
      <w:marLeft w:val="0"/>
      <w:marRight w:val="0"/>
      <w:marTop w:val="0"/>
      <w:marBottom w:val="0"/>
      <w:divBdr>
        <w:top w:val="none" w:sz="0" w:space="0" w:color="auto"/>
        <w:left w:val="none" w:sz="0" w:space="0" w:color="auto"/>
        <w:bottom w:val="none" w:sz="0" w:space="0" w:color="auto"/>
        <w:right w:val="none" w:sz="0" w:space="0" w:color="auto"/>
      </w:divBdr>
    </w:div>
    <w:div w:id="1083919286">
      <w:bodyDiv w:val="1"/>
      <w:marLeft w:val="0"/>
      <w:marRight w:val="0"/>
      <w:marTop w:val="0"/>
      <w:marBottom w:val="0"/>
      <w:divBdr>
        <w:top w:val="none" w:sz="0" w:space="0" w:color="auto"/>
        <w:left w:val="none" w:sz="0" w:space="0" w:color="auto"/>
        <w:bottom w:val="none" w:sz="0" w:space="0" w:color="auto"/>
        <w:right w:val="none" w:sz="0" w:space="0" w:color="auto"/>
      </w:divBdr>
    </w:div>
    <w:div w:id="1092966453">
      <w:bodyDiv w:val="1"/>
      <w:marLeft w:val="0"/>
      <w:marRight w:val="0"/>
      <w:marTop w:val="0"/>
      <w:marBottom w:val="0"/>
      <w:divBdr>
        <w:top w:val="none" w:sz="0" w:space="0" w:color="auto"/>
        <w:left w:val="none" w:sz="0" w:space="0" w:color="auto"/>
        <w:bottom w:val="none" w:sz="0" w:space="0" w:color="auto"/>
        <w:right w:val="none" w:sz="0" w:space="0" w:color="auto"/>
      </w:divBdr>
    </w:div>
    <w:div w:id="1153332038">
      <w:bodyDiv w:val="1"/>
      <w:marLeft w:val="0"/>
      <w:marRight w:val="0"/>
      <w:marTop w:val="0"/>
      <w:marBottom w:val="0"/>
      <w:divBdr>
        <w:top w:val="none" w:sz="0" w:space="0" w:color="auto"/>
        <w:left w:val="none" w:sz="0" w:space="0" w:color="auto"/>
        <w:bottom w:val="none" w:sz="0" w:space="0" w:color="auto"/>
        <w:right w:val="none" w:sz="0" w:space="0" w:color="auto"/>
      </w:divBdr>
    </w:div>
    <w:div w:id="1167014393">
      <w:bodyDiv w:val="1"/>
      <w:marLeft w:val="0"/>
      <w:marRight w:val="0"/>
      <w:marTop w:val="0"/>
      <w:marBottom w:val="0"/>
      <w:divBdr>
        <w:top w:val="none" w:sz="0" w:space="0" w:color="auto"/>
        <w:left w:val="none" w:sz="0" w:space="0" w:color="auto"/>
        <w:bottom w:val="none" w:sz="0" w:space="0" w:color="auto"/>
        <w:right w:val="none" w:sz="0" w:space="0" w:color="auto"/>
      </w:divBdr>
    </w:div>
    <w:div w:id="1204172132">
      <w:bodyDiv w:val="1"/>
      <w:marLeft w:val="0"/>
      <w:marRight w:val="0"/>
      <w:marTop w:val="0"/>
      <w:marBottom w:val="0"/>
      <w:divBdr>
        <w:top w:val="none" w:sz="0" w:space="0" w:color="auto"/>
        <w:left w:val="none" w:sz="0" w:space="0" w:color="auto"/>
        <w:bottom w:val="none" w:sz="0" w:space="0" w:color="auto"/>
        <w:right w:val="none" w:sz="0" w:space="0" w:color="auto"/>
      </w:divBdr>
    </w:div>
    <w:div w:id="1255477019">
      <w:bodyDiv w:val="1"/>
      <w:marLeft w:val="0"/>
      <w:marRight w:val="0"/>
      <w:marTop w:val="0"/>
      <w:marBottom w:val="0"/>
      <w:divBdr>
        <w:top w:val="none" w:sz="0" w:space="0" w:color="auto"/>
        <w:left w:val="none" w:sz="0" w:space="0" w:color="auto"/>
        <w:bottom w:val="none" w:sz="0" w:space="0" w:color="auto"/>
        <w:right w:val="none" w:sz="0" w:space="0" w:color="auto"/>
      </w:divBdr>
    </w:div>
    <w:div w:id="1264607436">
      <w:bodyDiv w:val="1"/>
      <w:marLeft w:val="0"/>
      <w:marRight w:val="0"/>
      <w:marTop w:val="0"/>
      <w:marBottom w:val="0"/>
      <w:divBdr>
        <w:top w:val="none" w:sz="0" w:space="0" w:color="auto"/>
        <w:left w:val="none" w:sz="0" w:space="0" w:color="auto"/>
        <w:bottom w:val="none" w:sz="0" w:space="0" w:color="auto"/>
        <w:right w:val="none" w:sz="0" w:space="0" w:color="auto"/>
      </w:divBdr>
    </w:div>
    <w:div w:id="1266960053">
      <w:bodyDiv w:val="1"/>
      <w:marLeft w:val="0"/>
      <w:marRight w:val="0"/>
      <w:marTop w:val="0"/>
      <w:marBottom w:val="0"/>
      <w:divBdr>
        <w:top w:val="none" w:sz="0" w:space="0" w:color="auto"/>
        <w:left w:val="none" w:sz="0" w:space="0" w:color="auto"/>
        <w:bottom w:val="none" w:sz="0" w:space="0" w:color="auto"/>
        <w:right w:val="none" w:sz="0" w:space="0" w:color="auto"/>
      </w:divBdr>
    </w:div>
    <w:div w:id="1316379390">
      <w:bodyDiv w:val="1"/>
      <w:marLeft w:val="0"/>
      <w:marRight w:val="0"/>
      <w:marTop w:val="0"/>
      <w:marBottom w:val="0"/>
      <w:divBdr>
        <w:top w:val="none" w:sz="0" w:space="0" w:color="auto"/>
        <w:left w:val="none" w:sz="0" w:space="0" w:color="auto"/>
        <w:bottom w:val="none" w:sz="0" w:space="0" w:color="auto"/>
        <w:right w:val="none" w:sz="0" w:space="0" w:color="auto"/>
      </w:divBdr>
    </w:div>
    <w:div w:id="1317806019">
      <w:bodyDiv w:val="1"/>
      <w:marLeft w:val="0"/>
      <w:marRight w:val="0"/>
      <w:marTop w:val="0"/>
      <w:marBottom w:val="0"/>
      <w:divBdr>
        <w:top w:val="none" w:sz="0" w:space="0" w:color="auto"/>
        <w:left w:val="none" w:sz="0" w:space="0" w:color="auto"/>
        <w:bottom w:val="none" w:sz="0" w:space="0" w:color="auto"/>
        <w:right w:val="none" w:sz="0" w:space="0" w:color="auto"/>
      </w:divBdr>
    </w:div>
    <w:div w:id="1394894397">
      <w:bodyDiv w:val="1"/>
      <w:marLeft w:val="0"/>
      <w:marRight w:val="0"/>
      <w:marTop w:val="0"/>
      <w:marBottom w:val="0"/>
      <w:divBdr>
        <w:top w:val="none" w:sz="0" w:space="0" w:color="auto"/>
        <w:left w:val="none" w:sz="0" w:space="0" w:color="auto"/>
        <w:bottom w:val="none" w:sz="0" w:space="0" w:color="auto"/>
        <w:right w:val="none" w:sz="0" w:space="0" w:color="auto"/>
      </w:divBdr>
    </w:div>
    <w:div w:id="1419213522">
      <w:bodyDiv w:val="1"/>
      <w:marLeft w:val="0"/>
      <w:marRight w:val="0"/>
      <w:marTop w:val="0"/>
      <w:marBottom w:val="0"/>
      <w:divBdr>
        <w:top w:val="none" w:sz="0" w:space="0" w:color="auto"/>
        <w:left w:val="none" w:sz="0" w:space="0" w:color="auto"/>
        <w:bottom w:val="none" w:sz="0" w:space="0" w:color="auto"/>
        <w:right w:val="none" w:sz="0" w:space="0" w:color="auto"/>
      </w:divBdr>
      <w:divsChild>
        <w:div w:id="130024273">
          <w:marLeft w:val="360"/>
          <w:marRight w:val="0"/>
          <w:marTop w:val="240"/>
          <w:marBottom w:val="0"/>
          <w:divBdr>
            <w:top w:val="none" w:sz="0" w:space="0" w:color="auto"/>
            <w:left w:val="none" w:sz="0" w:space="0" w:color="auto"/>
            <w:bottom w:val="none" w:sz="0" w:space="0" w:color="auto"/>
            <w:right w:val="none" w:sz="0" w:space="0" w:color="auto"/>
          </w:divBdr>
        </w:div>
        <w:div w:id="580026052">
          <w:marLeft w:val="360"/>
          <w:marRight w:val="0"/>
          <w:marTop w:val="240"/>
          <w:marBottom w:val="0"/>
          <w:divBdr>
            <w:top w:val="none" w:sz="0" w:space="0" w:color="auto"/>
            <w:left w:val="none" w:sz="0" w:space="0" w:color="auto"/>
            <w:bottom w:val="none" w:sz="0" w:space="0" w:color="auto"/>
            <w:right w:val="none" w:sz="0" w:space="0" w:color="auto"/>
          </w:divBdr>
        </w:div>
        <w:div w:id="841820883">
          <w:marLeft w:val="360"/>
          <w:marRight w:val="0"/>
          <w:marTop w:val="240"/>
          <w:marBottom w:val="0"/>
          <w:divBdr>
            <w:top w:val="none" w:sz="0" w:space="0" w:color="auto"/>
            <w:left w:val="none" w:sz="0" w:space="0" w:color="auto"/>
            <w:bottom w:val="none" w:sz="0" w:space="0" w:color="auto"/>
            <w:right w:val="none" w:sz="0" w:space="0" w:color="auto"/>
          </w:divBdr>
        </w:div>
        <w:div w:id="1689482313">
          <w:marLeft w:val="360"/>
          <w:marRight w:val="0"/>
          <w:marTop w:val="240"/>
          <w:marBottom w:val="0"/>
          <w:divBdr>
            <w:top w:val="none" w:sz="0" w:space="0" w:color="auto"/>
            <w:left w:val="none" w:sz="0" w:space="0" w:color="auto"/>
            <w:bottom w:val="none" w:sz="0" w:space="0" w:color="auto"/>
            <w:right w:val="none" w:sz="0" w:space="0" w:color="auto"/>
          </w:divBdr>
        </w:div>
        <w:div w:id="2059357460">
          <w:marLeft w:val="360"/>
          <w:marRight w:val="0"/>
          <w:marTop w:val="240"/>
          <w:marBottom w:val="0"/>
          <w:divBdr>
            <w:top w:val="none" w:sz="0" w:space="0" w:color="auto"/>
            <w:left w:val="none" w:sz="0" w:space="0" w:color="auto"/>
            <w:bottom w:val="none" w:sz="0" w:space="0" w:color="auto"/>
            <w:right w:val="none" w:sz="0" w:space="0" w:color="auto"/>
          </w:divBdr>
        </w:div>
      </w:divsChild>
    </w:div>
    <w:div w:id="1443649713">
      <w:bodyDiv w:val="1"/>
      <w:marLeft w:val="0"/>
      <w:marRight w:val="0"/>
      <w:marTop w:val="0"/>
      <w:marBottom w:val="0"/>
      <w:divBdr>
        <w:top w:val="none" w:sz="0" w:space="0" w:color="auto"/>
        <w:left w:val="none" w:sz="0" w:space="0" w:color="auto"/>
        <w:bottom w:val="none" w:sz="0" w:space="0" w:color="auto"/>
        <w:right w:val="none" w:sz="0" w:space="0" w:color="auto"/>
      </w:divBdr>
    </w:div>
    <w:div w:id="1446852414">
      <w:bodyDiv w:val="1"/>
      <w:marLeft w:val="0"/>
      <w:marRight w:val="0"/>
      <w:marTop w:val="0"/>
      <w:marBottom w:val="0"/>
      <w:divBdr>
        <w:top w:val="none" w:sz="0" w:space="0" w:color="auto"/>
        <w:left w:val="none" w:sz="0" w:space="0" w:color="auto"/>
        <w:bottom w:val="none" w:sz="0" w:space="0" w:color="auto"/>
        <w:right w:val="none" w:sz="0" w:space="0" w:color="auto"/>
      </w:divBdr>
      <w:divsChild>
        <w:div w:id="1223101633">
          <w:marLeft w:val="2606"/>
          <w:marRight w:val="0"/>
          <w:marTop w:val="60"/>
          <w:marBottom w:val="0"/>
          <w:divBdr>
            <w:top w:val="none" w:sz="0" w:space="0" w:color="auto"/>
            <w:left w:val="none" w:sz="0" w:space="0" w:color="auto"/>
            <w:bottom w:val="none" w:sz="0" w:space="0" w:color="auto"/>
            <w:right w:val="none" w:sz="0" w:space="0" w:color="auto"/>
          </w:divBdr>
        </w:div>
        <w:div w:id="1684241725">
          <w:marLeft w:val="1800"/>
          <w:marRight w:val="0"/>
          <w:marTop w:val="60"/>
          <w:marBottom w:val="0"/>
          <w:divBdr>
            <w:top w:val="none" w:sz="0" w:space="0" w:color="auto"/>
            <w:left w:val="none" w:sz="0" w:space="0" w:color="auto"/>
            <w:bottom w:val="none" w:sz="0" w:space="0" w:color="auto"/>
            <w:right w:val="none" w:sz="0" w:space="0" w:color="auto"/>
          </w:divBdr>
        </w:div>
      </w:divsChild>
    </w:div>
    <w:div w:id="1448160458">
      <w:bodyDiv w:val="1"/>
      <w:marLeft w:val="0"/>
      <w:marRight w:val="0"/>
      <w:marTop w:val="0"/>
      <w:marBottom w:val="0"/>
      <w:divBdr>
        <w:top w:val="none" w:sz="0" w:space="0" w:color="auto"/>
        <w:left w:val="none" w:sz="0" w:space="0" w:color="auto"/>
        <w:bottom w:val="none" w:sz="0" w:space="0" w:color="auto"/>
        <w:right w:val="none" w:sz="0" w:space="0" w:color="auto"/>
      </w:divBdr>
    </w:div>
    <w:div w:id="1459760520">
      <w:bodyDiv w:val="1"/>
      <w:marLeft w:val="0"/>
      <w:marRight w:val="0"/>
      <w:marTop w:val="0"/>
      <w:marBottom w:val="0"/>
      <w:divBdr>
        <w:top w:val="none" w:sz="0" w:space="0" w:color="auto"/>
        <w:left w:val="none" w:sz="0" w:space="0" w:color="auto"/>
        <w:bottom w:val="none" w:sz="0" w:space="0" w:color="auto"/>
        <w:right w:val="none" w:sz="0" w:space="0" w:color="auto"/>
      </w:divBdr>
    </w:div>
    <w:div w:id="1495991879">
      <w:bodyDiv w:val="1"/>
      <w:marLeft w:val="0"/>
      <w:marRight w:val="0"/>
      <w:marTop w:val="0"/>
      <w:marBottom w:val="0"/>
      <w:divBdr>
        <w:top w:val="none" w:sz="0" w:space="0" w:color="auto"/>
        <w:left w:val="none" w:sz="0" w:space="0" w:color="auto"/>
        <w:bottom w:val="none" w:sz="0" w:space="0" w:color="auto"/>
        <w:right w:val="none" w:sz="0" w:space="0" w:color="auto"/>
      </w:divBdr>
    </w:div>
    <w:div w:id="1502234895">
      <w:bodyDiv w:val="1"/>
      <w:marLeft w:val="0"/>
      <w:marRight w:val="0"/>
      <w:marTop w:val="0"/>
      <w:marBottom w:val="0"/>
      <w:divBdr>
        <w:top w:val="none" w:sz="0" w:space="0" w:color="auto"/>
        <w:left w:val="none" w:sz="0" w:space="0" w:color="auto"/>
        <w:bottom w:val="none" w:sz="0" w:space="0" w:color="auto"/>
        <w:right w:val="none" w:sz="0" w:space="0" w:color="auto"/>
      </w:divBdr>
    </w:div>
    <w:div w:id="1536889564">
      <w:bodyDiv w:val="1"/>
      <w:marLeft w:val="0"/>
      <w:marRight w:val="0"/>
      <w:marTop w:val="0"/>
      <w:marBottom w:val="0"/>
      <w:divBdr>
        <w:top w:val="none" w:sz="0" w:space="0" w:color="auto"/>
        <w:left w:val="none" w:sz="0" w:space="0" w:color="auto"/>
        <w:bottom w:val="none" w:sz="0" w:space="0" w:color="auto"/>
        <w:right w:val="none" w:sz="0" w:space="0" w:color="auto"/>
      </w:divBdr>
    </w:div>
    <w:div w:id="1562788304">
      <w:bodyDiv w:val="1"/>
      <w:marLeft w:val="0"/>
      <w:marRight w:val="0"/>
      <w:marTop w:val="0"/>
      <w:marBottom w:val="0"/>
      <w:divBdr>
        <w:top w:val="none" w:sz="0" w:space="0" w:color="auto"/>
        <w:left w:val="none" w:sz="0" w:space="0" w:color="auto"/>
        <w:bottom w:val="none" w:sz="0" w:space="0" w:color="auto"/>
        <w:right w:val="none" w:sz="0" w:space="0" w:color="auto"/>
      </w:divBdr>
      <w:divsChild>
        <w:div w:id="371611197">
          <w:marLeft w:val="360"/>
          <w:marRight w:val="0"/>
          <w:marTop w:val="240"/>
          <w:marBottom w:val="0"/>
          <w:divBdr>
            <w:top w:val="none" w:sz="0" w:space="0" w:color="auto"/>
            <w:left w:val="none" w:sz="0" w:space="0" w:color="auto"/>
            <w:bottom w:val="none" w:sz="0" w:space="0" w:color="auto"/>
            <w:right w:val="none" w:sz="0" w:space="0" w:color="auto"/>
          </w:divBdr>
        </w:div>
        <w:div w:id="1650093668">
          <w:marLeft w:val="1166"/>
          <w:marRight w:val="0"/>
          <w:marTop w:val="60"/>
          <w:marBottom w:val="0"/>
          <w:divBdr>
            <w:top w:val="none" w:sz="0" w:space="0" w:color="auto"/>
            <w:left w:val="none" w:sz="0" w:space="0" w:color="auto"/>
            <w:bottom w:val="none" w:sz="0" w:space="0" w:color="auto"/>
            <w:right w:val="none" w:sz="0" w:space="0" w:color="auto"/>
          </w:divBdr>
        </w:div>
        <w:div w:id="770664582">
          <w:marLeft w:val="1800"/>
          <w:marRight w:val="0"/>
          <w:marTop w:val="60"/>
          <w:marBottom w:val="0"/>
          <w:divBdr>
            <w:top w:val="none" w:sz="0" w:space="0" w:color="auto"/>
            <w:left w:val="none" w:sz="0" w:space="0" w:color="auto"/>
            <w:bottom w:val="none" w:sz="0" w:space="0" w:color="auto"/>
            <w:right w:val="none" w:sz="0" w:space="0" w:color="auto"/>
          </w:divBdr>
        </w:div>
        <w:div w:id="1017537609">
          <w:marLeft w:val="1800"/>
          <w:marRight w:val="0"/>
          <w:marTop w:val="60"/>
          <w:marBottom w:val="0"/>
          <w:divBdr>
            <w:top w:val="none" w:sz="0" w:space="0" w:color="auto"/>
            <w:left w:val="none" w:sz="0" w:space="0" w:color="auto"/>
            <w:bottom w:val="none" w:sz="0" w:space="0" w:color="auto"/>
            <w:right w:val="none" w:sz="0" w:space="0" w:color="auto"/>
          </w:divBdr>
        </w:div>
        <w:div w:id="740255761">
          <w:marLeft w:val="2520"/>
          <w:marRight w:val="0"/>
          <w:marTop w:val="60"/>
          <w:marBottom w:val="0"/>
          <w:divBdr>
            <w:top w:val="none" w:sz="0" w:space="0" w:color="auto"/>
            <w:left w:val="none" w:sz="0" w:space="0" w:color="auto"/>
            <w:bottom w:val="none" w:sz="0" w:space="0" w:color="auto"/>
            <w:right w:val="none" w:sz="0" w:space="0" w:color="auto"/>
          </w:divBdr>
        </w:div>
        <w:div w:id="925190355">
          <w:marLeft w:val="3154"/>
          <w:marRight w:val="0"/>
          <w:marTop w:val="60"/>
          <w:marBottom w:val="0"/>
          <w:divBdr>
            <w:top w:val="none" w:sz="0" w:space="0" w:color="auto"/>
            <w:left w:val="none" w:sz="0" w:space="0" w:color="auto"/>
            <w:bottom w:val="none" w:sz="0" w:space="0" w:color="auto"/>
            <w:right w:val="none" w:sz="0" w:space="0" w:color="auto"/>
          </w:divBdr>
        </w:div>
      </w:divsChild>
    </w:div>
    <w:div w:id="1578442668">
      <w:bodyDiv w:val="1"/>
      <w:marLeft w:val="0"/>
      <w:marRight w:val="0"/>
      <w:marTop w:val="0"/>
      <w:marBottom w:val="0"/>
      <w:divBdr>
        <w:top w:val="none" w:sz="0" w:space="0" w:color="auto"/>
        <w:left w:val="none" w:sz="0" w:space="0" w:color="auto"/>
        <w:bottom w:val="none" w:sz="0" w:space="0" w:color="auto"/>
        <w:right w:val="none" w:sz="0" w:space="0" w:color="auto"/>
      </w:divBdr>
    </w:div>
    <w:div w:id="1624997167">
      <w:bodyDiv w:val="1"/>
      <w:marLeft w:val="0"/>
      <w:marRight w:val="0"/>
      <w:marTop w:val="0"/>
      <w:marBottom w:val="0"/>
      <w:divBdr>
        <w:top w:val="none" w:sz="0" w:space="0" w:color="auto"/>
        <w:left w:val="none" w:sz="0" w:space="0" w:color="auto"/>
        <w:bottom w:val="none" w:sz="0" w:space="0" w:color="auto"/>
        <w:right w:val="none" w:sz="0" w:space="0" w:color="auto"/>
      </w:divBdr>
    </w:div>
    <w:div w:id="1636452218">
      <w:bodyDiv w:val="1"/>
      <w:marLeft w:val="0"/>
      <w:marRight w:val="0"/>
      <w:marTop w:val="0"/>
      <w:marBottom w:val="0"/>
      <w:divBdr>
        <w:top w:val="none" w:sz="0" w:space="0" w:color="auto"/>
        <w:left w:val="none" w:sz="0" w:space="0" w:color="auto"/>
        <w:bottom w:val="none" w:sz="0" w:space="0" w:color="auto"/>
        <w:right w:val="none" w:sz="0" w:space="0" w:color="auto"/>
      </w:divBdr>
    </w:div>
    <w:div w:id="1661890312">
      <w:bodyDiv w:val="1"/>
      <w:marLeft w:val="0"/>
      <w:marRight w:val="0"/>
      <w:marTop w:val="0"/>
      <w:marBottom w:val="0"/>
      <w:divBdr>
        <w:top w:val="none" w:sz="0" w:space="0" w:color="auto"/>
        <w:left w:val="none" w:sz="0" w:space="0" w:color="auto"/>
        <w:bottom w:val="none" w:sz="0" w:space="0" w:color="auto"/>
        <w:right w:val="none" w:sz="0" w:space="0" w:color="auto"/>
      </w:divBdr>
    </w:div>
    <w:div w:id="1699503971">
      <w:bodyDiv w:val="1"/>
      <w:marLeft w:val="0"/>
      <w:marRight w:val="0"/>
      <w:marTop w:val="0"/>
      <w:marBottom w:val="0"/>
      <w:divBdr>
        <w:top w:val="none" w:sz="0" w:space="0" w:color="auto"/>
        <w:left w:val="none" w:sz="0" w:space="0" w:color="auto"/>
        <w:bottom w:val="none" w:sz="0" w:space="0" w:color="auto"/>
        <w:right w:val="none" w:sz="0" w:space="0" w:color="auto"/>
      </w:divBdr>
    </w:div>
    <w:div w:id="1734741726">
      <w:bodyDiv w:val="1"/>
      <w:marLeft w:val="0"/>
      <w:marRight w:val="0"/>
      <w:marTop w:val="0"/>
      <w:marBottom w:val="0"/>
      <w:divBdr>
        <w:top w:val="none" w:sz="0" w:space="0" w:color="auto"/>
        <w:left w:val="none" w:sz="0" w:space="0" w:color="auto"/>
        <w:bottom w:val="none" w:sz="0" w:space="0" w:color="auto"/>
        <w:right w:val="none" w:sz="0" w:space="0" w:color="auto"/>
      </w:divBdr>
    </w:div>
    <w:div w:id="1811513102">
      <w:bodyDiv w:val="1"/>
      <w:marLeft w:val="0"/>
      <w:marRight w:val="0"/>
      <w:marTop w:val="0"/>
      <w:marBottom w:val="0"/>
      <w:divBdr>
        <w:top w:val="none" w:sz="0" w:space="0" w:color="auto"/>
        <w:left w:val="none" w:sz="0" w:space="0" w:color="auto"/>
        <w:bottom w:val="none" w:sz="0" w:space="0" w:color="auto"/>
        <w:right w:val="none" w:sz="0" w:space="0" w:color="auto"/>
      </w:divBdr>
    </w:div>
    <w:div w:id="1819029411">
      <w:bodyDiv w:val="1"/>
      <w:marLeft w:val="0"/>
      <w:marRight w:val="0"/>
      <w:marTop w:val="0"/>
      <w:marBottom w:val="0"/>
      <w:divBdr>
        <w:top w:val="none" w:sz="0" w:space="0" w:color="auto"/>
        <w:left w:val="none" w:sz="0" w:space="0" w:color="auto"/>
        <w:bottom w:val="none" w:sz="0" w:space="0" w:color="auto"/>
        <w:right w:val="none" w:sz="0" w:space="0" w:color="auto"/>
      </w:divBdr>
    </w:div>
    <w:div w:id="1832596894">
      <w:bodyDiv w:val="1"/>
      <w:marLeft w:val="0"/>
      <w:marRight w:val="0"/>
      <w:marTop w:val="0"/>
      <w:marBottom w:val="0"/>
      <w:divBdr>
        <w:top w:val="none" w:sz="0" w:space="0" w:color="auto"/>
        <w:left w:val="none" w:sz="0" w:space="0" w:color="auto"/>
        <w:bottom w:val="none" w:sz="0" w:space="0" w:color="auto"/>
        <w:right w:val="none" w:sz="0" w:space="0" w:color="auto"/>
      </w:divBdr>
    </w:div>
    <w:div w:id="1852914548">
      <w:bodyDiv w:val="1"/>
      <w:marLeft w:val="0"/>
      <w:marRight w:val="0"/>
      <w:marTop w:val="0"/>
      <w:marBottom w:val="0"/>
      <w:divBdr>
        <w:top w:val="none" w:sz="0" w:space="0" w:color="auto"/>
        <w:left w:val="none" w:sz="0" w:space="0" w:color="auto"/>
        <w:bottom w:val="none" w:sz="0" w:space="0" w:color="auto"/>
        <w:right w:val="none" w:sz="0" w:space="0" w:color="auto"/>
      </w:divBdr>
    </w:div>
    <w:div w:id="1859081312">
      <w:bodyDiv w:val="1"/>
      <w:marLeft w:val="0"/>
      <w:marRight w:val="0"/>
      <w:marTop w:val="0"/>
      <w:marBottom w:val="0"/>
      <w:divBdr>
        <w:top w:val="none" w:sz="0" w:space="0" w:color="auto"/>
        <w:left w:val="none" w:sz="0" w:space="0" w:color="auto"/>
        <w:bottom w:val="none" w:sz="0" w:space="0" w:color="auto"/>
        <w:right w:val="none" w:sz="0" w:space="0" w:color="auto"/>
      </w:divBdr>
    </w:div>
    <w:div w:id="1887523112">
      <w:bodyDiv w:val="1"/>
      <w:marLeft w:val="0"/>
      <w:marRight w:val="0"/>
      <w:marTop w:val="0"/>
      <w:marBottom w:val="0"/>
      <w:divBdr>
        <w:top w:val="none" w:sz="0" w:space="0" w:color="auto"/>
        <w:left w:val="none" w:sz="0" w:space="0" w:color="auto"/>
        <w:bottom w:val="none" w:sz="0" w:space="0" w:color="auto"/>
        <w:right w:val="none" w:sz="0" w:space="0" w:color="auto"/>
      </w:divBdr>
    </w:div>
    <w:div w:id="1889874518">
      <w:bodyDiv w:val="1"/>
      <w:marLeft w:val="0"/>
      <w:marRight w:val="0"/>
      <w:marTop w:val="0"/>
      <w:marBottom w:val="0"/>
      <w:divBdr>
        <w:top w:val="none" w:sz="0" w:space="0" w:color="auto"/>
        <w:left w:val="none" w:sz="0" w:space="0" w:color="auto"/>
        <w:bottom w:val="none" w:sz="0" w:space="0" w:color="auto"/>
        <w:right w:val="none" w:sz="0" w:space="0" w:color="auto"/>
      </w:divBdr>
    </w:div>
    <w:div w:id="1895699586">
      <w:bodyDiv w:val="1"/>
      <w:marLeft w:val="30"/>
      <w:marRight w:val="30"/>
      <w:marTop w:val="0"/>
      <w:marBottom w:val="0"/>
      <w:divBdr>
        <w:top w:val="none" w:sz="0" w:space="0" w:color="auto"/>
        <w:left w:val="none" w:sz="0" w:space="0" w:color="auto"/>
        <w:bottom w:val="none" w:sz="0" w:space="0" w:color="auto"/>
        <w:right w:val="none" w:sz="0" w:space="0" w:color="auto"/>
      </w:divBdr>
      <w:divsChild>
        <w:div w:id="4402837">
          <w:marLeft w:val="0"/>
          <w:marRight w:val="0"/>
          <w:marTop w:val="0"/>
          <w:marBottom w:val="0"/>
          <w:divBdr>
            <w:top w:val="none" w:sz="0" w:space="0" w:color="auto"/>
            <w:left w:val="none" w:sz="0" w:space="0" w:color="auto"/>
            <w:bottom w:val="none" w:sz="0" w:space="0" w:color="auto"/>
            <w:right w:val="none" w:sz="0" w:space="0" w:color="auto"/>
          </w:divBdr>
          <w:divsChild>
            <w:div w:id="508375971">
              <w:marLeft w:val="0"/>
              <w:marRight w:val="0"/>
              <w:marTop w:val="0"/>
              <w:marBottom w:val="0"/>
              <w:divBdr>
                <w:top w:val="none" w:sz="0" w:space="0" w:color="auto"/>
                <w:left w:val="none" w:sz="0" w:space="0" w:color="auto"/>
                <w:bottom w:val="none" w:sz="0" w:space="0" w:color="auto"/>
                <w:right w:val="none" w:sz="0" w:space="0" w:color="auto"/>
              </w:divBdr>
            </w:div>
          </w:divsChild>
        </w:div>
        <w:div w:id="5137364">
          <w:marLeft w:val="0"/>
          <w:marRight w:val="0"/>
          <w:marTop w:val="0"/>
          <w:marBottom w:val="0"/>
          <w:divBdr>
            <w:top w:val="none" w:sz="0" w:space="0" w:color="auto"/>
            <w:left w:val="none" w:sz="0" w:space="0" w:color="auto"/>
            <w:bottom w:val="none" w:sz="0" w:space="0" w:color="auto"/>
            <w:right w:val="none" w:sz="0" w:space="0" w:color="auto"/>
          </w:divBdr>
        </w:div>
        <w:div w:id="20934522">
          <w:marLeft w:val="0"/>
          <w:marRight w:val="0"/>
          <w:marTop w:val="0"/>
          <w:marBottom w:val="0"/>
          <w:divBdr>
            <w:top w:val="none" w:sz="0" w:space="0" w:color="auto"/>
            <w:left w:val="none" w:sz="0" w:space="0" w:color="auto"/>
            <w:bottom w:val="none" w:sz="0" w:space="0" w:color="auto"/>
            <w:right w:val="none" w:sz="0" w:space="0" w:color="auto"/>
          </w:divBdr>
          <w:divsChild>
            <w:div w:id="995374543">
              <w:marLeft w:val="0"/>
              <w:marRight w:val="0"/>
              <w:marTop w:val="0"/>
              <w:marBottom w:val="0"/>
              <w:divBdr>
                <w:top w:val="none" w:sz="0" w:space="0" w:color="auto"/>
                <w:left w:val="none" w:sz="0" w:space="0" w:color="auto"/>
                <w:bottom w:val="none" w:sz="0" w:space="0" w:color="auto"/>
                <w:right w:val="none" w:sz="0" w:space="0" w:color="auto"/>
              </w:divBdr>
            </w:div>
            <w:div w:id="2064331749">
              <w:marLeft w:val="0"/>
              <w:marRight w:val="0"/>
              <w:marTop w:val="0"/>
              <w:marBottom w:val="0"/>
              <w:divBdr>
                <w:top w:val="none" w:sz="0" w:space="0" w:color="auto"/>
                <w:left w:val="none" w:sz="0" w:space="0" w:color="auto"/>
                <w:bottom w:val="none" w:sz="0" w:space="0" w:color="auto"/>
                <w:right w:val="none" w:sz="0" w:space="0" w:color="auto"/>
              </w:divBdr>
              <w:divsChild>
                <w:div w:id="475530704">
                  <w:marLeft w:val="180"/>
                  <w:marRight w:val="0"/>
                  <w:marTop w:val="0"/>
                  <w:marBottom w:val="0"/>
                  <w:divBdr>
                    <w:top w:val="none" w:sz="0" w:space="0" w:color="auto"/>
                    <w:left w:val="none" w:sz="0" w:space="0" w:color="auto"/>
                    <w:bottom w:val="none" w:sz="0" w:space="0" w:color="auto"/>
                    <w:right w:val="none" w:sz="0" w:space="0" w:color="auto"/>
                  </w:divBdr>
                  <w:divsChild>
                    <w:div w:id="177412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4920">
          <w:marLeft w:val="0"/>
          <w:marRight w:val="0"/>
          <w:marTop w:val="0"/>
          <w:marBottom w:val="0"/>
          <w:divBdr>
            <w:top w:val="none" w:sz="0" w:space="0" w:color="auto"/>
            <w:left w:val="none" w:sz="0" w:space="0" w:color="auto"/>
            <w:bottom w:val="none" w:sz="0" w:space="0" w:color="auto"/>
            <w:right w:val="none" w:sz="0" w:space="0" w:color="auto"/>
          </w:divBdr>
          <w:divsChild>
            <w:div w:id="37704393">
              <w:marLeft w:val="0"/>
              <w:marRight w:val="0"/>
              <w:marTop w:val="0"/>
              <w:marBottom w:val="0"/>
              <w:divBdr>
                <w:top w:val="none" w:sz="0" w:space="0" w:color="auto"/>
                <w:left w:val="none" w:sz="0" w:space="0" w:color="auto"/>
                <w:bottom w:val="none" w:sz="0" w:space="0" w:color="auto"/>
                <w:right w:val="none" w:sz="0" w:space="0" w:color="auto"/>
              </w:divBdr>
              <w:divsChild>
                <w:div w:id="1159076375">
                  <w:marLeft w:val="180"/>
                  <w:marRight w:val="0"/>
                  <w:marTop w:val="0"/>
                  <w:marBottom w:val="0"/>
                  <w:divBdr>
                    <w:top w:val="none" w:sz="0" w:space="0" w:color="auto"/>
                    <w:left w:val="none" w:sz="0" w:space="0" w:color="auto"/>
                    <w:bottom w:val="none" w:sz="0" w:space="0" w:color="auto"/>
                    <w:right w:val="none" w:sz="0" w:space="0" w:color="auto"/>
                  </w:divBdr>
                  <w:divsChild>
                    <w:div w:id="18327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5331">
              <w:marLeft w:val="0"/>
              <w:marRight w:val="0"/>
              <w:marTop w:val="0"/>
              <w:marBottom w:val="0"/>
              <w:divBdr>
                <w:top w:val="none" w:sz="0" w:space="0" w:color="auto"/>
                <w:left w:val="none" w:sz="0" w:space="0" w:color="auto"/>
                <w:bottom w:val="none" w:sz="0" w:space="0" w:color="auto"/>
                <w:right w:val="none" w:sz="0" w:space="0" w:color="auto"/>
              </w:divBdr>
            </w:div>
          </w:divsChild>
        </w:div>
        <w:div w:id="68161690">
          <w:marLeft w:val="0"/>
          <w:marRight w:val="0"/>
          <w:marTop w:val="0"/>
          <w:marBottom w:val="0"/>
          <w:divBdr>
            <w:top w:val="none" w:sz="0" w:space="0" w:color="auto"/>
            <w:left w:val="none" w:sz="0" w:space="0" w:color="auto"/>
            <w:bottom w:val="none" w:sz="0" w:space="0" w:color="auto"/>
            <w:right w:val="none" w:sz="0" w:space="0" w:color="auto"/>
          </w:divBdr>
          <w:divsChild>
            <w:div w:id="590965914">
              <w:marLeft w:val="0"/>
              <w:marRight w:val="0"/>
              <w:marTop w:val="0"/>
              <w:marBottom w:val="0"/>
              <w:divBdr>
                <w:top w:val="none" w:sz="0" w:space="0" w:color="auto"/>
                <w:left w:val="none" w:sz="0" w:space="0" w:color="auto"/>
                <w:bottom w:val="none" w:sz="0" w:space="0" w:color="auto"/>
                <w:right w:val="none" w:sz="0" w:space="0" w:color="auto"/>
              </w:divBdr>
              <w:divsChild>
                <w:div w:id="591664504">
                  <w:marLeft w:val="180"/>
                  <w:marRight w:val="0"/>
                  <w:marTop w:val="0"/>
                  <w:marBottom w:val="0"/>
                  <w:divBdr>
                    <w:top w:val="none" w:sz="0" w:space="0" w:color="auto"/>
                    <w:left w:val="none" w:sz="0" w:space="0" w:color="auto"/>
                    <w:bottom w:val="none" w:sz="0" w:space="0" w:color="auto"/>
                    <w:right w:val="none" w:sz="0" w:space="0" w:color="auto"/>
                  </w:divBdr>
                  <w:divsChild>
                    <w:div w:id="19962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6548">
              <w:marLeft w:val="0"/>
              <w:marRight w:val="0"/>
              <w:marTop w:val="0"/>
              <w:marBottom w:val="0"/>
              <w:divBdr>
                <w:top w:val="none" w:sz="0" w:space="0" w:color="auto"/>
                <w:left w:val="none" w:sz="0" w:space="0" w:color="auto"/>
                <w:bottom w:val="none" w:sz="0" w:space="0" w:color="auto"/>
                <w:right w:val="none" w:sz="0" w:space="0" w:color="auto"/>
              </w:divBdr>
            </w:div>
          </w:divsChild>
        </w:div>
        <w:div w:id="88280801">
          <w:marLeft w:val="0"/>
          <w:marRight w:val="0"/>
          <w:marTop w:val="0"/>
          <w:marBottom w:val="0"/>
          <w:divBdr>
            <w:top w:val="none" w:sz="0" w:space="0" w:color="auto"/>
            <w:left w:val="none" w:sz="0" w:space="0" w:color="auto"/>
            <w:bottom w:val="none" w:sz="0" w:space="0" w:color="auto"/>
            <w:right w:val="none" w:sz="0" w:space="0" w:color="auto"/>
          </w:divBdr>
          <w:divsChild>
            <w:div w:id="1674793810">
              <w:marLeft w:val="0"/>
              <w:marRight w:val="0"/>
              <w:marTop w:val="0"/>
              <w:marBottom w:val="0"/>
              <w:divBdr>
                <w:top w:val="none" w:sz="0" w:space="0" w:color="auto"/>
                <w:left w:val="none" w:sz="0" w:space="0" w:color="auto"/>
                <w:bottom w:val="none" w:sz="0" w:space="0" w:color="auto"/>
                <w:right w:val="none" w:sz="0" w:space="0" w:color="auto"/>
              </w:divBdr>
              <w:divsChild>
                <w:div w:id="1067538220">
                  <w:marLeft w:val="180"/>
                  <w:marRight w:val="0"/>
                  <w:marTop w:val="0"/>
                  <w:marBottom w:val="0"/>
                  <w:divBdr>
                    <w:top w:val="none" w:sz="0" w:space="0" w:color="auto"/>
                    <w:left w:val="none" w:sz="0" w:space="0" w:color="auto"/>
                    <w:bottom w:val="none" w:sz="0" w:space="0" w:color="auto"/>
                    <w:right w:val="none" w:sz="0" w:space="0" w:color="auto"/>
                  </w:divBdr>
                  <w:divsChild>
                    <w:div w:id="10700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51402">
              <w:marLeft w:val="0"/>
              <w:marRight w:val="0"/>
              <w:marTop w:val="0"/>
              <w:marBottom w:val="0"/>
              <w:divBdr>
                <w:top w:val="none" w:sz="0" w:space="0" w:color="auto"/>
                <w:left w:val="none" w:sz="0" w:space="0" w:color="auto"/>
                <w:bottom w:val="none" w:sz="0" w:space="0" w:color="auto"/>
                <w:right w:val="none" w:sz="0" w:space="0" w:color="auto"/>
              </w:divBdr>
            </w:div>
          </w:divsChild>
        </w:div>
        <w:div w:id="94130077">
          <w:marLeft w:val="0"/>
          <w:marRight w:val="0"/>
          <w:marTop w:val="0"/>
          <w:marBottom w:val="0"/>
          <w:divBdr>
            <w:top w:val="none" w:sz="0" w:space="0" w:color="auto"/>
            <w:left w:val="none" w:sz="0" w:space="0" w:color="auto"/>
            <w:bottom w:val="none" w:sz="0" w:space="0" w:color="auto"/>
            <w:right w:val="none" w:sz="0" w:space="0" w:color="auto"/>
          </w:divBdr>
          <w:divsChild>
            <w:div w:id="738791622">
              <w:marLeft w:val="0"/>
              <w:marRight w:val="0"/>
              <w:marTop w:val="0"/>
              <w:marBottom w:val="0"/>
              <w:divBdr>
                <w:top w:val="none" w:sz="0" w:space="0" w:color="auto"/>
                <w:left w:val="none" w:sz="0" w:space="0" w:color="auto"/>
                <w:bottom w:val="none" w:sz="0" w:space="0" w:color="auto"/>
                <w:right w:val="none" w:sz="0" w:space="0" w:color="auto"/>
              </w:divBdr>
              <w:divsChild>
                <w:div w:id="565142413">
                  <w:marLeft w:val="180"/>
                  <w:marRight w:val="0"/>
                  <w:marTop w:val="0"/>
                  <w:marBottom w:val="0"/>
                  <w:divBdr>
                    <w:top w:val="none" w:sz="0" w:space="0" w:color="auto"/>
                    <w:left w:val="none" w:sz="0" w:space="0" w:color="auto"/>
                    <w:bottom w:val="none" w:sz="0" w:space="0" w:color="auto"/>
                    <w:right w:val="none" w:sz="0" w:space="0" w:color="auto"/>
                  </w:divBdr>
                  <w:divsChild>
                    <w:div w:id="1016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13826">
              <w:marLeft w:val="0"/>
              <w:marRight w:val="0"/>
              <w:marTop w:val="0"/>
              <w:marBottom w:val="0"/>
              <w:divBdr>
                <w:top w:val="none" w:sz="0" w:space="0" w:color="auto"/>
                <w:left w:val="none" w:sz="0" w:space="0" w:color="auto"/>
                <w:bottom w:val="none" w:sz="0" w:space="0" w:color="auto"/>
                <w:right w:val="none" w:sz="0" w:space="0" w:color="auto"/>
              </w:divBdr>
            </w:div>
          </w:divsChild>
        </w:div>
        <w:div w:id="158733421">
          <w:marLeft w:val="0"/>
          <w:marRight w:val="0"/>
          <w:marTop w:val="0"/>
          <w:marBottom w:val="0"/>
          <w:divBdr>
            <w:top w:val="none" w:sz="0" w:space="0" w:color="auto"/>
            <w:left w:val="none" w:sz="0" w:space="0" w:color="auto"/>
            <w:bottom w:val="none" w:sz="0" w:space="0" w:color="auto"/>
            <w:right w:val="none" w:sz="0" w:space="0" w:color="auto"/>
          </w:divBdr>
          <w:divsChild>
            <w:div w:id="1752771327">
              <w:marLeft w:val="0"/>
              <w:marRight w:val="0"/>
              <w:marTop w:val="0"/>
              <w:marBottom w:val="0"/>
              <w:divBdr>
                <w:top w:val="none" w:sz="0" w:space="0" w:color="auto"/>
                <w:left w:val="none" w:sz="0" w:space="0" w:color="auto"/>
                <w:bottom w:val="none" w:sz="0" w:space="0" w:color="auto"/>
                <w:right w:val="none" w:sz="0" w:space="0" w:color="auto"/>
              </w:divBdr>
              <w:divsChild>
                <w:div w:id="1249851005">
                  <w:marLeft w:val="180"/>
                  <w:marRight w:val="0"/>
                  <w:marTop w:val="0"/>
                  <w:marBottom w:val="0"/>
                  <w:divBdr>
                    <w:top w:val="none" w:sz="0" w:space="0" w:color="auto"/>
                    <w:left w:val="none" w:sz="0" w:space="0" w:color="auto"/>
                    <w:bottom w:val="none" w:sz="0" w:space="0" w:color="auto"/>
                    <w:right w:val="none" w:sz="0" w:space="0" w:color="auto"/>
                  </w:divBdr>
                  <w:divsChild>
                    <w:div w:id="19271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1986">
          <w:marLeft w:val="0"/>
          <w:marRight w:val="0"/>
          <w:marTop w:val="0"/>
          <w:marBottom w:val="0"/>
          <w:divBdr>
            <w:top w:val="none" w:sz="0" w:space="0" w:color="auto"/>
            <w:left w:val="none" w:sz="0" w:space="0" w:color="auto"/>
            <w:bottom w:val="none" w:sz="0" w:space="0" w:color="auto"/>
            <w:right w:val="none" w:sz="0" w:space="0" w:color="auto"/>
          </w:divBdr>
          <w:divsChild>
            <w:div w:id="425031959">
              <w:marLeft w:val="0"/>
              <w:marRight w:val="0"/>
              <w:marTop w:val="0"/>
              <w:marBottom w:val="0"/>
              <w:divBdr>
                <w:top w:val="none" w:sz="0" w:space="0" w:color="auto"/>
                <w:left w:val="none" w:sz="0" w:space="0" w:color="auto"/>
                <w:bottom w:val="none" w:sz="0" w:space="0" w:color="auto"/>
                <w:right w:val="none" w:sz="0" w:space="0" w:color="auto"/>
              </w:divBdr>
              <w:divsChild>
                <w:div w:id="2027435483">
                  <w:marLeft w:val="180"/>
                  <w:marRight w:val="0"/>
                  <w:marTop w:val="0"/>
                  <w:marBottom w:val="0"/>
                  <w:divBdr>
                    <w:top w:val="none" w:sz="0" w:space="0" w:color="auto"/>
                    <w:left w:val="none" w:sz="0" w:space="0" w:color="auto"/>
                    <w:bottom w:val="none" w:sz="0" w:space="0" w:color="auto"/>
                    <w:right w:val="none" w:sz="0" w:space="0" w:color="auto"/>
                  </w:divBdr>
                  <w:divsChild>
                    <w:div w:id="17673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36414">
              <w:marLeft w:val="0"/>
              <w:marRight w:val="0"/>
              <w:marTop w:val="0"/>
              <w:marBottom w:val="0"/>
              <w:divBdr>
                <w:top w:val="none" w:sz="0" w:space="0" w:color="auto"/>
                <w:left w:val="none" w:sz="0" w:space="0" w:color="auto"/>
                <w:bottom w:val="none" w:sz="0" w:space="0" w:color="auto"/>
                <w:right w:val="none" w:sz="0" w:space="0" w:color="auto"/>
              </w:divBdr>
            </w:div>
          </w:divsChild>
        </w:div>
        <w:div w:id="177548578">
          <w:marLeft w:val="0"/>
          <w:marRight w:val="0"/>
          <w:marTop w:val="0"/>
          <w:marBottom w:val="0"/>
          <w:divBdr>
            <w:top w:val="none" w:sz="0" w:space="0" w:color="auto"/>
            <w:left w:val="none" w:sz="0" w:space="0" w:color="auto"/>
            <w:bottom w:val="none" w:sz="0" w:space="0" w:color="auto"/>
            <w:right w:val="none" w:sz="0" w:space="0" w:color="auto"/>
          </w:divBdr>
          <w:divsChild>
            <w:div w:id="813528569">
              <w:marLeft w:val="0"/>
              <w:marRight w:val="0"/>
              <w:marTop w:val="0"/>
              <w:marBottom w:val="0"/>
              <w:divBdr>
                <w:top w:val="none" w:sz="0" w:space="0" w:color="auto"/>
                <w:left w:val="none" w:sz="0" w:space="0" w:color="auto"/>
                <w:bottom w:val="none" w:sz="0" w:space="0" w:color="auto"/>
                <w:right w:val="none" w:sz="0" w:space="0" w:color="auto"/>
              </w:divBdr>
              <w:divsChild>
                <w:div w:id="1682975017">
                  <w:marLeft w:val="180"/>
                  <w:marRight w:val="0"/>
                  <w:marTop w:val="0"/>
                  <w:marBottom w:val="0"/>
                  <w:divBdr>
                    <w:top w:val="none" w:sz="0" w:space="0" w:color="auto"/>
                    <w:left w:val="none" w:sz="0" w:space="0" w:color="auto"/>
                    <w:bottom w:val="none" w:sz="0" w:space="0" w:color="auto"/>
                    <w:right w:val="none" w:sz="0" w:space="0" w:color="auto"/>
                  </w:divBdr>
                  <w:divsChild>
                    <w:div w:id="12236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2483">
              <w:marLeft w:val="0"/>
              <w:marRight w:val="0"/>
              <w:marTop w:val="0"/>
              <w:marBottom w:val="0"/>
              <w:divBdr>
                <w:top w:val="none" w:sz="0" w:space="0" w:color="auto"/>
                <w:left w:val="none" w:sz="0" w:space="0" w:color="auto"/>
                <w:bottom w:val="none" w:sz="0" w:space="0" w:color="auto"/>
                <w:right w:val="none" w:sz="0" w:space="0" w:color="auto"/>
              </w:divBdr>
            </w:div>
          </w:divsChild>
        </w:div>
        <w:div w:id="189073184">
          <w:marLeft w:val="0"/>
          <w:marRight w:val="0"/>
          <w:marTop w:val="0"/>
          <w:marBottom w:val="0"/>
          <w:divBdr>
            <w:top w:val="none" w:sz="0" w:space="0" w:color="auto"/>
            <w:left w:val="none" w:sz="0" w:space="0" w:color="auto"/>
            <w:bottom w:val="none" w:sz="0" w:space="0" w:color="auto"/>
            <w:right w:val="none" w:sz="0" w:space="0" w:color="auto"/>
          </w:divBdr>
          <w:divsChild>
            <w:div w:id="1838689012">
              <w:marLeft w:val="0"/>
              <w:marRight w:val="0"/>
              <w:marTop w:val="0"/>
              <w:marBottom w:val="0"/>
              <w:divBdr>
                <w:top w:val="none" w:sz="0" w:space="0" w:color="auto"/>
                <w:left w:val="none" w:sz="0" w:space="0" w:color="auto"/>
                <w:bottom w:val="none" w:sz="0" w:space="0" w:color="auto"/>
                <w:right w:val="none" w:sz="0" w:space="0" w:color="auto"/>
              </w:divBdr>
            </w:div>
            <w:div w:id="1945720798">
              <w:marLeft w:val="0"/>
              <w:marRight w:val="0"/>
              <w:marTop w:val="0"/>
              <w:marBottom w:val="0"/>
              <w:divBdr>
                <w:top w:val="none" w:sz="0" w:space="0" w:color="auto"/>
                <w:left w:val="none" w:sz="0" w:space="0" w:color="auto"/>
                <w:bottom w:val="none" w:sz="0" w:space="0" w:color="auto"/>
                <w:right w:val="none" w:sz="0" w:space="0" w:color="auto"/>
              </w:divBdr>
              <w:divsChild>
                <w:div w:id="1829127466">
                  <w:marLeft w:val="180"/>
                  <w:marRight w:val="0"/>
                  <w:marTop w:val="0"/>
                  <w:marBottom w:val="0"/>
                  <w:divBdr>
                    <w:top w:val="none" w:sz="0" w:space="0" w:color="auto"/>
                    <w:left w:val="none" w:sz="0" w:space="0" w:color="auto"/>
                    <w:bottom w:val="none" w:sz="0" w:space="0" w:color="auto"/>
                    <w:right w:val="none" w:sz="0" w:space="0" w:color="auto"/>
                  </w:divBdr>
                  <w:divsChild>
                    <w:div w:id="18391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89525">
          <w:marLeft w:val="0"/>
          <w:marRight w:val="0"/>
          <w:marTop w:val="0"/>
          <w:marBottom w:val="0"/>
          <w:divBdr>
            <w:top w:val="none" w:sz="0" w:space="0" w:color="auto"/>
            <w:left w:val="none" w:sz="0" w:space="0" w:color="auto"/>
            <w:bottom w:val="none" w:sz="0" w:space="0" w:color="auto"/>
            <w:right w:val="none" w:sz="0" w:space="0" w:color="auto"/>
          </w:divBdr>
          <w:divsChild>
            <w:div w:id="887956686">
              <w:marLeft w:val="0"/>
              <w:marRight w:val="0"/>
              <w:marTop w:val="0"/>
              <w:marBottom w:val="0"/>
              <w:divBdr>
                <w:top w:val="none" w:sz="0" w:space="0" w:color="auto"/>
                <w:left w:val="none" w:sz="0" w:space="0" w:color="auto"/>
                <w:bottom w:val="none" w:sz="0" w:space="0" w:color="auto"/>
                <w:right w:val="none" w:sz="0" w:space="0" w:color="auto"/>
              </w:divBdr>
              <w:divsChild>
                <w:div w:id="1772703711">
                  <w:marLeft w:val="180"/>
                  <w:marRight w:val="0"/>
                  <w:marTop w:val="0"/>
                  <w:marBottom w:val="0"/>
                  <w:divBdr>
                    <w:top w:val="none" w:sz="0" w:space="0" w:color="auto"/>
                    <w:left w:val="none" w:sz="0" w:space="0" w:color="auto"/>
                    <w:bottom w:val="none" w:sz="0" w:space="0" w:color="auto"/>
                    <w:right w:val="none" w:sz="0" w:space="0" w:color="auto"/>
                  </w:divBdr>
                  <w:divsChild>
                    <w:div w:id="17352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6808">
          <w:marLeft w:val="0"/>
          <w:marRight w:val="0"/>
          <w:marTop w:val="0"/>
          <w:marBottom w:val="0"/>
          <w:divBdr>
            <w:top w:val="none" w:sz="0" w:space="0" w:color="auto"/>
            <w:left w:val="none" w:sz="0" w:space="0" w:color="auto"/>
            <w:bottom w:val="none" w:sz="0" w:space="0" w:color="auto"/>
            <w:right w:val="none" w:sz="0" w:space="0" w:color="auto"/>
          </w:divBdr>
          <w:divsChild>
            <w:div w:id="62653861">
              <w:marLeft w:val="0"/>
              <w:marRight w:val="0"/>
              <w:marTop w:val="0"/>
              <w:marBottom w:val="0"/>
              <w:divBdr>
                <w:top w:val="none" w:sz="0" w:space="0" w:color="auto"/>
                <w:left w:val="none" w:sz="0" w:space="0" w:color="auto"/>
                <w:bottom w:val="none" w:sz="0" w:space="0" w:color="auto"/>
                <w:right w:val="none" w:sz="0" w:space="0" w:color="auto"/>
              </w:divBdr>
              <w:divsChild>
                <w:div w:id="382290846">
                  <w:marLeft w:val="180"/>
                  <w:marRight w:val="0"/>
                  <w:marTop w:val="0"/>
                  <w:marBottom w:val="0"/>
                  <w:divBdr>
                    <w:top w:val="none" w:sz="0" w:space="0" w:color="auto"/>
                    <w:left w:val="none" w:sz="0" w:space="0" w:color="auto"/>
                    <w:bottom w:val="none" w:sz="0" w:space="0" w:color="auto"/>
                    <w:right w:val="none" w:sz="0" w:space="0" w:color="auto"/>
                  </w:divBdr>
                  <w:divsChild>
                    <w:div w:id="12526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89485">
          <w:marLeft w:val="0"/>
          <w:marRight w:val="0"/>
          <w:marTop w:val="0"/>
          <w:marBottom w:val="0"/>
          <w:divBdr>
            <w:top w:val="none" w:sz="0" w:space="0" w:color="auto"/>
            <w:left w:val="none" w:sz="0" w:space="0" w:color="auto"/>
            <w:bottom w:val="none" w:sz="0" w:space="0" w:color="auto"/>
            <w:right w:val="none" w:sz="0" w:space="0" w:color="auto"/>
          </w:divBdr>
          <w:divsChild>
            <w:div w:id="717824367">
              <w:marLeft w:val="0"/>
              <w:marRight w:val="0"/>
              <w:marTop w:val="0"/>
              <w:marBottom w:val="0"/>
              <w:divBdr>
                <w:top w:val="none" w:sz="0" w:space="0" w:color="auto"/>
                <w:left w:val="none" w:sz="0" w:space="0" w:color="auto"/>
                <w:bottom w:val="none" w:sz="0" w:space="0" w:color="auto"/>
                <w:right w:val="none" w:sz="0" w:space="0" w:color="auto"/>
              </w:divBdr>
            </w:div>
            <w:div w:id="1392268174">
              <w:marLeft w:val="0"/>
              <w:marRight w:val="0"/>
              <w:marTop w:val="0"/>
              <w:marBottom w:val="0"/>
              <w:divBdr>
                <w:top w:val="none" w:sz="0" w:space="0" w:color="auto"/>
                <w:left w:val="none" w:sz="0" w:space="0" w:color="auto"/>
                <w:bottom w:val="none" w:sz="0" w:space="0" w:color="auto"/>
                <w:right w:val="none" w:sz="0" w:space="0" w:color="auto"/>
              </w:divBdr>
              <w:divsChild>
                <w:div w:id="1131048069">
                  <w:marLeft w:val="180"/>
                  <w:marRight w:val="0"/>
                  <w:marTop w:val="0"/>
                  <w:marBottom w:val="0"/>
                  <w:divBdr>
                    <w:top w:val="none" w:sz="0" w:space="0" w:color="auto"/>
                    <w:left w:val="none" w:sz="0" w:space="0" w:color="auto"/>
                    <w:bottom w:val="none" w:sz="0" w:space="0" w:color="auto"/>
                    <w:right w:val="none" w:sz="0" w:space="0" w:color="auto"/>
                  </w:divBdr>
                  <w:divsChild>
                    <w:div w:id="67588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43732">
          <w:marLeft w:val="0"/>
          <w:marRight w:val="0"/>
          <w:marTop w:val="0"/>
          <w:marBottom w:val="0"/>
          <w:divBdr>
            <w:top w:val="none" w:sz="0" w:space="0" w:color="auto"/>
            <w:left w:val="none" w:sz="0" w:space="0" w:color="auto"/>
            <w:bottom w:val="none" w:sz="0" w:space="0" w:color="auto"/>
            <w:right w:val="none" w:sz="0" w:space="0" w:color="auto"/>
          </w:divBdr>
          <w:divsChild>
            <w:div w:id="1974479992">
              <w:marLeft w:val="0"/>
              <w:marRight w:val="0"/>
              <w:marTop w:val="0"/>
              <w:marBottom w:val="0"/>
              <w:divBdr>
                <w:top w:val="none" w:sz="0" w:space="0" w:color="auto"/>
                <w:left w:val="none" w:sz="0" w:space="0" w:color="auto"/>
                <w:bottom w:val="none" w:sz="0" w:space="0" w:color="auto"/>
                <w:right w:val="none" w:sz="0" w:space="0" w:color="auto"/>
              </w:divBdr>
              <w:divsChild>
                <w:div w:id="1454909155">
                  <w:marLeft w:val="180"/>
                  <w:marRight w:val="0"/>
                  <w:marTop w:val="0"/>
                  <w:marBottom w:val="0"/>
                  <w:divBdr>
                    <w:top w:val="none" w:sz="0" w:space="0" w:color="auto"/>
                    <w:left w:val="none" w:sz="0" w:space="0" w:color="auto"/>
                    <w:bottom w:val="none" w:sz="0" w:space="0" w:color="auto"/>
                    <w:right w:val="none" w:sz="0" w:space="0" w:color="auto"/>
                  </w:divBdr>
                  <w:divsChild>
                    <w:div w:id="3961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493420">
          <w:marLeft w:val="0"/>
          <w:marRight w:val="0"/>
          <w:marTop w:val="0"/>
          <w:marBottom w:val="0"/>
          <w:divBdr>
            <w:top w:val="none" w:sz="0" w:space="0" w:color="auto"/>
            <w:left w:val="none" w:sz="0" w:space="0" w:color="auto"/>
            <w:bottom w:val="none" w:sz="0" w:space="0" w:color="auto"/>
            <w:right w:val="none" w:sz="0" w:space="0" w:color="auto"/>
          </w:divBdr>
          <w:divsChild>
            <w:div w:id="994139734">
              <w:marLeft w:val="0"/>
              <w:marRight w:val="0"/>
              <w:marTop w:val="0"/>
              <w:marBottom w:val="0"/>
              <w:divBdr>
                <w:top w:val="none" w:sz="0" w:space="0" w:color="auto"/>
                <w:left w:val="none" w:sz="0" w:space="0" w:color="auto"/>
                <w:bottom w:val="none" w:sz="0" w:space="0" w:color="auto"/>
                <w:right w:val="none" w:sz="0" w:space="0" w:color="auto"/>
              </w:divBdr>
              <w:divsChild>
                <w:div w:id="2088916085">
                  <w:marLeft w:val="180"/>
                  <w:marRight w:val="0"/>
                  <w:marTop w:val="0"/>
                  <w:marBottom w:val="0"/>
                  <w:divBdr>
                    <w:top w:val="none" w:sz="0" w:space="0" w:color="auto"/>
                    <w:left w:val="none" w:sz="0" w:space="0" w:color="auto"/>
                    <w:bottom w:val="none" w:sz="0" w:space="0" w:color="auto"/>
                    <w:right w:val="none" w:sz="0" w:space="0" w:color="auto"/>
                  </w:divBdr>
                  <w:divsChild>
                    <w:div w:id="153145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8987">
              <w:marLeft w:val="0"/>
              <w:marRight w:val="0"/>
              <w:marTop w:val="0"/>
              <w:marBottom w:val="0"/>
              <w:divBdr>
                <w:top w:val="none" w:sz="0" w:space="0" w:color="auto"/>
                <w:left w:val="none" w:sz="0" w:space="0" w:color="auto"/>
                <w:bottom w:val="none" w:sz="0" w:space="0" w:color="auto"/>
                <w:right w:val="none" w:sz="0" w:space="0" w:color="auto"/>
              </w:divBdr>
            </w:div>
          </w:divsChild>
        </w:div>
        <w:div w:id="570627890">
          <w:marLeft w:val="0"/>
          <w:marRight w:val="0"/>
          <w:marTop w:val="0"/>
          <w:marBottom w:val="0"/>
          <w:divBdr>
            <w:top w:val="none" w:sz="0" w:space="0" w:color="auto"/>
            <w:left w:val="none" w:sz="0" w:space="0" w:color="auto"/>
            <w:bottom w:val="none" w:sz="0" w:space="0" w:color="auto"/>
            <w:right w:val="none" w:sz="0" w:space="0" w:color="auto"/>
          </w:divBdr>
          <w:divsChild>
            <w:div w:id="1182940175">
              <w:marLeft w:val="0"/>
              <w:marRight w:val="0"/>
              <w:marTop w:val="0"/>
              <w:marBottom w:val="0"/>
              <w:divBdr>
                <w:top w:val="none" w:sz="0" w:space="0" w:color="auto"/>
                <w:left w:val="none" w:sz="0" w:space="0" w:color="auto"/>
                <w:bottom w:val="none" w:sz="0" w:space="0" w:color="auto"/>
                <w:right w:val="none" w:sz="0" w:space="0" w:color="auto"/>
              </w:divBdr>
              <w:divsChild>
                <w:div w:id="1257639822">
                  <w:marLeft w:val="180"/>
                  <w:marRight w:val="0"/>
                  <w:marTop w:val="0"/>
                  <w:marBottom w:val="0"/>
                  <w:divBdr>
                    <w:top w:val="none" w:sz="0" w:space="0" w:color="auto"/>
                    <w:left w:val="none" w:sz="0" w:space="0" w:color="auto"/>
                    <w:bottom w:val="none" w:sz="0" w:space="0" w:color="auto"/>
                    <w:right w:val="none" w:sz="0" w:space="0" w:color="auto"/>
                  </w:divBdr>
                  <w:divsChild>
                    <w:div w:id="35561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49862">
              <w:marLeft w:val="0"/>
              <w:marRight w:val="0"/>
              <w:marTop w:val="0"/>
              <w:marBottom w:val="0"/>
              <w:divBdr>
                <w:top w:val="none" w:sz="0" w:space="0" w:color="auto"/>
                <w:left w:val="none" w:sz="0" w:space="0" w:color="auto"/>
                <w:bottom w:val="none" w:sz="0" w:space="0" w:color="auto"/>
                <w:right w:val="none" w:sz="0" w:space="0" w:color="auto"/>
              </w:divBdr>
            </w:div>
          </w:divsChild>
        </w:div>
        <w:div w:id="573440628">
          <w:marLeft w:val="0"/>
          <w:marRight w:val="0"/>
          <w:marTop w:val="0"/>
          <w:marBottom w:val="0"/>
          <w:divBdr>
            <w:top w:val="none" w:sz="0" w:space="0" w:color="auto"/>
            <w:left w:val="none" w:sz="0" w:space="0" w:color="auto"/>
            <w:bottom w:val="none" w:sz="0" w:space="0" w:color="auto"/>
            <w:right w:val="none" w:sz="0" w:space="0" w:color="auto"/>
          </w:divBdr>
          <w:divsChild>
            <w:div w:id="1911958725">
              <w:marLeft w:val="0"/>
              <w:marRight w:val="0"/>
              <w:marTop w:val="0"/>
              <w:marBottom w:val="0"/>
              <w:divBdr>
                <w:top w:val="none" w:sz="0" w:space="0" w:color="auto"/>
                <w:left w:val="none" w:sz="0" w:space="0" w:color="auto"/>
                <w:bottom w:val="none" w:sz="0" w:space="0" w:color="auto"/>
                <w:right w:val="none" w:sz="0" w:space="0" w:color="auto"/>
              </w:divBdr>
              <w:divsChild>
                <w:div w:id="877202299">
                  <w:marLeft w:val="180"/>
                  <w:marRight w:val="0"/>
                  <w:marTop w:val="0"/>
                  <w:marBottom w:val="0"/>
                  <w:divBdr>
                    <w:top w:val="none" w:sz="0" w:space="0" w:color="auto"/>
                    <w:left w:val="none" w:sz="0" w:space="0" w:color="auto"/>
                    <w:bottom w:val="none" w:sz="0" w:space="0" w:color="auto"/>
                    <w:right w:val="none" w:sz="0" w:space="0" w:color="auto"/>
                  </w:divBdr>
                  <w:divsChild>
                    <w:div w:id="180330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237449">
          <w:marLeft w:val="0"/>
          <w:marRight w:val="0"/>
          <w:marTop w:val="0"/>
          <w:marBottom w:val="0"/>
          <w:divBdr>
            <w:top w:val="none" w:sz="0" w:space="0" w:color="auto"/>
            <w:left w:val="none" w:sz="0" w:space="0" w:color="auto"/>
            <w:bottom w:val="none" w:sz="0" w:space="0" w:color="auto"/>
            <w:right w:val="none" w:sz="0" w:space="0" w:color="auto"/>
          </w:divBdr>
          <w:divsChild>
            <w:div w:id="1056975939">
              <w:marLeft w:val="0"/>
              <w:marRight w:val="0"/>
              <w:marTop w:val="0"/>
              <w:marBottom w:val="0"/>
              <w:divBdr>
                <w:top w:val="none" w:sz="0" w:space="0" w:color="auto"/>
                <w:left w:val="none" w:sz="0" w:space="0" w:color="auto"/>
                <w:bottom w:val="none" w:sz="0" w:space="0" w:color="auto"/>
                <w:right w:val="none" w:sz="0" w:space="0" w:color="auto"/>
              </w:divBdr>
            </w:div>
          </w:divsChild>
        </w:div>
        <w:div w:id="604073166">
          <w:marLeft w:val="0"/>
          <w:marRight w:val="0"/>
          <w:marTop w:val="0"/>
          <w:marBottom w:val="0"/>
          <w:divBdr>
            <w:top w:val="none" w:sz="0" w:space="0" w:color="auto"/>
            <w:left w:val="none" w:sz="0" w:space="0" w:color="auto"/>
            <w:bottom w:val="none" w:sz="0" w:space="0" w:color="auto"/>
            <w:right w:val="none" w:sz="0" w:space="0" w:color="auto"/>
          </w:divBdr>
          <w:divsChild>
            <w:div w:id="51083467">
              <w:marLeft w:val="0"/>
              <w:marRight w:val="0"/>
              <w:marTop w:val="0"/>
              <w:marBottom w:val="0"/>
              <w:divBdr>
                <w:top w:val="none" w:sz="0" w:space="0" w:color="auto"/>
                <w:left w:val="none" w:sz="0" w:space="0" w:color="auto"/>
                <w:bottom w:val="none" w:sz="0" w:space="0" w:color="auto"/>
                <w:right w:val="none" w:sz="0" w:space="0" w:color="auto"/>
              </w:divBdr>
              <w:divsChild>
                <w:div w:id="1327592973">
                  <w:marLeft w:val="180"/>
                  <w:marRight w:val="0"/>
                  <w:marTop w:val="0"/>
                  <w:marBottom w:val="0"/>
                  <w:divBdr>
                    <w:top w:val="none" w:sz="0" w:space="0" w:color="auto"/>
                    <w:left w:val="none" w:sz="0" w:space="0" w:color="auto"/>
                    <w:bottom w:val="none" w:sz="0" w:space="0" w:color="auto"/>
                    <w:right w:val="none" w:sz="0" w:space="0" w:color="auto"/>
                  </w:divBdr>
                  <w:divsChild>
                    <w:div w:id="5749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056288">
          <w:marLeft w:val="0"/>
          <w:marRight w:val="0"/>
          <w:marTop w:val="0"/>
          <w:marBottom w:val="0"/>
          <w:divBdr>
            <w:top w:val="none" w:sz="0" w:space="0" w:color="auto"/>
            <w:left w:val="none" w:sz="0" w:space="0" w:color="auto"/>
            <w:bottom w:val="none" w:sz="0" w:space="0" w:color="auto"/>
            <w:right w:val="none" w:sz="0" w:space="0" w:color="auto"/>
          </w:divBdr>
          <w:divsChild>
            <w:div w:id="706837687">
              <w:marLeft w:val="0"/>
              <w:marRight w:val="0"/>
              <w:marTop w:val="0"/>
              <w:marBottom w:val="0"/>
              <w:divBdr>
                <w:top w:val="none" w:sz="0" w:space="0" w:color="auto"/>
                <w:left w:val="none" w:sz="0" w:space="0" w:color="auto"/>
                <w:bottom w:val="none" w:sz="0" w:space="0" w:color="auto"/>
                <w:right w:val="none" w:sz="0" w:space="0" w:color="auto"/>
              </w:divBdr>
              <w:divsChild>
                <w:div w:id="294140733">
                  <w:marLeft w:val="180"/>
                  <w:marRight w:val="0"/>
                  <w:marTop w:val="0"/>
                  <w:marBottom w:val="0"/>
                  <w:divBdr>
                    <w:top w:val="none" w:sz="0" w:space="0" w:color="auto"/>
                    <w:left w:val="none" w:sz="0" w:space="0" w:color="auto"/>
                    <w:bottom w:val="none" w:sz="0" w:space="0" w:color="auto"/>
                    <w:right w:val="none" w:sz="0" w:space="0" w:color="auto"/>
                  </w:divBdr>
                  <w:divsChild>
                    <w:div w:id="19755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1077">
              <w:marLeft w:val="0"/>
              <w:marRight w:val="0"/>
              <w:marTop w:val="0"/>
              <w:marBottom w:val="0"/>
              <w:divBdr>
                <w:top w:val="none" w:sz="0" w:space="0" w:color="auto"/>
                <w:left w:val="none" w:sz="0" w:space="0" w:color="auto"/>
                <w:bottom w:val="none" w:sz="0" w:space="0" w:color="auto"/>
                <w:right w:val="none" w:sz="0" w:space="0" w:color="auto"/>
              </w:divBdr>
            </w:div>
          </w:divsChild>
        </w:div>
        <w:div w:id="669068200">
          <w:marLeft w:val="0"/>
          <w:marRight w:val="0"/>
          <w:marTop w:val="0"/>
          <w:marBottom w:val="0"/>
          <w:divBdr>
            <w:top w:val="none" w:sz="0" w:space="0" w:color="auto"/>
            <w:left w:val="none" w:sz="0" w:space="0" w:color="auto"/>
            <w:bottom w:val="none" w:sz="0" w:space="0" w:color="auto"/>
            <w:right w:val="none" w:sz="0" w:space="0" w:color="auto"/>
          </w:divBdr>
          <w:divsChild>
            <w:div w:id="1523665032">
              <w:marLeft w:val="0"/>
              <w:marRight w:val="0"/>
              <w:marTop w:val="0"/>
              <w:marBottom w:val="0"/>
              <w:divBdr>
                <w:top w:val="none" w:sz="0" w:space="0" w:color="auto"/>
                <w:left w:val="none" w:sz="0" w:space="0" w:color="auto"/>
                <w:bottom w:val="none" w:sz="0" w:space="0" w:color="auto"/>
                <w:right w:val="none" w:sz="0" w:space="0" w:color="auto"/>
              </w:divBdr>
              <w:divsChild>
                <w:div w:id="427315855">
                  <w:marLeft w:val="180"/>
                  <w:marRight w:val="0"/>
                  <w:marTop w:val="0"/>
                  <w:marBottom w:val="0"/>
                  <w:divBdr>
                    <w:top w:val="none" w:sz="0" w:space="0" w:color="auto"/>
                    <w:left w:val="none" w:sz="0" w:space="0" w:color="auto"/>
                    <w:bottom w:val="none" w:sz="0" w:space="0" w:color="auto"/>
                    <w:right w:val="none" w:sz="0" w:space="0" w:color="auto"/>
                  </w:divBdr>
                  <w:divsChild>
                    <w:div w:id="1570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4597">
              <w:marLeft w:val="0"/>
              <w:marRight w:val="0"/>
              <w:marTop w:val="0"/>
              <w:marBottom w:val="0"/>
              <w:divBdr>
                <w:top w:val="none" w:sz="0" w:space="0" w:color="auto"/>
                <w:left w:val="none" w:sz="0" w:space="0" w:color="auto"/>
                <w:bottom w:val="none" w:sz="0" w:space="0" w:color="auto"/>
                <w:right w:val="none" w:sz="0" w:space="0" w:color="auto"/>
              </w:divBdr>
            </w:div>
          </w:divsChild>
        </w:div>
        <w:div w:id="686908038">
          <w:marLeft w:val="0"/>
          <w:marRight w:val="0"/>
          <w:marTop w:val="0"/>
          <w:marBottom w:val="0"/>
          <w:divBdr>
            <w:top w:val="none" w:sz="0" w:space="0" w:color="auto"/>
            <w:left w:val="none" w:sz="0" w:space="0" w:color="auto"/>
            <w:bottom w:val="none" w:sz="0" w:space="0" w:color="auto"/>
            <w:right w:val="none" w:sz="0" w:space="0" w:color="auto"/>
          </w:divBdr>
          <w:divsChild>
            <w:div w:id="762607583">
              <w:marLeft w:val="0"/>
              <w:marRight w:val="0"/>
              <w:marTop w:val="0"/>
              <w:marBottom w:val="0"/>
              <w:divBdr>
                <w:top w:val="none" w:sz="0" w:space="0" w:color="auto"/>
                <w:left w:val="none" w:sz="0" w:space="0" w:color="auto"/>
                <w:bottom w:val="none" w:sz="0" w:space="0" w:color="auto"/>
                <w:right w:val="none" w:sz="0" w:space="0" w:color="auto"/>
              </w:divBdr>
            </w:div>
            <w:div w:id="1802267279">
              <w:marLeft w:val="0"/>
              <w:marRight w:val="0"/>
              <w:marTop w:val="0"/>
              <w:marBottom w:val="0"/>
              <w:divBdr>
                <w:top w:val="none" w:sz="0" w:space="0" w:color="auto"/>
                <w:left w:val="none" w:sz="0" w:space="0" w:color="auto"/>
                <w:bottom w:val="none" w:sz="0" w:space="0" w:color="auto"/>
                <w:right w:val="none" w:sz="0" w:space="0" w:color="auto"/>
              </w:divBdr>
              <w:divsChild>
                <w:div w:id="1411804747">
                  <w:marLeft w:val="180"/>
                  <w:marRight w:val="0"/>
                  <w:marTop w:val="0"/>
                  <w:marBottom w:val="0"/>
                  <w:divBdr>
                    <w:top w:val="none" w:sz="0" w:space="0" w:color="auto"/>
                    <w:left w:val="none" w:sz="0" w:space="0" w:color="auto"/>
                    <w:bottom w:val="none" w:sz="0" w:space="0" w:color="auto"/>
                    <w:right w:val="none" w:sz="0" w:space="0" w:color="auto"/>
                  </w:divBdr>
                  <w:divsChild>
                    <w:div w:id="10932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21799">
          <w:marLeft w:val="0"/>
          <w:marRight w:val="0"/>
          <w:marTop w:val="0"/>
          <w:marBottom w:val="0"/>
          <w:divBdr>
            <w:top w:val="none" w:sz="0" w:space="0" w:color="auto"/>
            <w:left w:val="none" w:sz="0" w:space="0" w:color="auto"/>
            <w:bottom w:val="none" w:sz="0" w:space="0" w:color="auto"/>
            <w:right w:val="none" w:sz="0" w:space="0" w:color="auto"/>
          </w:divBdr>
          <w:divsChild>
            <w:div w:id="1533029053">
              <w:marLeft w:val="0"/>
              <w:marRight w:val="0"/>
              <w:marTop w:val="0"/>
              <w:marBottom w:val="0"/>
              <w:divBdr>
                <w:top w:val="none" w:sz="0" w:space="0" w:color="auto"/>
                <w:left w:val="none" w:sz="0" w:space="0" w:color="auto"/>
                <w:bottom w:val="none" w:sz="0" w:space="0" w:color="auto"/>
                <w:right w:val="none" w:sz="0" w:space="0" w:color="auto"/>
              </w:divBdr>
              <w:divsChild>
                <w:div w:id="1467553776">
                  <w:marLeft w:val="180"/>
                  <w:marRight w:val="0"/>
                  <w:marTop w:val="0"/>
                  <w:marBottom w:val="0"/>
                  <w:divBdr>
                    <w:top w:val="none" w:sz="0" w:space="0" w:color="auto"/>
                    <w:left w:val="none" w:sz="0" w:space="0" w:color="auto"/>
                    <w:bottom w:val="none" w:sz="0" w:space="0" w:color="auto"/>
                    <w:right w:val="none" w:sz="0" w:space="0" w:color="auto"/>
                  </w:divBdr>
                  <w:divsChild>
                    <w:div w:id="10715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59431">
          <w:marLeft w:val="0"/>
          <w:marRight w:val="0"/>
          <w:marTop w:val="0"/>
          <w:marBottom w:val="0"/>
          <w:divBdr>
            <w:top w:val="none" w:sz="0" w:space="0" w:color="auto"/>
            <w:left w:val="none" w:sz="0" w:space="0" w:color="auto"/>
            <w:bottom w:val="none" w:sz="0" w:space="0" w:color="auto"/>
            <w:right w:val="none" w:sz="0" w:space="0" w:color="auto"/>
          </w:divBdr>
          <w:divsChild>
            <w:div w:id="436757851">
              <w:marLeft w:val="0"/>
              <w:marRight w:val="0"/>
              <w:marTop w:val="0"/>
              <w:marBottom w:val="0"/>
              <w:divBdr>
                <w:top w:val="none" w:sz="0" w:space="0" w:color="auto"/>
                <w:left w:val="none" w:sz="0" w:space="0" w:color="auto"/>
                <w:bottom w:val="none" w:sz="0" w:space="0" w:color="auto"/>
                <w:right w:val="none" w:sz="0" w:space="0" w:color="auto"/>
              </w:divBdr>
            </w:div>
            <w:div w:id="1901092682">
              <w:marLeft w:val="0"/>
              <w:marRight w:val="0"/>
              <w:marTop w:val="0"/>
              <w:marBottom w:val="0"/>
              <w:divBdr>
                <w:top w:val="none" w:sz="0" w:space="0" w:color="auto"/>
                <w:left w:val="none" w:sz="0" w:space="0" w:color="auto"/>
                <w:bottom w:val="none" w:sz="0" w:space="0" w:color="auto"/>
                <w:right w:val="none" w:sz="0" w:space="0" w:color="auto"/>
              </w:divBdr>
              <w:divsChild>
                <w:div w:id="893540278">
                  <w:marLeft w:val="180"/>
                  <w:marRight w:val="0"/>
                  <w:marTop w:val="0"/>
                  <w:marBottom w:val="0"/>
                  <w:divBdr>
                    <w:top w:val="none" w:sz="0" w:space="0" w:color="auto"/>
                    <w:left w:val="none" w:sz="0" w:space="0" w:color="auto"/>
                    <w:bottom w:val="none" w:sz="0" w:space="0" w:color="auto"/>
                    <w:right w:val="none" w:sz="0" w:space="0" w:color="auto"/>
                  </w:divBdr>
                  <w:divsChild>
                    <w:div w:id="194989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314119">
          <w:marLeft w:val="0"/>
          <w:marRight w:val="0"/>
          <w:marTop w:val="0"/>
          <w:marBottom w:val="0"/>
          <w:divBdr>
            <w:top w:val="none" w:sz="0" w:space="0" w:color="auto"/>
            <w:left w:val="none" w:sz="0" w:space="0" w:color="auto"/>
            <w:bottom w:val="none" w:sz="0" w:space="0" w:color="auto"/>
            <w:right w:val="none" w:sz="0" w:space="0" w:color="auto"/>
          </w:divBdr>
          <w:divsChild>
            <w:div w:id="1668895497">
              <w:marLeft w:val="0"/>
              <w:marRight w:val="0"/>
              <w:marTop w:val="0"/>
              <w:marBottom w:val="0"/>
              <w:divBdr>
                <w:top w:val="none" w:sz="0" w:space="0" w:color="auto"/>
                <w:left w:val="none" w:sz="0" w:space="0" w:color="auto"/>
                <w:bottom w:val="none" w:sz="0" w:space="0" w:color="auto"/>
                <w:right w:val="none" w:sz="0" w:space="0" w:color="auto"/>
              </w:divBdr>
              <w:divsChild>
                <w:div w:id="1828738687">
                  <w:marLeft w:val="180"/>
                  <w:marRight w:val="0"/>
                  <w:marTop w:val="0"/>
                  <w:marBottom w:val="0"/>
                  <w:divBdr>
                    <w:top w:val="none" w:sz="0" w:space="0" w:color="auto"/>
                    <w:left w:val="none" w:sz="0" w:space="0" w:color="auto"/>
                    <w:bottom w:val="none" w:sz="0" w:space="0" w:color="auto"/>
                    <w:right w:val="none" w:sz="0" w:space="0" w:color="auto"/>
                  </w:divBdr>
                  <w:divsChild>
                    <w:div w:id="18924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3443">
          <w:marLeft w:val="0"/>
          <w:marRight w:val="0"/>
          <w:marTop w:val="0"/>
          <w:marBottom w:val="0"/>
          <w:divBdr>
            <w:top w:val="none" w:sz="0" w:space="0" w:color="auto"/>
            <w:left w:val="none" w:sz="0" w:space="0" w:color="auto"/>
            <w:bottom w:val="none" w:sz="0" w:space="0" w:color="auto"/>
            <w:right w:val="none" w:sz="0" w:space="0" w:color="auto"/>
          </w:divBdr>
          <w:divsChild>
            <w:div w:id="1917783349">
              <w:marLeft w:val="0"/>
              <w:marRight w:val="0"/>
              <w:marTop w:val="0"/>
              <w:marBottom w:val="0"/>
              <w:divBdr>
                <w:top w:val="none" w:sz="0" w:space="0" w:color="auto"/>
                <w:left w:val="none" w:sz="0" w:space="0" w:color="auto"/>
                <w:bottom w:val="none" w:sz="0" w:space="0" w:color="auto"/>
                <w:right w:val="none" w:sz="0" w:space="0" w:color="auto"/>
              </w:divBdr>
              <w:divsChild>
                <w:div w:id="1655329180">
                  <w:marLeft w:val="180"/>
                  <w:marRight w:val="0"/>
                  <w:marTop w:val="0"/>
                  <w:marBottom w:val="0"/>
                  <w:divBdr>
                    <w:top w:val="none" w:sz="0" w:space="0" w:color="auto"/>
                    <w:left w:val="none" w:sz="0" w:space="0" w:color="auto"/>
                    <w:bottom w:val="none" w:sz="0" w:space="0" w:color="auto"/>
                    <w:right w:val="none" w:sz="0" w:space="0" w:color="auto"/>
                  </w:divBdr>
                  <w:divsChild>
                    <w:div w:id="8786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663851">
          <w:marLeft w:val="0"/>
          <w:marRight w:val="0"/>
          <w:marTop w:val="0"/>
          <w:marBottom w:val="0"/>
          <w:divBdr>
            <w:top w:val="none" w:sz="0" w:space="0" w:color="auto"/>
            <w:left w:val="none" w:sz="0" w:space="0" w:color="auto"/>
            <w:bottom w:val="none" w:sz="0" w:space="0" w:color="auto"/>
            <w:right w:val="none" w:sz="0" w:space="0" w:color="auto"/>
          </w:divBdr>
          <w:divsChild>
            <w:div w:id="903834780">
              <w:marLeft w:val="0"/>
              <w:marRight w:val="0"/>
              <w:marTop w:val="0"/>
              <w:marBottom w:val="0"/>
              <w:divBdr>
                <w:top w:val="none" w:sz="0" w:space="0" w:color="auto"/>
                <w:left w:val="none" w:sz="0" w:space="0" w:color="auto"/>
                <w:bottom w:val="none" w:sz="0" w:space="0" w:color="auto"/>
                <w:right w:val="none" w:sz="0" w:space="0" w:color="auto"/>
              </w:divBdr>
            </w:div>
            <w:div w:id="1707483620">
              <w:marLeft w:val="0"/>
              <w:marRight w:val="0"/>
              <w:marTop w:val="0"/>
              <w:marBottom w:val="0"/>
              <w:divBdr>
                <w:top w:val="none" w:sz="0" w:space="0" w:color="auto"/>
                <w:left w:val="none" w:sz="0" w:space="0" w:color="auto"/>
                <w:bottom w:val="none" w:sz="0" w:space="0" w:color="auto"/>
                <w:right w:val="none" w:sz="0" w:space="0" w:color="auto"/>
              </w:divBdr>
              <w:divsChild>
                <w:div w:id="198402034">
                  <w:marLeft w:val="180"/>
                  <w:marRight w:val="0"/>
                  <w:marTop w:val="0"/>
                  <w:marBottom w:val="0"/>
                  <w:divBdr>
                    <w:top w:val="none" w:sz="0" w:space="0" w:color="auto"/>
                    <w:left w:val="none" w:sz="0" w:space="0" w:color="auto"/>
                    <w:bottom w:val="none" w:sz="0" w:space="0" w:color="auto"/>
                    <w:right w:val="none" w:sz="0" w:space="0" w:color="auto"/>
                  </w:divBdr>
                  <w:divsChild>
                    <w:div w:id="84478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07975">
          <w:marLeft w:val="0"/>
          <w:marRight w:val="0"/>
          <w:marTop w:val="0"/>
          <w:marBottom w:val="0"/>
          <w:divBdr>
            <w:top w:val="none" w:sz="0" w:space="0" w:color="auto"/>
            <w:left w:val="none" w:sz="0" w:space="0" w:color="auto"/>
            <w:bottom w:val="none" w:sz="0" w:space="0" w:color="auto"/>
            <w:right w:val="none" w:sz="0" w:space="0" w:color="auto"/>
          </w:divBdr>
          <w:divsChild>
            <w:div w:id="772282542">
              <w:marLeft w:val="0"/>
              <w:marRight w:val="0"/>
              <w:marTop w:val="0"/>
              <w:marBottom w:val="0"/>
              <w:divBdr>
                <w:top w:val="none" w:sz="0" w:space="0" w:color="auto"/>
                <w:left w:val="none" w:sz="0" w:space="0" w:color="auto"/>
                <w:bottom w:val="none" w:sz="0" w:space="0" w:color="auto"/>
                <w:right w:val="none" w:sz="0" w:space="0" w:color="auto"/>
              </w:divBdr>
            </w:div>
            <w:div w:id="973945431">
              <w:marLeft w:val="0"/>
              <w:marRight w:val="0"/>
              <w:marTop w:val="0"/>
              <w:marBottom w:val="0"/>
              <w:divBdr>
                <w:top w:val="none" w:sz="0" w:space="0" w:color="auto"/>
                <w:left w:val="none" w:sz="0" w:space="0" w:color="auto"/>
                <w:bottom w:val="none" w:sz="0" w:space="0" w:color="auto"/>
                <w:right w:val="none" w:sz="0" w:space="0" w:color="auto"/>
              </w:divBdr>
              <w:divsChild>
                <w:div w:id="870919299">
                  <w:marLeft w:val="180"/>
                  <w:marRight w:val="0"/>
                  <w:marTop w:val="0"/>
                  <w:marBottom w:val="0"/>
                  <w:divBdr>
                    <w:top w:val="none" w:sz="0" w:space="0" w:color="auto"/>
                    <w:left w:val="none" w:sz="0" w:space="0" w:color="auto"/>
                    <w:bottom w:val="none" w:sz="0" w:space="0" w:color="auto"/>
                    <w:right w:val="none" w:sz="0" w:space="0" w:color="auto"/>
                  </w:divBdr>
                  <w:divsChild>
                    <w:div w:id="14269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549463">
          <w:marLeft w:val="0"/>
          <w:marRight w:val="0"/>
          <w:marTop w:val="0"/>
          <w:marBottom w:val="0"/>
          <w:divBdr>
            <w:top w:val="none" w:sz="0" w:space="0" w:color="auto"/>
            <w:left w:val="none" w:sz="0" w:space="0" w:color="auto"/>
            <w:bottom w:val="none" w:sz="0" w:space="0" w:color="auto"/>
            <w:right w:val="none" w:sz="0" w:space="0" w:color="auto"/>
          </w:divBdr>
          <w:divsChild>
            <w:div w:id="11611507">
              <w:marLeft w:val="0"/>
              <w:marRight w:val="0"/>
              <w:marTop w:val="0"/>
              <w:marBottom w:val="0"/>
              <w:divBdr>
                <w:top w:val="none" w:sz="0" w:space="0" w:color="auto"/>
                <w:left w:val="none" w:sz="0" w:space="0" w:color="auto"/>
                <w:bottom w:val="none" w:sz="0" w:space="0" w:color="auto"/>
                <w:right w:val="none" w:sz="0" w:space="0" w:color="auto"/>
              </w:divBdr>
              <w:divsChild>
                <w:div w:id="75904928">
                  <w:marLeft w:val="180"/>
                  <w:marRight w:val="0"/>
                  <w:marTop w:val="0"/>
                  <w:marBottom w:val="0"/>
                  <w:divBdr>
                    <w:top w:val="none" w:sz="0" w:space="0" w:color="auto"/>
                    <w:left w:val="none" w:sz="0" w:space="0" w:color="auto"/>
                    <w:bottom w:val="none" w:sz="0" w:space="0" w:color="auto"/>
                    <w:right w:val="none" w:sz="0" w:space="0" w:color="auto"/>
                  </w:divBdr>
                  <w:divsChild>
                    <w:div w:id="7733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29565">
              <w:marLeft w:val="0"/>
              <w:marRight w:val="0"/>
              <w:marTop w:val="0"/>
              <w:marBottom w:val="0"/>
              <w:divBdr>
                <w:top w:val="none" w:sz="0" w:space="0" w:color="auto"/>
                <w:left w:val="none" w:sz="0" w:space="0" w:color="auto"/>
                <w:bottom w:val="none" w:sz="0" w:space="0" w:color="auto"/>
                <w:right w:val="none" w:sz="0" w:space="0" w:color="auto"/>
              </w:divBdr>
            </w:div>
          </w:divsChild>
        </w:div>
        <w:div w:id="837503494">
          <w:marLeft w:val="0"/>
          <w:marRight w:val="0"/>
          <w:marTop w:val="0"/>
          <w:marBottom w:val="0"/>
          <w:divBdr>
            <w:top w:val="none" w:sz="0" w:space="0" w:color="auto"/>
            <w:left w:val="none" w:sz="0" w:space="0" w:color="auto"/>
            <w:bottom w:val="none" w:sz="0" w:space="0" w:color="auto"/>
            <w:right w:val="none" w:sz="0" w:space="0" w:color="auto"/>
          </w:divBdr>
          <w:divsChild>
            <w:div w:id="581528983">
              <w:marLeft w:val="0"/>
              <w:marRight w:val="0"/>
              <w:marTop w:val="0"/>
              <w:marBottom w:val="0"/>
              <w:divBdr>
                <w:top w:val="none" w:sz="0" w:space="0" w:color="auto"/>
                <w:left w:val="none" w:sz="0" w:space="0" w:color="auto"/>
                <w:bottom w:val="none" w:sz="0" w:space="0" w:color="auto"/>
                <w:right w:val="none" w:sz="0" w:space="0" w:color="auto"/>
              </w:divBdr>
            </w:div>
            <w:div w:id="1477182762">
              <w:marLeft w:val="0"/>
              <w:marRight w:val="0"/>
              <w:marTop w:val="0"/>
              <w:marBottom w:val="0"/>
              <w:divBdr>
                <w:top w:val="none" w:sz="0" w:space="0" w:color="auto"/>
                <w:left w:val="none" w:sz="0" w:space="0" w:color="auto"/>
                <w:bottom w:val="none" w:sz="0" w:space="0" w:color="auto"/>
                <w:right w:val="none" w:sz="0" w:space="0" w:color="auto"/>
              </w:divBdr>
              <w:divsChild>
                <w:div w:id="1414208449">
                  <w:marLeft w:val="180"/>
                  <w:marRight w:val="0"/>
                  <w:marTop w:val="0"/>
                  <w:marBottom w:val="0"/>
                  <w:divBdr>
                    <w:top w:val="none" w:sz="0" w:space="0" w:color="auto"/>
                    <w:left w:val="none" w:sz="0" w:space="0" w:color="auto"/>
                    <w:bottom w:val="none" w:sz="0" w:space="0" w:color="auto"/>
                    <w:right w:val="none" w:sz="0" w:space="0" w:color="auto"/>
                  </w:divBdr>
                  <w:divsChild>
                    <w:div w:id="14393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06987">
          <w:marLeft w:val="0"/>
          <w:marRight w:val="0"/>
          <w:marTop w:val="0"/>
          <w:marBottom w:val="0"/>
          <w:divBdr>
            <w:top w:val="none" w:sz="0" w:space="0" w:color="auto"/>
            <w:left w:val="none" w:sz="0" w:space="0" w:color="auto"/>
            <w:bottom w:val="none" w:sz="0" w:space="0" w:color="auto"/>
            <w:right w:val="none" w:sz="0" w:space="0" w:color="auto"/>
          </w:divBdr>
          <w:divsChild>
            <w:div w:id="1044327382">
              <w:marLeft w:val="0"/>
              <w:marRight w:val="0"/>
              <w:marTop w:val="0"/>
              <w:marBottom w:val="0"/>
              <w:divBdr>
                <w:top w:val="none" w:sz="0" w:space="0" w:color="auto"/>
                <w:left w:val="none" w:sz="0" w:space="0" w:color="auto"/>
                <w:bottom w:val="none" w:sz="0" w:space="0" w:color="auto"/>
                <w:right w:val="none" w:sz="0" w:space="0" w:color="auto"/>
              </w:divBdr>
              <w:divsChild>
                <w:div w:id="676731754">
                  <w:marLeft w:val="180"/>
                  <w:marRight w:val="0"/>
                  <w:marTop w:val="0"/>
                  <w:marBottom w:val="0"/>
                  <w:divBdr>
                    <w:top w:val="none" w:sz="0" w:space="0" w:color="auto"/>
                    <w:left w:val="none" w:sz="0" w:space="0" w:color="auto"/>
                    <w:bottom w:val="none" w:sz="0" w:space="0" w:color="auto"/>
                    <w:right w:val="none" w:sz="0" w:space="0" w:color="auto"/>
                  </w:divBdr>
                  <w:divsChild>
                    <w:div w:id="6116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10235">
              <w:marLeft w:val="0"/>
              <w:marRight w:val="0"/>
              <w:marTop w:val="0"/>
              <w:marBottom w:val="0"/>
              <w:divBdr>
                <w:top w:val="none" w:sz="0" w:space="0" w:color="auto"/>
                <w:left w:val="none" w:sz="0" w:space="0" w:color="auto"/>
                <w:bottom w:val="none" w:sz="0" w:space="0" w:color="auto"/>
                <w:right w:val="none" w:sz="0" w:space="0" w:color="auto"/>
              </w:divBdr>
            </w:div>
          </w:divsChild>
        </w:div>
        <w:div w:id="984773956">
          <w:marLeft w:val="0"/>
          <w:marRight w:val="0"/>
          <w:marTop w:val="0"/>
          <w:marBottom w:val="0"/>
          <w:divBdr>
            <w:top w:val="none" w:sz="0" w:space="0" w:color="auto"/>
            <w:left w:val="none" w:sz="0" w:space="0" w:color="auto"/>
            <w:bottom w:val="none" w:sz="0" w:space="0" w:color="auto"/>
            <w:right w:val="none" w:sz="0" w:space="0" w:color="auto"/>
          </w:divBdr>
          <w:divsChild>
            <w:div w:id="87313792">
              <w:marLeft w:val="0"/>
              <w:marRight w:val="0"/>
              <w:marTop w:val="0"/>
              <w:marBottom w:val="0"/>
              <w:divBdr>
                <w:top w:val="none" w:sz="0" w:space="0" w:color="auto"/>
                <w:left w:val="none" w:sz="0" w:space="0" w:color="auto"/>
                <w:bottom w:val="none" w:sz="0" w:space="0" w:color="auto"/>
                <w:right w:val="none" w:sz="0" w:space="0" w:color="auto"/>
              </w:divBdr>
              <w:divsChild>
                <w:div w:id="2025668733">
                  <w:marLeft w:val="180"/>
                  <w:marRight w:val="0"/>
                  <w:marTop w:val="0"/>
                  <w:marBottom w:val="0"/>
                  <w:divBdr>
                    <w:top w:val="none" w:sz="0" w:space="0" w:color="auto"/>
                    <w:left w:val="none" w:sz="0" w:space="0" w:color="auto"/>
                    <w:bottom w:val="none" w:sz="0" w:space="0" w:color="auto"/>
                    <w:right w:val="none" w:sz="0" w:space="0" w:color="auto"/>
                  </w:divBdr>
                  <w:divsChild>
                    <w:div w:id="8736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3018">
              <w:marLeft w:val="0"/>
              <w:marRight w:val="0"/>
              <w:marTop w:val="0"/>
              <w:marBottom w:val="0"/>
              <w:divBdr>
                <w:top w:val="none" w:sz="0" w:space="0" w:color="auto"/>
                <w:left w:val="none" w:sz="0" w:space="0" w:color="auto"/>
                <w:bottom w:val="none" w:sz="0" w:space="0" w:color="auto"/>
                <w:right w:val="none" w:sz="0" w:space="0" w:color="auto"/>
              </w:divBdr>
            </w:div>
          </w:divsChild>
        </w:div>
        <w:div w:id="1042248178">
          <w:marLeft w:val="0"/>
          <w:marRight w:val="0"/>
          <w:marTop w:val="0"/>
          <w:marBottom w:val="0"/>
          <w:divBdr>
            <w:top w:val="none" w:sz="0" w:space="0" w:color="auto"/>
            <w:left w:val="none" w:sz="0" w:space="0" w:color="auto"/>
            <w:bottom w:val="none" w:sz="0" w:space="0" w:color="auto"/>
            <w:right w:val="none" w:sz="0" w:space="0" w:color="auto"/>
          </w:divBdr>
          <w:divsChild>
            <w:div w:id="1330715415">
              <w:marLeft w:val="0"/>
              <w:marRight w:val="0"/>
              <w:marTop w:val="0"/>
              <w:marBottom w:val="0"/>
              <w:divBdr>
                <w:top w:val="none" w:sz="0" w:space="0" w:color="auto"/>
                <w:left w:val="none" w:sz="0" w:space="0" w:color="auto"/>
                <w:bottom w:val="none" w:sz="0" w:space="0" w:color="auto"/>
                <w:right w:val="none" w:sz="0" w:space="0" w:color="auto"/>
              </w:divBdr>
            </w:div>
            <w:div w:id="1847360028">
              <w:marLeft w:val="0"/>
              <w:marRight w:val="0"/>
              <w:marTop w:val="0"/>
              <w:marBottom w:val="0"/>
              <w:divBdr>
                <w:top w:val="none" w:sz="0" w:space="0" w:color="auto"/>
                <w:left w:val="none" w:sz="0" w:space="0" w:color="auto"/>
                <w:bottom w:val="none" w:sz="0" w:space="0" w:color="auto"/>
                <w:right w:val="none" w:sz="0" w:space="0" w:color="auto"/>
              </w:divBdr>
              <w:divsChild>
                <w:div w:id="304160609">
                  <w:marLeft w:val="180"/>
                  <w:marRight w:val="0"/>
                  <w:marTop w:val="0"/>
                  <w:marBottom w:val="0"/>
                  <w:divBdr>
                    <w:top w:val="none" w:sz="0" w:space="0" w:color="auto"/>
                    <w:left w:val="none" w:sz="0" w:space="0" w:color="auto"/>
                    <w:bottom w:val="none" w:sz="0" w:space="0" w:color="auto"/>
                    <w:right w:val="none" w:sz="0" w:space="0" w:color="auto"/>
                  </w:divBdr>
                  <w:divsChild>
                    <w:div w:id="12914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71407">
          <w:marLeft w:val="0"/>
          <w:marRight w:val="0"/>
          <w:marTop w:val="0"/>
          <w:marBottom w:val="0"/>
          <w:divBdr>
            <w:top w:val="none" w:sz="0" w:space="0" w:color="auto"/>
            <w:left w:val="none" w:sz="0" w:space="0" w:color="auto"/>
            <w:bottom w:val="none" w:sz="0" w:space="0" w:color="auto"/>
            <w:right w:val="none" w:sz="0" w:space="0" w:color="auto"/>
          </w:divBdr>
          <w:divsChild>
            <w:div w:id="309747924">
              <w:marLeft w:val="0"/>
              <w:marRight w:val="0"/>
              <w:marTop w:val="0"/>
              <w:marBottom w:val="0"/>
              <w:divBdr>
                <w:top w:val="none" w:sz="0" w:space="0" w:color="auto"/>
                <w:left w:val="none" w:sz="0" w:space="0" w:color="auto"/>
                <w:bottom w:val="none" w:sz="0" w:space="0" w:color="auto"/>
                <w:right w:val="none" w:sz="0" w:space="0" w:color="auto"/>
              </w:divBdr>
              <w:divsChild>
                <w:div w:id="93288437">
                  <w:marLeft w:val="180"/>
                  <w:marRight w:val="0"/>
                  <w:marTop w:val="0"/>
                  <w:marBottom w:val="0"/>
                  <w:divBdr>
                    <w:top w:val="none" w:sz="0" w:space="0" w:color="auto"/>
                    <w:left w:val="none" w:sz="0" w:space="0" w:color="auto"/>
                    <w:bottom w:val="none" w:sz="0" w:space="0" w:color="auto"/>
                    <w:right w:val="none" w:sz="0" w:space="0" w:color="auto"/>
                  </w:divBdr>
                  <w:divsChild>
                    <w:div w:id="20783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83290">
          <w:marLeft w:val="0"/>
          <w:marRight w:val="0"/>
          <w:marTop w:val="0"/>
          <w:marBottom w:val="0"/>
          <w:divBdr>
            <w:top w:val="none" w:sz="0" w:space="0" w:color="auto"/>
            <w:left w:val="none" w:sz="0" w:space="0" w:color="auto"/>
            <w:bottom w:val="none" w:sz="0" w:space="0" w:color="auto"/>
            <w:right w:val="none" w:sz="0" w:space="0" w:color="auto"/>
          </w:divBdr>
          <w:divsChild>
            <w:div w:id="825628588">
              <w:marLeft w:val="0"/>
              <w:marRight w:val="0"/>
              <w:marTop w:val="0"/>
              <w:marBottom w:val="0"/>
              <w:divBdr>
                <w:top w:val="none" w:sz="0" w:space="0" w:color="auto"/>
                <w:left w:val="none" w:sz="0" w:space="0" w:color="auto"/>
                <w:bottom w:val="none" w:sz="0" w:space="0" w:color="auto"/>
                <w:right w:val="none" w:sz="0" w:space="0" w:color="auto"/>
              </w:divBdr>
              <w:divsChild>
                <w:div w:id="186455847">
                  <w:marLeft w:val="180"/>
                  <w:marRight w:val="0"/>
                  <w:marTop w:val="0"/>
                  <w:marBottom w:val="0"/>
                  <w:divBdr>
                    <w:top w:val="none" w:sz="0" w:space="0" w:color="auto"/>
                    <w:left w:val="none" w:sz="0" w:space="0" w:color="auto"/>
                    <w:bottom w:val="none" w:sz="0" w:space="0" w:color="auto"/>
                    <w:right w:val="none" w:sz="0" w:space="0" w:color="auto"/>
                  </w:divBdr>
                  <w:divsChild>
                    <w:div w:id="15987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44519">
              <w:marLeft w:val="0"/>
              <w:marRight w:val="0"/>
              <w:marTop w:val="0"/>
              <w:marBottom w:val="0"/>
              <w:divBdr>
                <w:top w:val="none" w:sz="0" w:space="0" w:color="auto"/>
                <w:left w:val="none" w:sz="0" w:space="0" w:color="auto"/>
                <w:bottom w:val="none" w:sz="0" w:space="0" w:color="auto"/>
                <w:right w:val="none" w:sz="0" w:space="0" w:color="auto"/>
              </w:divBdr>
            </w:div>
          </w:divsChild>
        </w:div>
        <w:div w:id="1183861968">
          <w:marLeft w:val="0"/>
          <w:marRight w:val="0"/>
          <w:marTop w:val="0"/>
          <w:marBottom w:val="0"/>
          <w:divBdr>
            <w:top w:val="none" w:sz="0" w:space="0" w:color="auto"/>
            <w:left w:val="none" w:sz="0" w:space="0" w:color="auto"/>
            <w:bottom w:val="none" w:sz="0" w:space="0" w:color="auto"/>
            <w:right w:val="none" w:sz="0" w:space="0" w:color="auto"/>
          </w:divBdr>
          <w:divsChild>
            <w:div w:id="827134038">
              <w:marLeft w:val="0"/>
              <w:marRight w:val="0"/>
              <w:marTop w:val="0"/>
              <w:marBottom w:val="0"/>
              <w:divBdr>
                <w:top w:val="none" w:sz="0" w:space="0" w:color="auto"/>
                <w:left w:val="none" w:sz="0" w:space="0" w:color="auto"/>
                <w:bottom w:val="none" w:sz="0" w:space="0" w:color="auto"/>
                <w:right w:val="none" w:sz="0" w:space="0" w:color="auto"/>
              </w:divBdr>
              <w:divsChild>
                <w:div w:id="790056209">
                  <w:marLeft w:val="180"/>
                  <w:marRight w:val="0"/>
                  <w:marTop w:val="0"/>
                  <w:marBottom w:val="0"/>
                  <w:divBdr>
                    <w:top w:val="none" w:sz="0" w:space="0" w:color="auto"/>
                    <w:left w:val="none" w:sz="0" w:space="0" w:color="auto"/>
                    <w:bottom w:val="none" w:sz="0" w:space="0" w:color="auto"/>
                    <w:right w:val="none" w:sz="0" w:space="0" w:color="auto"/>
                  </w:divBdr>
                  <w:divsChild>
                    <w:div w:id="5191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93420">
              <w:marLeft w:val="0"/>
              <w:marRight w:val="0"/>
              <w:marTop w:val="0"/>
              <w:marBottom w:val="0"/>
              <w:divBdr>
                <w:top w:val="none" w:sz="0" w:space="0" w:color="auto"/>
                <w:left w:val="none" w:sz="0" w:space="0" w:color="auto"/>
                <w:bottom w:val="none" w:sz="0" w:space="0" w:color="auto"/>
                <w:right w:val="none" w:sz="0" w:space="0" w:color="auto"/>
              </w:divBdr>
            </w:div>
          </w:divsChild>
        </w:div>
        <w:div w:id="1193155768">
          <w:marLeft w:val="0"/>
          <w:marRight w:val="0"/>
          <w:marTop w:val="0"/>
          <w:marBottom w:val="0"/>
          <w:divBdr>
            <w:top w:val="none" w:sz="0" w:space="0" w:color="auto"/>
            <w:left w:val="none" w:sz="0" w:space="0" w:color="auto"/>
            <w:bottom w:val="none" w:sz="0" w:space="0" w:color="auto"/>
            <w:right w:val="none" w:sz="0" w:space="0" w:color="auto"/>
          </w:divBdr>
          <w:divsChild>
            <w:div w:id="2021734402">
              <w:marLeft w:val="0"/>
              <w:marRight w:val="0"/>
              <w:marTop w:val="0"/>
              <w:marBottom w:val="0"/>
              <w:divBdr>
                <w:top w:val="none" w:sz="0" w:space="0" w:color="auto"/>
                <w:left w:val="none" w:sz="0" w:space="0" w:color="auto"/>
                <w:bottom w:val="none" w:sz="0" w:space="0" w:color="auto"/>
                <w:right w:val="none" w:sz="0" w:space="0" w:color="auto"/>
              </w:divBdr>
              <w:divsChild>
                <w:div w:id="1807164198">
                  <w:marLeft w:val="180"/>
                  <w:marRight w:val="0"/>
                  <w:marTop w:val="0"/>
                  <w:marBottom w:val="0"/>
                  <w:divBdr>
                    <w:top w:val="none" w:sz="0" w:space="0" w:color="auto"/>
                    <w:left w:val="none" w:sz="0" w:space="0" w:color="auto"/>
                    <w:bottom w:val="none" w:sz="0" w:space="0" w:color="auto"/>
                    <w:right w:val="none" w:sz="0" w:space="0" w:color="auto"/>
                  </w:divBdr>
                  <w:divsChild>
                    <w:div w:id="17028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5621">
              <w:marLeft w:val="0"/>
              <w:marRight w:val="0"/>
              <w:marTop w:val="0"/>
              <w:marBottom w:val="0"/>
              <w:divBdr>
                <w:top w:val="none" w:sz="0" w:space="0" w:color="auto"/>
                <w:left w:val="none" w:sz="0" w:space="0" w:color="auto"/>
                <w:bottom w:val="none" w:sz="0" w:space="0" w:color="auto"/>
                <w:right w:val="none" w:sz="0" w:space="0" w:color="auto"/>
              </w:divBdr>
            </w:div>
          </w:divsChild>
        </w:div>
        <w:div w:id="1212694919">
          <w:marLeft w:val="0"/>
          <w:marRight w:val="0"/>
          <w:marTop w:val="0"/>
          <w:marBottom w:val="0"/>
          <w:divBdr>
            <w:top w:val="none" w:sz="0" w:space="0" w:color="auto"/>
            <w:left w:val="none" w:sz="0" w:space="0" w:color="auto"/>
            <w:bottom w:val="none" w:sz="0" w:space="0" w:color="auto"/>
            <w:right w:val="none" w:sz="0" w:space="0" w:color="auto"/>
          </w:divBdr>
          <w:divsChild>
            <w:div w:id="327367519">
              <w:marLeft w:val="0"/>
              <w:marRight w:val="0"/>
              <w:marTop w:val="0"/>
              <w:marBottom w:val="0"/>
              <w:divBdr>
                <w:top w:val="none" w:sz="0" w:space="0" w:color="auto"/>
                <w:left w:val="none" w:sz="0" w:space="0" w:color="auto"/>
                <w:bottom w:val="none" w:sz="0" w:space="0" w:color="auto"/>
                <w:right w:val="none" w:sz="0" w:space="0" w:color="auto"/>
              </w:divBdr>
              <w:divsChild>
                <w:div w:id="1449541884">
                  <w:marLeft w:val="180"/>
                  <w:marRight w:val="0"/>
                  <w:marTop w:val="0"/>
                  <w:marBottom w:val="0"/>
                  <w:divBdr>
                    <w:top w:val="none" w:sz="0" w:space="0" w:color="auto"/>
                    <w:left w:val="none" w:sz="0" w:space="0" w:color="auto"/>
                    <w:bottom w:val="none" w:sz="0" w:space="0" w:color="auto"/>
                    <w:right w:val="none" w:sz="0" w:space="0" w:color="auto"/>
                  </w:divBdr>
                  <w:divsChild>
                    <w:div w:id="100940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7639">
              <w:marLeft w:val="0"/>
              <w:marRight w:val="0"/>
              <w:marTop w:val="0"/>
              <w:marBottom w:val="0"/>
              <w:divBdr>
                <w:top w:val="none" w:sz="0" w:space="0" w:color="auto"/>
                <w:left w:val="none" w:sz="0" w:space="0" w:color="auto"/>
                <w:bottom w:val="none" w:sz="0" w:space="0" w:color="auto"/>
                <w:right w:val="none" w:sz="0" w:space="0" w:color="auto"/>
              </w:divBdr>
            </w:div>
          </w:divsChild>
        </w:div>
        <w:div w:id="1224678108">
          <w:marLeft w:val="0"/>
          <w:marRight w:val="0"/>
          <w:marTop w:val="0"/>
          <w:marBottom w:val="0"/>
          <w:divBdr>
            <w:top w:val="none" w:sz="0" w:space="0" w:color="auto"/>
            <w:left w:val="none" w:sz="0" w:space="0" w:color="auto"/>
            <w:bottom w:val="none" w:sz="0" w:space="0" w:color="auto"/>
            <w:right w:val="none" w:sz="0" w:space="0" w:color="auto"/>
          </w:divBdr>
          <w:divsChild>
            <w:div w:id="376662199">
              <w:marLeft w:val="0"/>
              <w:marRight w:val="0"/>
              <w:marTop w:val="0"/>
              <w:marBottom w:val="0"/>
              <w:divBdr>
                <w:top w:val="none" w:sz="0" w:space="0" w:color="auto"/>
                <w:left w:val="none" w:sz="0" w:space="0" w:color="auto"/>
                <w:bottom w:val="none" w:sz="0" w:space="0" w:color="auto"/>
                <w:right w:val="none" w:sz="0" w:space="0" w:color="auto"/>
              </w:divBdr>
              <w:divsChild>
                <w:div w:id="1002859868">
                  <w:marLeft w:val="180"/>
                  <w:marRight w:val="0"/>
                  <w:marTop w:val="0"/>
                  <w:marBottom w:val="0"/>
                  <w:divBdr>
                    <w:top w:val="none" w:sz="0" w:space="0" w:color="auto"/>
                    <w:left w:val="none" w:sz="0" w:space="0" w:color="auto"/>
                    <w:bottom w:val="none" w:sz="0" w:space="0" w:color="auto"/>
                    <w:right w:val="none" w:sz="0" w:space="0" w:color="auto"/>
                  </w:divBdr>
                  <w:divsChild>
                    <w:div w:id="111922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869623">
          <w:marLeft w:val="0"/>
          <w:marRight w:val="0"/>
          <w:marTop w:val="0"/>
          <w:marBottom w:val="0"/>
          <w:divBdr>
            <w:top w:val="none" w:sz="0" w:space="0" w:color="auto"/>
            <w:left w:val="none" w:sz="0" w:space="0" w:color="auto"/>
            <w:bottom w:val="none" w:sz="0" w:space="0" w:color="auto"/>
            <w:right w:val="none" w:sz="0" w:space="0" w:color="auto"/>
          </w:divBdr>
          <w:divsChild>
            <w:div w:id="2077437473">
              <w:marLeft w:val="0"/>
              <w:marRight w:val="0"/>
              <w:marTop w:val="0"/>
              <w:marBottom w:val="0"/>
              <w:divBdr>
                <w:top w:val="none" w:sz="0" w:space="0" w:color="auto"/>
                <w:left w:val="none" w:sz="0" w:space="0" w:color="auto"/>
                <w:bottom w:val="none" w:sz="0" w:space="0" w:color="auto"/>
                <w:right w:val="none" w:sz="0" w:space="0" w:color="auto"/>
              </w:divBdr>
              <w:divsChild>
                <w:div w:id="726950922">
                  <w:marLeft w:val="180"/>
                  <w:marRight w:val="0"/>
                  <w:marTop w:val="0"/>
                  <w:marBottom w:val="0"/>
                  <w:divBdr>
                    <w:top w:val="none" w:sz="0" w:space="0" w:color="auto"/>
                    <w:left w:val="none" w:sz="0" w:space="0" w:color="auto"/>
                    <w:bottom w:val="none" w:sz="0" w:space="0" w:color="auto"/>
                    <w:right w:val="none" w:sz="0" w:space="0" w:color="auto"/>
                  </w:divBdr>
                  <w:divsChild>
                    <w:div w:id="10754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40368">
          <w:marLeft w:val="0"/>
          <w:marRight w:val="0"/>
          <w:marTop w:val="0"/>
          <w:marBottom w:val="0"/>
          <w:divBdr>
            <w:top w:val="none" w:sz="0" w:space="0" w:color="auto"/>
            <w:left w:val="none" w:sz="0" w:space="0" w:color="auto"/>
            <w:bottom w:val="none" w:sz="0" w:space="0" w:color="auto"/>
            <w:right w:val="none" w:sz="0" w:space="0" w:color="auto"/>
          </w:divBdr>
          <w:divsChild>
            <w:div w:id="322129150">
              <w:marLeft w:val="0"/>
              <w:marRight w:val="0"/>
              <w:marTop w:val="0"/>
              <w:marBottom w:val="0"/>
              <w:divBdr>
                <w:top w:val="none" w:sz="0" w:space="0" w:color="auto"/>
                <w:left w:val="none" w:sz="0" w:space="0" w:color="auto"/>
                <w:bottom w:val="none" w:sz="0" w:space="0" w:color="auto"/>
                <w:right w:val="none" w:sz="0" w:space="0" w:color="auto"/>
              </w:divBdr>
            </w:div>
            <w:div w:id="836766356">
              <w:marLeft w:val="0"/>
              <w:marRight w:val="0"/>
              <w:marTop w:val="0"/>
              <w:marBottom w:val="0"/>
              <w:divBdr>
                <w:top w:val="none" w:sz="0" w:space="0" w:color="auto"/>
                <w:left w:val="none" w:sz="0" w:space="0" w:color="auto"/>
                <w:bottom w:val="none" w:sz="0" w:space="0" w:color="auto"/>
                <w:right w:val="none" w:sz="0" w:space="0" w:color="auto"/>
              </w:divBdr>
              <w:divsChild>
                <w:div w:id="244733282">
                  <w:marLeft w:val="180"/>
                  <w:marRight w:val="0"/>
                  <w:marTop w:val="0"/>
                  <w:marBottom w:val="0"/>
                  <w:divBdr>
                    <w:top w:val="none" w:sz="0" w:space="0" w:color="auto"/>
                    <w:left w:val="none" w:sz="0" w:space="0" w:color="auto"/>
                    <w:bottom w:val="none" w:sz="0" w:space="0" w:color="auto"/>
                    <w:right w:val="none" w:sz="0" w:space="0" w:color="auto"/>
                  </w:divBdr>
                  <w:divsChild>
                    <w:div w:id="14911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35514">
          <w:marLeft w:val="0"/>
          <w:marRight w:val="0"/>
          <w:marTop w:val="0"/>
          <w:marBottom w:val="0"/>
          <w:divBdr>
            <w:top w:val="none" w:sz="0" w:space="0" w:color="auto"/>
            <w:left w:val="none" w:sz="0" w:space="0" w:color="auto"/>
            <w:bottom w:val="none" w:sz="0" w:space="0" w:color="auto"/>
            <w:right w:val="none" w:sz="0" w:space="0" w:color="auto"/>
          </w:divBdr>
          <w:divsChild>
            <w:div w:id="983198332">
              <w:marLeft w:val="0"/>
              <w:marRight w:val="0"/>
              <w:marTop w:val="0"/>
              <w:marBottom w:val="0"/>
              <w:divBdr>
                <w:top w:val="none" w:sz="0" w:space="0" w:color="auto"/>
                <w:left w:val="none" w:sz="0" w:space="0" w:color="auto"/>
                <w:bottom w:val="none" w:sz="0" w:space="0" w:color="auto"/>
                <w:right w:val="none" w:sz="0" w:space="0" w:color="auto"/>
              </w:divBdr>
              <w:divsChild>
                <w:div w:id="1632704999">
                  <w:marLeft w:val="180"/>
                  <w:marRight w:val="0"/>
                  <w:marTop w:val="0"/>
                  <w:marBottom w:val="0"/>
                  <w:divBdr>
                    <w:top w:val="none" w:sz="0" w:space="0" w:color="auto"/>
                    <w:left w:val="none" w:sz="0" w:space="0" w:color="auto"/>
                    <w:bottom w:val="none" w:sz="0" w:space="0" w:color="auto"/>
                    <w:right w:val="none" w:sz="0" w:space="0" w:color="auto"/>
                  </w:divBdr>
                  <w:divsChild>
                    <w:div w:id="9471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3848">
              <w:marLeft w:val="0"/>
              <w:marRight w:val="0"/>
              <w:marTop w:val="0"/>
              <w:marBottom w:val="0"/>
              <w:divBdr>
                <w:top w:val="none" w:sz="0" w:space="0" w:color="auto"/>
                <w:left w:val="none" w:sz="0" w:space="0" w:color="auto"/>
                <w:bottom w:val="none" w:sz="0" w:space="0" w:color="auto"/>
                <w:right w:val="none" w:sz="0" w:space="0" w:color="auto"/>
              </w:divBdr>
            </w:div>
          </w:divsChild>
        </w:div>
        <w:div w:id="1311443179">
          <w:marLeft w:val="0"/>
          <w:marRight w:val="0"/>
          <w:marTop w:val="0"/>
          <w:marBottom w:val="0"/>
          <w:divBdr>
            <w:top w:val="none" w:sz="0" w:space="0" w:color="auto"/>
            <w:left w:val="none" w:sz="0" w:space="0" w:color="auto"/>
            <w:bottom w:val="none" w:sz="0" w:space="0" w:color="auto"/>
            <w:right w:val="none" w:sz="0" w:space="0" w:color="auto"/>
          </w:divBdr>
          <w:divsChild>
            <w:div w:id="776103431">
              <w:marLeft w:val="0"/>
              <w:marRight w:val="0"/>
              <w:marTop w:val="0"/>
              <w:marBottom w:val="0"/>
              <w:divBdr>
                <w:top w:val="none" w:sz="0" w:space="0" w:color="auto"/>
                <w:left w:val="none" w:sz="0" w:space="0" w:color="auto"/>
                <w:bottom w:val="none" w:sz="0" w:space="0" w:color="auto"/>
                <w:right w:val="none" w:sz="0" w:space="0" w:color="auto"/>
              </w:divBdr>
              <w:divsChild>
                <w:div w:id="1596592490">
                  <w:marLeft w:val="180"/>
                  <w:marRight w:val="0"/>
                  <w:marTop w:val="0"/>
                  <w:marBottom w:val="0"/>
                  <w:divBdr>
                    <w:top w:val="none" w:sz="0" w:space="0" w:color="auto"/>
                    <w:left w:val="none" w:sz="0" w:space="0" w:color="auto"/>
                    <w:bottom w:val="none" w:sz="0" w:space="0" w:color="auto"/>
                    <w:right w:val="none" w:sz="0" w:space="0" w:color="auto"/>
                  </w:divBdr>
                  <w:divsChild>
                    <w:div w:id="19833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131689">
          <w:marLeft w:val="0"/>
          <w:marRight w:val="0"/>
          <w:marTop w:val="0"/>
          <w:marBottom w:val="0"/>
          <w:divBdr>
            <w:top w:val="none" w:sz="0" w:space="0" w:color="auto"/>
            <w:left w:val="none" w:sz="0" w:space="0" w:color="auto"/>
            <w:bottom w:val="none" w:sz="0" w:space="0" w:color="auto"/>
            <w:right w:val="none" w:sz="0" w:space="0" w:color="auto"/>
          </w:divBdr>
          <w:divsChild>
            <w:div w:id="396053321">
              <w:marLeft w:val="0"/>
              <w:marRight w:val="0"/>
              <w:marTop w:val="0"/>
              <w:marBottom w:val="0"/>
              <w:divBdr>
                <w:top w:val="none" w:sz="0" w:space="0" w:color="auto"/>
                <w:left w:val="none" w:sz="0" w:space="0" w:color="auto"/>
                <w:bottom w:val="none" w:sz="0" w:space="0" w:color="auto"/>
                <w:right w:val="none" w:sz="0" w:space="0" w:color="auto"/>
              </w:divBdr>
              <w:divsChild>
                <w:div w:id="112409608">
                  <w:marLeft w:val="180"/>
                  <w:marRight w:val="0"/>
                  <w:marTop w:val="0"/>
                  <w:marBottom w:val="0"/>
                  <w:divBdr>
                    <w:top w:val="none" w:sz="0" w:space="0" w:color="auto"/>
                    <w:left w:val="none" w:sz="0" w:space="0" w:color="auto"/>
                    <w:bottom w:val="none" w:sz="0" w:space="0" w:color="auto"/>
                    <w:right w:val="none" w:sz="0" w:space="0" w:color="auto"/>
                  </w:divBdr>
                  <w:divsChild>
                    <w:div w:id="213786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65894">
              <w:marLeft w:val="0"/>
              <w:marRight w:val="0"/>
              <w:marTop w:val="0"/>
              <w:marBottom w:val="0"/>
              <w:divBdr>
                <w:top w:val="none" w:sz="0" w:space="0" w:color="auto"/>
                <w:left w:val="none" w:sz="0" w:space="0" w:color="auto"/>
                <w:bottom w:val="none" w:sz="0" w:space="0" w:color="auto"/>
                <w:right w:val="none" w:sz="0" w:space="0" w:color="auto"/>
              </w:divBdr>
            </w:div>
          </w:divsChild>
        </w:div>
        <w:div w:id="1483959027">
          <w:marLeft w:val="0"/>
          <w:marRight w:val="0"/>
          <w:marTop w:val="0"/>
          <w:marBottom w:val="0"/>
          <w:divBdr>
            <w:top w:val="none" w:sz="0" w:space="0" w:color="auto"/>
            <w:left w:val="none" w:sz="0" w:space="0" w:color="auto"/>
            <w:bottom w:val="none" w:sz="0" w:space="0" w:color="auto"/>
            <w:right w:val="none" w:sz="0" w:space="0" w:color="auto"/>
          </w:divBdr>
          <w:divsChild>
            <w:div w:id="281766767">
              <w:marLeft w:val="0"/>
              <w:marRight w:val="0"/>
              <w:marTop w:val="0"/>
              <w:marBottom w:val="0"/>
              <w:divBdr>
                <w:top w:val="none" w:sz="0" w:space="0" w:color="auto"/>
                <w:left w:val="none" w:sz="0" w:space="0" w:color="auto"/>
                <w:bottom w:val="none" w:sz="0" w:space="0" w:color="auto"/>
                <w:right w:val="none" w:sz="0" w:space="0" w:color="auto"/>
              </w:divBdr>
            </w:div>
            <w:div w:id="1607343405">
              <w:marLeft w:val="0"/>
              <w:marRight w:val="0"/>
              <w:marTop w:val="0"/>
              <w:marBottom w:val="0"/>
              <w:divBdr>
                <w:top w:val="none" w:sz="0" w:space="0" w:color="auto"/>
                <w:left w:val="none" w:sz="0" w:space="0" w:color="auto"/>
                <w:bottom w:val="none" w:sz="0" w:space="0" w:color="auto"/>
                <w:right w:val="none" w:sz="0" w:space="0" w:color="auto"/>
              </w:divBdr>
              <w:divsChild>
                <w:div w:id="1545485028">
                  <w:marLeft w:val="180"/>
                  <w:marRight w:val="0"/>
                  <w:marTop w:val="0"/>
                  <w:marBottom w:val="0"/>
                  <w:divBdr>
                    <w:top w:val="none" w:sz="0" w:space="0" w:color="auto"/>
                    <w:left w:val="none" w:sz="0" w:space="0" w:color="auto"/>
                    <w:bottom w:val="none" w:sz="0" w:space="0" w:color="auto"/>
                    <w:right w:val="none" w:sz="0" w:space="0" w:color="auto"/>
                  </w:divBdr>
                  <w:divsChild>
                    <w:div w:id="65067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32601">
          <w:marLeft w:val="0"/>
          <w:marRight w:val="0"/>
          <w:marTop w:val="0"/>
          <w:marBottom w:val="0"/>
          <w:divBdr>
            <w:top w:val="none" w:sz="0" w:space="0" w:color="auto"/>
            <w:left w:val="none" w:sz="0" w:space="0" w:color="auto"/>
            <w:bottom w:val="none" w:sz="0" w:space="0" w:color="auto"/>
            <w:right w:val="none" w:sz="0" w:space="0" w:color="auto"/>
          </w:divBdr>
          <w:divsChild>
            <w:div w:id="425805618">
              <w:marLeft w:val="0"/>
              <w:marRight w:val="0"/>
              <w:marTop w:val="0"/>
              <w:marBottom w:val="0"/>
              <w:divBdr>
                <w:top w:val="none" w:sz="0" w:space="0" w:color="auto"/>
                <w:left w:val="none" w:sz="0" w:space="0" w:color="auto"/>
                <w:bottom w:val="none" w:sz="0" w:space="0" w:color="auto"/>
                <w:right w:val="none" w:sz="0" w:space="0" w:color="auto"/>
              </w:divBdr>
              <w:divsChild>
                <w:div w:id="1461067202">
                  <w:marLeft w:val="180"/>
                  <w:marRight w:val="0"/>
                  <w:marTop w:val="0"/>
                  <w:marBottom w:val="0"/>
                  <w:divBdr>
                    <w:top w:val="none" w:sz="0" w:space="0" w:color="auto"/>
                    <w:left w:val="none" w:sz="0" w:space="0" w:color="auto"/>
                    <w:bottom w:val="none" w:sz="0" w:space="0" w:color="auto"/>
                    <w:right w:val="none" w:sz="0" w:space="0" w:color="auto"/>
                  </w:divBdr>
                  <w:divsChild>
                    <w:div w:id="2811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860201">
          <w:marLeft w:val="0"/>
          <w:marRight w:val="0"/>
          <w:marTop w:val="0"/>
          <w:marBottom w:val="0"/>
          <w:divBdr>
            <w:top w:val="none" w:sz="0" w:space="0" w:color="auto"/>
            <w:left w:val="none" w:sz="0" w:space="0" w:color="auto"/>
            <w:bottom w:val="none" w:sz="0" w:space="0" w:color="auto"/>
            <w:right w:val="none" w:sz="0" w:space="0" w:color="auto"/>
          </w:divBdr>
          <w:divsChild>
            <w:div w:id="597566933">
              <w:marLeft w:val="0"/>
              <w:marRight w:val="0"/>
              <w:marTop w:val="0"/>
              <w:marBottom w:val="0"/>
              <w:divBdr>
                <w:top w:val="none" w:sz="0" w:space="0" w:color="auto"/>
                <w:left w:val="none" w:sz="0" w:space="0" w:color="auto"/>
                <w:bottom w:val="none" w:sz="0" w:space="0" w:color="auto"/>
                <w:right w:val="none" w:sz="0" w:space="0" w:color="auto"/>
              </w:divBdr>
              <w:divsChild>
                <w:div w:id="98764835">
                  <w:marLeft w:val="180"/>
                  <w:marRight w:val="0"/>
                  <w:marTop w:val="0"/>
                  <w:marBottom w:val="0"/>
                  <w:divBdr>
                    <w:top w:val="none" w:sz="0" w:space="0" w:color="auto"/>
                    <w:left w:val="none" w:sz="0" w:space="0" w:color="auto"/>
                    <w:bottom w:val="none" w:sz="0" w:space="0" w:color="auto"/>
                    <w:right w:val="none" w:sz="0" w:space="0" w:color="auto"/>
                  </w:divBdr>
                  <w:divsChild>
                    <w:div w:id="203052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1309">
              <w:marLeft w:val="0"/>
              <w:marRight w:val="0"/>
              <w:marTop w:val="0"/>
              <w:marBottom w:val="0"/>
              <w:divBdr>
                <w:top w:val="none" w:sz="0" w:space="0" w:color="auto"/>
                <w:left w:val="none" w:sz="0" w:space="0" w:color="auto"/>
                <w:bottom w:val="none" w:sz="0" w:space="0" w:color="auto"/>
                <w:right w:val="none" w:sz="0" w:space="0" w:color="auto"/>
              </w:divBdr>
            </w:div>
          </w:divsChild>
        </w:div>
        <w:div w:id="1631396677">
          <w:marLeft w:val="0"/>
          <w:marRight w:val="0"/>
          <w:marTop w:val="0"/>
          <w:marBottom w:val="0"/>
          <w:divBdr>
            <w:top w:val="none" w:sz="0" w:space="0" w:color="auto"/>
            <w:left w:val="none" w:sz="0" w:space="0" w:color="auto"/>
            <w:bottom w:val="none" w:sz="0" w:space="0" w:color="auto"/>
            <w:right w:val="none" w:sz="0" w:space="0" w:color="auto"/>
          </w:divBdr>
          <w:divsChild>
            <w:div w:id="1025984666">
              <w:marLeft w:val="0"/>
              <w:marRight w:val="0"/>
              <w:marTop w:val="0"/>
              <w:marBottom w:val="0"/>
              <w:divBdr>
                <w:top w:val="none" w:sz="0" w:space="0" w:color="auto"/>
                <w:left w:val="none" w:sz="0" w:space="0" w:color="auto"/>
                <w:bottom w:val="none" w:sz="0" w:space="0" w:color="auto"/>
                <w:right w:val="none" w:sz="0" w:space="0" w:color="auto"/>
              </w:divBdr>
              <w:divsChild>
                <w:div w:id="1385907029">
                  <w:marLeft w:val="180"/>
                  <w:marRight w:val="0"/>
                  <w:marTop w:val="0"/>
                  <w:marBottom w:val="0"/>
                  <w:divBdr>
                    <w:top w:val="none" w:sz="0" w:space="0" w:color="auto"/>
                    <w:left w:val="none" w:sz="0" w:space="0" w:color="auto"/>
                    <w:bottom w:val="none" w:sz="0" w:space="0" w:color="auto"/>
                    <w:right w:val="none" w:sz="0" w:space="0" w:color="auto"/>
                  </w:divBdr>
                  <w:divsChild>
                    <w:div w:id="8406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39576">
              <w:marLeft w:val="0"/>
              <w:marRight w:val="0"/>
              <w:marTop w:val="0"/>
              <w:marBottom w:val="0"/>
              <w:divBdr>
                <w:top w:val="none" w:sz="0" w:space="0" w:color="auto"/>
                <w:left w:val="none" w:sz="0" w:space="0" w:color="auto"/>
                <w:bottom w:val="none" w:sz="0" w:space="0" w:color="auto"/>
                <w:right w:val="none" w:sz="0" w:space="0" w:color="auto"/>
              </w:divBdr>
            </w:div>
          </w:divsChild>
        </w:div>
        <w:div w:id="1723015626">
          <w:marLeft w:val="0"/>
          <w:marRight w:val="0"/>
          <w:marTop w:val="0"/>
          <w:marBottom w:val="0"/>
          <w:divBdr>
            <w:top w:val="none" w:sz="0" w:space="0" w:color="auto"/>
            <w:left w:val="none" w:sz="0" w:space="0" w:color="auto"/>
            <w:bottom w:val="none" w:sz="0" w:space="0" w:color="auto"/>
            <w:right w:val="none" w:sz="0" w:space="0" w:color="auto"/>
          </w:divBdr>
          <w:divsChild>
            <w:div w:id="861164259">
              <w:marLeft w:val="0"/>
              <w:marRight w:val="0"/>
              <w:marTop w:val="0"/>
              <w:marBottom w:val="0"/>
              <w:divBdr>
                <w:top w:val="none" w:sz="0" w:space="0" w:color="auto"/>
                <w:left w:val="none" w:sz="0" w:space="0" w:color="auto"/>
                <w:bottom w:val="none" w:sz="0" w:space="0" w:color="auto"/>
                <w:right w:val="none" w:sz="0" w:space="0" w:color="auto"/>
              </w:divBdr>
              <w:divsChild>
                <w:div w:id="373190505">
                  <w:marLeft w:val="180"/>
                  <w:marRight w:val="0"/>
                  <w:marTop w:val="0"/>
                  <w:marBottom w:val="0"/>
                  <w:divBdr>
                    <w:top w:val="none" w:sz="0" w:space="0" w:color="auto"/>
                    <w:left w:val="none" w:sz="0" w:space="0" w:color="auto"/>
                    <w:bottom w:val="none" w:sz="0" w:space="0" w:color="auto"/>
                    <w:right w:val="none" w:sz="0" w:space="0" w:color="auto"/>
                  </w:divBdr>
                  <w:divsChild>
                    <w:div w:id="10389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631716">
          <w:marLeft w:val="0"/>
          <w:marRight w:val="0"/>
          <w:marTop w:val="0"/>
          <w:marBottom w:val="0"/>
          <w:divBdr>
            <w:top w:val="none" w:sz="0" w:space="0" w:color="auto"/>
            <w:left w:val="none" w:sz="0" w:space="0" w:color="auto"/>
            <w:bottom w:val="none" w:sz="0" w:space="0" w:color="auto"/>
            <w:right w:val="none" w:sz="0" w:space="0" w:color="auto"/>
          </w:divBdr>
          <w:divsChild>
            <w:div w:id="497504871">
              <w:marLeft w:val="0"/>
              <w:marRight w:val="0"/>
              <w:marTop w:val="0"/>
              <w:marBottom w:val="0"/>
              <w:divBdr>
                <w:top w:val="none" w:sz="0" w:space="0" w:color="auto"/>
                <w:left w:val="none" w:sz="0" w:space="0" w:color="auto"/>
                <w:bottom w:val="none" w:sz="0" w:space="0" w:color="auto"/>
                <w:right w:val="none" w:sz="0" w:space="0" w:color="auto"/>
              </w:divBdr>
              <w:divsChild>
                <w:div w:id="441921200">
                  <w:marLeft w:val="180"/>
                  <w:marRight w:val="0"/>
                  <w:marTop w:val="0"/>
                  <w:marBottom w:val="0"/>
                  <w:divBdr>
                    <w:top w:val="none" w:sz="0" w:space="0" w:color="auto"/>
                    <w:left w:val="none" w:sz="0" w:space="0" w:color="auto"/>
                    <w:bottom w:val="none" w:sz="0" w:space="0" w:color="auto"/>
                    <w:right w:val="none" w:sz="0" w:space="0" w:color="auto"/>
                  </w:divBdr>
                  <w:divsChild>
                    <w:div w:id="18345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47379">
          <w:marLeft w:val="0"/>
          <w:marRight w:val="0"/>
          <w:marTop w:val="0"/>
          <w:marBottom w:val="0"/>
          <w:divBdr>
            <w:top w:val="none" w:sz="0" w:space="0" w:color="auto"/>
            <w:left w:val="none" w:sz="0" w:space="0" w:color="auto"/>
            <w:bottom w:val="none" w:sz="0" w:space="0" w:color="auto"/>
            <w:right w:val="none" w:sz="0" w:space="0" w:color="auto"/>
          </w:divBdr>
          <w:divsChild>
            <w:div w:id="112595625">
              <w:marLeft w:val="0"/>
              <w:marRight w:val="0"/>
              <w:marTop w:val="0"/>
              <w:marBottom w:val="0"/>
              <w:divBdr>
                <w:top w:val="none" w:sz="0" w:space="0" w:color="auto"/>
                <w:left w:val="none" w:sz="0" w:space="0" w:color="auto"/>
                <w:bottom w:val="none" w:sz="0" w:space="0" w:color="auto"/>
                <w:right w:val="none" w:sz="0" w:space="0" w:color="auto"/>
              </w:divBdr>
              <w:divsChild>
                <w:div w:id="1186673861">
                  <w:marLeft w:val="180"/>
                  <w:marRight w:val="0"/>
                  <w:marTop w:val="0"/>
                  <w:marBottom w:val="0"/>
                  <w:divBdr>
                    <w:top w:val="none" w:sz="0" w:space="0" w:color="auto"/>
                    <w:left w:val="none" w:sz="0" w:space="0" w:color="auto"/>
                    <w:bottom w:val="none" w:sz="0" w:space="0" w:color="auto"/>
                    <w:right w:val="none" w:sz="0" w:space="0" w:color="auto"/>
                  </w:divBdr>
                  <w:divsChild>
                    <w:div w:id="17646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70432">
          <w:marLeft w:val="0"/>
          <w:marRight w:val="0"/>
          <w:marTop w:val="0"/>
          <w:marBottom w:val="0"/>
          <w:divBdr>
            <w:top w:val="none" w:sz="0" w:space="0" w:color="auto"/>
            <w:left w:val="none" w:sz="0" w:space="0" w:color="auto"/>
            <w:bottom w:val="none" w:sz="0" w:space="0" w:color="auto"/>
            <w:right w:val="none" w:sz="0" w:space="0" w:color="auto"/>
          </w:divBdr>
          <w:divsChild>
            <w:div w:id="2086106557">
              <w:marLeft w:val="0"/>
              <w:marRight w:val="0"/>
              <w:marTop w:val="0"/>
              <w:marBottom w:val="0"/>
              <w:divBdr>
                <w:top w:val="none" w:sz="0" w:space="0" w:color="auto"/>
                <w:left w:val="none" w:sz="0" w:space="0" w:color="auto"/>
                <w:bottom w:val="none" w:sz="0" w:space="0" w:color="auto"/>
                <w:right w:val="none" w:sz="0" w:space="0" w:color="auto"/>
              </w:divBdr>
              <w:divsChild>
                <w:div w:id="1979722461">
                  <w:marLeft w:val="180"/>
                  <w:marRight w:val="0"/>
                  <w:marTop w:val="0"/>
                  <w:marBottom w:val="0"/>
                  <w:divBdr>
                    <w:top w:val="none" w:sz="0" w:space="0" w:color="auto"/>
                    <w:left w:val="none" w:sz="0" w:space="0" w:color="auto"/>
                    <w:bottom w:val="none" w:sz="0" w:space="0" w:color="auto"/>
                    <w:right w:val="none" w:sz="0" w:space="0" w:color="auto"/>
                  </w:divBdr>
                  <w:divsChild>
                    <w:div w:id="8812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56949">
          <w:marLeft w:val="0"/>
          <w:marRight w:val="0"/>
          <w:marTop w:val="0"/>
          <w:marBottom w:val="0"/>
          <w:divBdr>
            <w:top w:val="none" w:sz="0" w:space="0" w:color="auto"/>
            <w:left w:val="none" w:sz="0" w:space="0" w:color="auto"/>
            <w:bottom w:val="none" w:sz="0" w:space="0" w:color="auto"/>
            <w:right w:val="none" w:sz="0" w:space="0" w:color="auto"/>
          </w:divBdr>
          <w:divsChild>
            <w:div w:id="1129208651">
              <w:marLeft w:val="0"/>
              <w:marRight w:val="0"/>
              <w:marTop w:val="0"/>
              <w:marBottom w:val="0"/>
              <w:divBdr>
                <w:top w:val="none" w:sz="0" w:space="0" w:color="auto"/>
                <w:left w:val="none" w:sz="0" w:space="0" w:color="auto"/>
                <w:bottom w:val="none" w:sz="0" w:space="0" w:color="auto"/>
                <w:right w:val="none" w:sz="0" w:space="0" w:color="auto"/>
              </w:divBdr>
            </w:div>
            <w:div w:id="1977878398">
              <w:marLeft w:val="0"/>
              <w:marRight w:val="0"/>
              <w:marTop w:val="0"/>
              <w:marBottom w:val="0"/>
              <w:divBdr>
                <w:top w:val="none" w:sz="0" w:space="0" w:color="auto"/>
                <w:left w:val="none" w:sz="0" w:space="0" w:color="auto"/>
                <w:bottom w:val="none" w:sz="0" w:space="0" w:color="auto"/>
                <w:right w:val="none" w:sz="0" w:space="0" w:color="auto"/>
              </w:divBdr>
              <w:divsChild>
                <w:div w:id="673188698">
                  <w:marLeft w:val="180"/>
                  <w:marRight w:val="0"/>
                  <w:marTop w:val="0"/>
                  <w:marBottom w:val="0"/>
                  <w:divBdr>
                    <w:top w:val="none" w:sz="0" w:space="0" w:color="auto"/>
                    <w:left w:val="none" w:sz="0" w:space="0" w:color="auto"/>
                    <w:bottom w:val="none" w:sz="0" w:space="0" w:color="auto"/>
                    <w:right w:val="none" w:sz="0" w:space="0" w:color="auto"/>
                  </w:divBdr>
                  <w:divsChild>
                    <w:div w:id="20965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85427">
          <w:marLeft w:val="0"/>
          <w:marRight w:val="0"/>
          <w:marTop w:val="0"/>
          <w:marBottom w:val="0"/>
          <w:divBdr>
            <w:top w:val="none" w:sz="0" w:space="0" w:color="auto"/>
            <w:left w:val="none" w:sz="0" w:space="0" w:color="auto"/>
            <w:bottom w:val="none" w:sz="0" w:space="0" w:color="auto"/>
            <w:right w:val="none" w:sz="0" w:space="0" w:color="auto"/>
          </w:divBdr>
          <w:divsChild>
            <w:div w:id="1159729182">
              <w:marLeft w:val="0"/>
              <w:marRight w:val="0"/>
              <w:marTop w:val="0"/>
              <w:marBottom w:val="0"/>
              <w:divBdr>
                <w:top w:val="none" w:sz="0" w:space="0" w:color="auto"/>
                <w:left w:val="none" w:sz="0" w:space="0" w:color="auto"/>
                <w:bottom w:val="none" w:sz="0" w:space="0" w:color="auto"/>
                <w:right w:val="none" w:sz="0" w:space="0" w:color="auto"/>
              </w:divBdr>
            </w:div>
            <w:div w:id="1361122091">
              <w:marLeft w:val="0"/>
              <w:marRight w:val="0"/>
              <w:marTop w:val="0"/>
              <w:marBottom w:val="0"/>
              <w:divBdr>
                <w:top w:val="none" w:sz="0" w:space="0" w:color="auto"/>
                <w:left w:val="none" w:sz="0" w:space="0" w:color="auto"/>
                <w:bottom w:val="none" w:sz="0" w:space="0" w:color="auto"/>
                <w:right w:val="none" w:sz="0" w:space="0" w:color="auto"/>
              </w:divBdr>
              <w:divsChild>
                <w:div w:id="1630167863">
                  <w:marLeft w:val="180"/>
                  <w:marRight w:val="0"/>
                  <w:marTop w:val="0"/>
                  <w:marBottom w:val="0"/>
                  <w:divBdr>
                    <w:top w:val="none" w:sz="0" w:space="0" w:color="auto"/>
                    <w:left w:val="none" w:sz="0" w:space="0" w:color="auto"/>
                    <w:bottom w:val="none" w:sz="0" w:space="0" w:color="auto"/>
                    <w:right w:val="none" w:sz="0" w:space="0" w:color="auto"/>
                  </w:divBdr>
                  <w:divsChild>
                    <w:div w:id="17004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160927">
          <w:marLeft w:val="0"/>
          <w:marRight w:val="0"/>
          <w:marTop w:val="0"/>
          <w:marBottom w:val="0"/>
          <w:divBdr>
            <w:top w:val="none" w:sz="0" w:space="0" w:color="auto"/>
            <w:left w:val="none" w:sz="0" w:space="0" w:color="auto"/>
            <w:bottom w:val="none" w:sz="0" w:space="0" w:color="auto"/>
            <w:right w:val="none" w:sz="0" w:space="0" w:color="auto"/>
          </w:divBdr>
          <w:divsChild>
            <w:div w:id="586958329">
              <w:marLeft w:val="0"/>
              <w:marRight w:val="0"/>
              <w:marTop w:val="0"/>
              <w:marBottom w:val="0"/>
              <w:divBdr>
                <w:top w:val="none" w:sz="0" w:space="0" w:color="auto"/>
                <w:left w:val="none" w:sz="0" w:space="0" w:color="auto"/>
                <w:bottom w:val="none" w:sz="0" w:space="0" w:color="auto"/>
                <w:right w:val="none" w:sz="0" w:space="0" w:color="auto"/>
              </w:divBdr>
              <w:divsChild>
                <w:div w:id="1431009066">
                  <w:marLeft w:val="180"/>
                  <w:marRight w:val="0"/>
                  <w:marTop w:val="0"/>
                  <w:marBottom w:val="0"/>
                  <w:divBdr>
                    <w:top w:val="none" w:sz="0" w:space="0" w:color="auto"/>
                    <w:left w:val="none" w:sz="0" w:space="0" w:color="auto"/>
                    <w:bottom w:val="none" w:sz="0" w:space="0" w:color="auto"/>
                    <w:right w:val="none" w:sz="0" w:space="0" w:color="auto"/>
                  </w:divBdr>
                  <w:divsChild>
                    <w:div w:id="1972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7287">
              <w:marLeft w:val="0"/>
              <w:marRight w:val="0"/>
              <w:marTop w:val="0"/>
              <w:marBottom w:val="0"/>
              <w:divBdr>
                <w:top w:val="none" w:sz="0" w:space="0" w:color="auto"/>
                <w:left w:val="none" w:sz="0" w:space="0" w:color="auto"/>
                <w:bottom w:val="none" w:sz="0" w:space="0" w:color="auto"/>
                <w:right w:val="none" w:sz="0" w:space="0" w:color="auto"/>
              </w:divBdr>
            </w:div>
          </w:divsChild>
        </w:div>
        <w:div w:id="2018536966">
          <w:marLeft w:val="0"/>
          <w:marRight w:val="0"/>
          <w:marTop w:val="0"/>
          <w:marBottom w:val="0"/>
          <w:divBdr>
            <w:top w:val="none" w:sz="0" w:space="0" w:color="auto"/>
            <w:left w:val="none" w:sz="0" w:space="0" w:color="auto"/>
            <w:bottom w:val="none" w:sz="0" w:space="0" w:color="auto"/>
            <w:right w:val="none" w:sz="0" w:space="0" w:color="auto"/>
          </w:divBdr>
          <w:divsChild>
            <w:div w:id="1466965174">
              <w:marLeft w:val="0"/>
              <w:marRight w:val="0"/>
              <w:marTop w:val="0"/>
              <w:marBottom w:val="0"/>
              <w:divBdr>
                <w:top w:val="none" w:sz="0" w:space="0" w:color="auto"/>
                <w:left w:val="none" w:sz="0" w:space="0" w:color="auto"/>
                <w:bottom w:val="none" w:sz="0" w:space="0" w:color="auto"/>
                <w:right w:val="none" w:sz="0" w:space="0" w:color="auto"/>
              </w:divBdr>
              <w:divsChild>
                <w:div w:id="1939366601">
                  <w:marLeft w:val="180"/>
                  <w:marRight w:val="0"/>
                  <w:marTop w:val="0"/>
                  <w:marBottom w:val="0"/>
                  <w:divBdr>
                    <w:top w:val="none" w:sz="0" w:space="0" w:color="auto"/>
                    <w:left w:val="none" w:sz="0" w:space="0" w:color="auto"/>
                    <w:bottom w:val="none" w:sz="0" w:space="0" w:color="auto"/>
                    <w:right w:val="none" w:sz="0" w:space="0" w:color="auto"/>
                  </w:divBdr>
                  <w:divsChild>
                    <w:div w:id="15728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27451">
          <w:marLeft w:val="0"/>
          <w:marRight w:val="0"/>
          <w:marTop w:val="0"/>
          <w:marBottom w:val="0"/>
          <w:divBdr>
            <w:top w:val="none" w:sz="0" w:space="0" w:color="auto"/>
            <w:left w:val="none" w:sz="0" w:space="0" w:color="auto"/>
            <w:bottom w:val="none" w:sz="0" w:space="0" w:color="auto"/>
            <w:right w:val="none" w:sz="0" w:space="0" w:color="auto"/>
          </w:divBdr>
          <w:divsChild>
            <w:div w:id="1048410047">
              <w:marLeft w:val="0"/>
              <w:marRight w:val="0"/>
              <w:marTop w:val="0"/>
              <w:marBottom w:val="0"/>
              <w:divBdr>
                <w:top w:val="none" w:sz="0" w:space="0" w:color="auto"/>
                <w:left w:val="none" w:sz="0" w:space="0" w:color="auto"/>
                <w:bottom w:val="none" w:sz="0" w:space="0" w:color="auto"/>
                <w:right w:val="none" w:sz="0" w:space="0" w:color="auto"/>
              </w:divBdr>
              <w:divsChild>
                <w:div w:id="1855532947">
                  <w:marLeft w:val="180"/>
                  <w:marRight w:val="0"/>
                  <w:marTop w:val="0"/>
                  <w:marBottom w:val="0"/>
                  <w:divBdr>
                    <w:top w:val="none" w:sz="0" w:space="0" w:color="auto"/>
                    <w:left w:val="none" w:sz="0" w:space="0" w:color="auto"/>
                    <w:bottom w:val="none" w:sz="0" w:space="0" w:color="auto"/>
                    <w:right w:val="none" w:sz="0" w:space="0" w:color="auto"/>
                  </w:divBdr>
                  <w:divsChild>
                    <w:div w:id="8138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5712">
              <w:marLeft w:val="0"/>
              <w:marRight w:val="0"/>
              <w:marTop w:val="0"/>
              <w:marBottom w:val="0"/>
              <w:divBdr>
                <w:top w:val="none" w:sz="0" w:space="0" w:color="auto"/>
                <w:left w:val="none" w:sz="0" w:space="0" w:color="auto"/>
                <w:bottom w:val="none" w:sz="0" w:space="0" w:color="auto"/>
                <w:right w:val="none" w:sz="0" w:space="0" w:color="auto"/>
              </w:divBdr>
            </w:div>
          </w:divsChild>
        </w:div>
        <w:div w:id="2093316090">
          <w:marLeft w:val="0"/>
          <w:marRight w:val="0"/>
          <w:marTop w:val="0"/>
          <w:marBottom w:val="0"/>
          <w:divBdr>
            <w:top w:val="none" w:sz="0" w:space="0" w:color="auto"/>
            <w:left w:val="none" w:sz="0" w:space="0" w:color="auto"/>
            <w:bottom w:val="none" w:sz="0" w:space="0" w:color="auto"/>
            <w:right w:val="none" w:sz="0" w:space="0" w:color="auto"/>
          </w:divBdr>
          <w:divsChild>
            <w:div w:id="44722950">
              <w:marLeft w:val="0"/>
              <w:marRight w:val="0"/>
              <w:marTop w:val="0"/>
              <w:marBottom w:val="0"/>
              <w:divBdr>
                <w:top w:val="none" w:sz="0" w:space="0" w:color="auto"/>
                <w:left w:val="none" w:sz="0" w:space="0" w:color="auto"/>
                <w:bottom w:val="none" w:sz="0" w:space="0" w:color="auto"/>
                <w:right w:val="none" w:sz="0" w:space="0" w:color="auto"/>
              </w:divBdr>
              <w:divsChild>
                <w:div w:id="562374472">
                  <w:marLeft w:val="180"/>
                  <w:marRight w:val="0"/>
                  <w:marTop w:val="0"/>
                  <w:marBottom w:val="0"/>
                  <w:divBdr>
                    <w:top w:val="none" w:sz="0" w:space="0" w:color="auto"/>
                    <w:left w:val="none" w:sz="0" w:space="0" w:color="auto"/>
                    <w:bottom w:val="none" w:sz="0" w:space="0" w:color="auto"/>
                    <w:right w:val="none" w:sz="0" w:space="0" w:color="auto"/>
                  </w:divBdr>
                  <w:divsChild>
                    <w:div w:id="1556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2157">
              <w:marLeft w:val="0"/>
              <w:marRight w:val="0"/>
              <w:marTop w:val="0"/>
              <w:marBottom w:val="0"/>
              <w:divBdr>
                <w:top w:val="none" w:sz="0" w:space="0" w:color="auto"/>
                <w:left w:val="none" w:sz="0" w:space="0" w:color="auto"/>
                <w:bottom w:val="none" w:sz="0" w:space="0" w:color="auto"/>
                <w:right w:val="none" w:sz="0" w:space="0" w:color="auto"/>
              </w:divBdr>
            </w:div>
          </w:divsChild>
        </w:div>
        <w:div w:id="2109621478">
          <w:marLeft w:val="0"/>
          <w:marRight w:val="0"/>
          <w:marTop w:val="0"/>
          <w:marBottom w:val="0"/>
          <w:divBdr>
            <w:top w:val="none" w:sz="0" w:space="0" w:color="auto"/>
            <w:left w:val="none" w:sz="0" w:space="0" w:color="auto"/>
            <w:bottom w:val="none" w:sz="0" w:space="0" w:color="auto"/>
            <w:right w:val="none" w:sz="0" w:space="0" w:color="auto"/>
          </w:divBdr>
          <w:divsChild>
            <w:div w:id="992877823">
              <w:marLeft w:val="0"/>
              <w:marRight w:val="0"/>
              <w:marTop w:val="0"/>
              <w:marBottom w:val="0"/>
              <w:divBdr>
                <w:top w:val="none" w:sz="0" w:space="0" w:color="auto"/>
                <w:left w:val="none" w:sz="0" w:space="0" w:color="auto"/>
                <w:bottom w:val="none" w:sz="0" w:space="0" w:color="auto"/>
                <w:right w:val="none" w:sz="0" w:space="0" w:color="auto"/>
              </w:divBdr>
            </w:div>
            <w:div w:id="2008946156">
              <w:marLeft w:val="0"/>
              <w:marRight w:val="0"/>
              <w:marTop w:val="0"/>
              <w:marBottom w:val="0"/>
              <w:divBdr>
                <w:top w:val="none" w:sz="0" w:space="0" w:color="auto"/>
                <w:left w:val="none" w:sz="0" w:space="0" w:color="auto"/>
                <w:bottom w:val="none" w:sz="0" w:space="0" w:color="auto"/>
                <w:right w:val="none" w:sz="0" w:space="0" w:color="auto"/>
              </w:divBdr>
              <w:divsChild>
                <w:div w:id="779380256">
                  <w:marLeft w:val="180"/>
                  <w:marRight w:val="0"/>
                  <w:marTop w:val="0"/>
                  <w:marBottom w:val="0"/>
                  <w:divBdr>
                    <w:top w:val="none" w:sz="0" w:space="0" w:color="auto"/>
                    <w:left w:val="none" w:sz="0" w:space="0" w:color="auto"/>
                    <w:bottom w:val="none" w:sz="0" w:space="0" w:color="auto"/>
                    <w:right w:val="none" w:sz="0" w:space="0" w:color="auto"/>
                  </w:divBdr>
                  <w:divsChild>
                    <w:div w:id="434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93893">
          <w:marLeft w:val="0"/>
          <w:marRight w:val="0"/>
          <w:marTop w:val="0"/>
          <w:marBottom w:val="0"/>
          <w:divBdr>
            <w:top w:val="none" w:sz="0" w:space="0" w:color="auto"/>
            <w:left w:val="none" w:sz="0" w:space="0" w:color="auto"/>
            <w:bottom w:val="none" w:sz="0" w:space="0" w:color="auto"/>
            <w:right w:val="none" w:sz="0" w:space="0" w:color="auto"/>
          </w:divBdr>
          <w:divsChild>
            <w:div w:id="822237026">
              <w:marLeft w:val="0"/>
              <w:marRight w:val="0"/>
              <w:marTop w:val="0"/>
              <w:marBottom w:val="0"/>
              <w:divBdr>
                <w:top w:val="none" w:sz="0" w:space="0" w:color="auto"/>
                <w:left w:val="none" w:sz="0" w:space="0" w:color="auto"/>
                <w:bottom w:val="none" w:sz="0" w:space="0" w:color="auto"/>
                <w:right w:val="none" w:sz="0" w:space="0" w:color="auto"/>
              </w:divBdr>
              <w:divsChild>
                <w:div w:id="375470022">
                  <w:marLeft w:val="180"/>
                  <w:marRight w:val="0"/>
                  <w:marTop w:val="0"/>
                  <w:marBottom w:val="0"/>
                  <w:divBdr>
                    <w:top w:val="none" w:sz="0" w:space="0" w:color="auto"/>
                    <w:left w:val="none" w:sz="0" w:space="0" w:color="auto"/>
                    <w:bottom w:val="none" w:sz="0" w:space="0" w:color="auto"/>
                    <w:right w:val="none" w:sz="0" w:space="0" w:color="auto"/>
                  </w:divBdr>
                  <w:divsChild>
                    <w:div w:id="5240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2965">
              <w:marLeft w:val="0"/>
              <w:marRight w:val="0"/>
              <w:marTop w:val="0"/>
              <w:marBottom w:val="0"/>
              <w:divBdr>
                <w:top w:val="none" w:sz="0" w:space="0" w:color="auto"/>
                <w:left w:val="none" w:sz="0" w:space="0" w:color="auto"/>
                <w:bottom w:val="none" w:sz="0" w:space="0" w:color="auto"/>
                <w:right w:val="none" w:sz="0" w:space="0" w:color="auto"/>
              </w:divBdr>
            </w:div>
          </w:divsChild>
        </w:div>
        <w:div w:id="2145810089">
          <w:marLeft w:val="0"/>
          <w:marRight w:val="0"/>
          <w:marTop w:val="0"/>
          <w:marBottom w:val="0"/>
          <w:divBdr>
            <w:top w:val="none" w:sz="0" w:space="0" w:color="auto"/>
            <w:left w:val="none" w:sz="0" w:space="0" w:color="auto"/>
            <w:bottom w:val="none" w:sz="0" w:space="0" w:color="auto"/>
            <w:right w:val="none" w:sz="0" w:space="0" w:color="auto"/>
          </w:divBdr>
          <w:divsChild>
            <w:div w:id="974524107">
              <w:marLeft w:val="0"/>
              <w:marRight w:val="0"/>
              <w:marTop w:val="0"/>
              <w:marBottom w:val="0"/>
              <w:divBdr>
                <w:top w:val="none" w:sz="0" w:space="0" w:color="auto"/>
                <w:left w:val="none" w:sz="0" w:space="0" w:color="auto"/>
                <w:bottom w:val="none" w:sz="0" w:space="0" w:color="auto"/>
                <w:right w:val="none" w:sz="0" w:space="0" w:color="auto"/>
              </w:divBdr>
              <w:divsChild>
                <w:div w:id="1872692593">
                  <w:marLeft w:val="180"/>
                  <w:marRight w:val="0"/>
                  <w:marTop w:val="0"/>
                  <w:marBottom w:val="0"/>
                  <w:divBdr>
                    <w:top w:val="none" w:sz="0" w:space="0" w:color="auto"/>
                    <w:left w:val="none" w:sz="0" w:space="0" w:color="auto"/>
                    <w:bottom w:val="none" w:sz="0" w:space="0" w:color="auto"/>
                    <w:right w:val="none" w:sz="0" w:space="0" w:color="auto"/>
                  </w:divBdr>
                  <w:divsChild>
                    <w:div w:id="19848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11812">
      <w:bodyDiv w:val="1"/>
      <w:marLeft w:val="0"/>
      <w:marRight w:val="0"/>
      <w:marTop w:val="0"/>
      <w:marBottom w:val="0"/>
      <w:divBdr>
        <w:top w:val="none" w:sz="0" w:space="0" w:color="auto"/>
        <w:left w:val="none" w:sz="0" w:space="0" w:color="auto"/>
        <w:bottom w:val="none" w:sz="0" w:space="0" w:color="auto"/>
        <w:right w:val="none" w:sz="0" w:space="0" w:color="auto"/>
      </w:divBdr>
    </w:div>
    <w:div w:id="1975863187">
      <w:bodyDiv w:val="1"/>
      <w:marLeft w:val="0"/>
      <w:marRight w:val="0"/>
      <w:marTop w:val="0"/>
      <w:marBottom w:val="0"/>
      <w:divBdr>
        <w:top w:val="none" w:sz="0" w:space="0" w:color="auto"/>
        <w:left w:val="none" w:sz="0" w:space="0" w:color="auto"/>
        <w:bottom w:val="none" w:sz="0" w:space="0" w:color="auto"/>
        <w:right w:val="none" w:sz="0" w:space="0" w:color="auto"/>
      </w:divBdr>
    </w:div>
    <w:div w:id="1976518233">
      <w:bodyDiv w:val="1"/>
      <w:marLeft w:val="0"/>
      <w:marRight w:val="0"/>
      <w:marTop w:val="0"/>
      <w:marBottom w:val="0"/>
      <w:divBdr>
        <w:top w:val="none" w:sz="0" w:space="0" w:color="auto"/>
        <w:left w:val="none" w:sz="0" w:space="0" w:color="auto"/>
        <w:bottom w:val="none" w:sz="0" w:space="0" w:color="auto"/>
        <w:right w:val="none" w:sz="0" w:space="0" w:color="auto"/>
      </w:divBdr>
    </w:div>
    <w:div w:id="1980306922">
      <w:bodyDiv w:val="1"/>
      <w:marLeft w:val="0"/>
      <w:marRight w:val="0"/>
      <w:marTop w:val="0"/>
      <w:marBottom w:val="0"/>
      <w:divBdr>
        <w:top w:val="none" w:sz="0" w:space="0" w:color="auto"/>
        <w:left w:val="none" w:sz="0" w:space="0" w:color="auto"/>
        <w:bottom w:val="none" w:sz="0" w:space="0" w:color="auto"/>
        <w:right w:val="none" w:sz="0" w:space="0" w:color="auto"/>
      </w:divBdr>
    </w:div>
    <w:div w:id="1990164275">
      <w:bodyDiv w:val="1"/>
      <w:marLeft w:val="0"/>
      <w:marRight w:val="0"/>
      <w:marTop w:val="0"/>
      <w:marBottom w:val="0"/>
      <w:divBdr>
        <w:top w:val="none" w:sz="0" w:space="0" w:color="auto"/>
        <w:left w:val="none" w:sz="0" w:space="0" w:color="auto"/>
        <w:bottom w:val="none" w:sz="0" w:space="0" w:color="auto"/>
        <w:right w:val="none" w:sz="0" w:space="0" w:color="auto"/>
      </w:divBdr>
    </w:div>
    <w:div w:id="1992368959">
      <w:bodyDiv w:val="1"/>
      <w:marLeft w:val="0"/>
      <w:marRight w:val="0"/>
      <w:marTop w:val="0"/>
      <w:marBottom w:val="0"/>
      <w:divBdr>
        <w:top w:val="none" w:sz="0" w:space="0" w:color="auto"/>
        <w:left w:val="none" w:sz="0" w:space="0" w:color="auto"/>
        <w:bottom w:val="none" w:sz="0" w:space="0" w:color="auto"/>
        <w:right w:val="none" w:sz="0" w:space="0" w:color="auto"/>
      </w:divBdr>
    </w:div>
    <w:div w:id="1993290765">
      <w:bodyDiv w:val="1"/>
      <w:marLeft w:val="0"/>
      <w:marRight w:val="0"/>
      <w:marTop w:val="0"/>
      <w:marBottom w:val="0"/>
      <w:divBdr>
        <w:top w:val="none" w:sz="0" w:space="0" w:color="auto"/>
        <w:left w:val="none" w:sz="0" w:space="0" w:color="auto"/>
        <w:bottom w:val="none" w:sz="0" w:space="0" w:color="auto"/>
        <w:right w:val="none" w:sz="0" w:space="0" w:color="auto"/>
      </w:divBdr>
    </w:div>
    <w:div w:id="1997371236">
      <w:bodyDiv w:val="1"/>
      <w:marLeft w:val="0"/>
      <w:marRight w:val="0"/>
      <w:marTop w:val="0"/>
      <w:marBottom w:val="0"/>
      <w:divBdr>
        <w:top w:val="none" w:sz="0" w:space="0" w:color="auto"/>
        <w:left w:val="none" w:sz="0" w:space="0" w:color="auto"/>
        <w:bottom w:val="none" w:sz="0" w:space="0" w:color="auto"/>
        <w:right w:val="none" w:sz="0" w:space="0" w:color="auto"/>
      </w:divBdr>
    </w:div>
    <w:div w:id="2014069770">
      <w:bodyDiv w:val="1"/>
      <w:marLeft w:val="0"/>
      <w:marRight w:val="0"/>
      <w:marTop w:val="0"/>
      <w:marBottom w:val="0"/>
      <w:divBdr>
        <w:top w:val="none" w:sz="0" w:space="0" w:color="auto"/>
        <w:left w:val="none" w:sz="0" w:space="0" w:color="auto"/>
        <w:bottom w:val="none" w:sz="0" w:space="0" w:color="auto"/>
        <w:right w:val="none" w:sz="0" w:space="0" w:color="auto"/>
      </w:divBdr>
    </w:div>
    <w:div w:id="2040734168">
      <w:bodyDiv w:val="1"/>
      <w:marLeft w:val="0"/>
      <w:marRight w:val="0"/>
      <w:marTop w:val="0"/>
      <w:marBottom w:val="0"/>
      <w:divBdr>
        <w:top w:val="none" w:sz="0" w:space="0" w:color="auto"/>
        <w:left w:val="none" w:sz="0" w:space="0" w:color="auto"/>
        <w:bottom w:val="none" w:sz="0" w:space="0" w:color="auto"/>
        <w:right w:val="none" w:sz="0" w:space="0" w:color="auto"/>
      </w:divBdr>
      <w:divsChild>
        <w:div w:id="45300263">
          <w:marLeft w:val="360"/>
          <w:marRight w:val="0"/>
          <w:marTop w:val="240"/>
          <w:marBottom w:val="0"/>
          <w:divBdr>
            <w:top w:val="none" w:sz="0" w:space="0" w:color="auto"/>
            <w:left w:val="none" w:sz="0" w:space="0" w:color="auto"/>
            <w:bottom w:val="none" w:sz="0" w:space="0" w:color="auto"/>
            <w:right w:val="none" w:sz="0" w:space="0" w:color="auto"/>
          </w:divBdr>
        </w:div>
      </w:divsChild>
    </w:div>
    <w:div w:id="2054227088">
      <w:bodyDiv w:val="1"/>
      <w:marLeft w:val="0"/>
      <w:marRight w:val="0"/>
      <w:marTop w:val="0"/>
      <w:marBottom w:val="0"/>
      <w:divBdr>
        <w:top w:val="none" w:sz="0" w:space="0" w:color="auto"/>
        <w:left w:val="none" w:sz="0" w:space="0" w:color="auto"/>
        <w:bottom w:val="none" w:sz="0" w:space="0" w:color="auto"/>
        <w:right w:val="none" w:sz="0" w:space="0" w:color="auto"/>
      </w:divBdr>
      <w:divsChild>
        <w:div w:id="1938715270">
          <w:marLeft w:val="360"/>
          <w:marRight w:val="0"/>
          <w:marTop w:val="240"/>
          <w:marBottom w:val="0"/>
          <w:divBdr>
            <w:top w:val="none" w:sz="0" w:space="0" w:color="auto"/>
            <w:left w:val="none" w:sz="0" w:space="0" w:color="auto"/>
            <w:bottom w:val="none" w:sz="0" w:space="0" w:color="auto"/>
            <w:right w:val="none" w:sz="0" w:space="0" w:color="auto"/>
          </w:divBdr>
        </w:div>
        <w:div w:id="1486706759">
          <w:marLeft w:val="1166"/>
          <w:marRight w:val="0"/>
          <w:marTop w:val="60"/>
          <w:marBottom w:val="0"/>
          <w:divBdr>
            <w:top w:val="none" w:sz="0" w:space="0" w:color="auto"/>
            <w:left w:val="none" w:sz="0" w:space="0" w:color="auto"/>
            <w:bottom w:val="none" w:sz="0" w:space="0" w:color="auto"/>
            <w:right w:val="none" w:sz="0" w:space="0" w:color="auto"/>
          </w:divBdr>
        </w:div>
        <w:div w:id="1587492866">
          <w:marLeft w:val="1166"/>
          <w:marRight w:val="0"/>
          <w:marTop w:val="60"/>
          <w:marBottom w:val="0"/>
          <w:divBdr>
            <w:top w:val="none" w:sz="0" w:space="0" w:color="auto"/>
            <w:left w:val="none" w:sz="0" w:space="0" w:color="auto"/>
            <w:bottom w:val="none" w:sz="0" w:space="0" w:color="auto"/>
            <w:right w:val="none" w:sz="0" w:space="0" w:color="auto"/>
          </w:divBdr>
        </w:div>
        <w:div w:id="812066365">
          <w:marLeft w:val="1800"/>
          <w:marRight w:val="0"/>
          <w:marTop w:val="60"/>
          <w:marBottom w:val="0"/>
          <w:divBdr>
            <w:top w:val="none" w:sz="0" w:space="0" w:color="auto"/>
            <w:left w:val="none" w:sz="0" w:space="0" w:color="auto"/>
            <w:bottom w:val="none" w:sz="0" w:space="0" w:color="auto"/>
            <w:right w:val="none" w:sz="0" w:space="0" w:color="auto"/>
          </w:divBdr>
        </w:div>
      </w:divsChild>
    </w:div>
    <w:div w:id="2062899239">
      <w:bodyDiv w:val="1"/>
      <w:marLeft w:val="0"/>
      <w:marRight w:val="0"/>
      <w:marTop w:val="0"/>
      <w:marBottom w:val="0"/>
      <w:divBdr>
        <w:top w:val="none" w:sz="0" w:space="0" w:color="auto"/>
        <w:left w:val="none" w:sz="0" w:space="0" w:color="auto"/>
        <w:bottom w:val="none" w:sz="0" w:space="0" w:color="auto"/>
        <w:right w:val="none" w:sz="0" w:space="0" w:color="auto"/>
      </w:divBdr>
    </w:div>
    <w:div w:id="2072075315">
      <w:bodyDiv w:val="1"/>
      <w:marLeft w:val="0"/>
      <w:marRight w:val="0"/>
      <w:marTop w:val="0"/>
      <w:marBottom w:val="0"/>
      <w:divBdr>
        <w:top w:val="none" w:sz="0" w:space="0" w:color="auto"/>
        <w:left w:val="none" w:sz="0" w:space="0" w:color="auto"/>
        <w:bottom w:val="none" w:sz="0" w:space="0" w:color="auto"/>
        <w:right w:val="none" w:sz="0" w:space="0" w:color="auto"/>
      </w:divBdr>
    </w:div>
    <w:div w:id="2082825846">
      <w:bodyDiv w:val="1"/>
      <w:marLeft w:val="0"/>
      <w:marRight w:val="0"/>
      <w:marTop w:val="0"/>
      <w:marBottom w:val="0"/>
      <w:divBdr>
        <w:top w:val="none" w:sz="0" w:space="0" w:color="auto"/>
        <w:left w:val="none" w:sz="0" w:space="0" w:color="auto"/>
        <w:bottom w:val="none" w:sz="0" w:space="0" w:color="auto"/>
        <w:right w:val="none" w:sz="0" w:space="0" w:color="auto"/>
      </w:divBdr>
    </w:div>
    <w:div w:id="2093895084">
      <w:bodyDiv w:val="1"/>
      <w:marLeft w:val="0"/>
      <w:marRight w:val="0"/>
      <w:marTop w:val="0"/>
      <w:marBottom w:val="0"/>
      <w:divBdr>
        <w:top w:val="none" w:sz="0" w:space="0" w:color="auto"/>
        <w:left w:val="none" w:sz="0" w:space="0" w:color="auto"/>
        <w:bottom w:val="none" w:sz="0" w:space="0" w:color="auto"/>
        <w:right w:val="none" w:sz="0" w:space="0" w:color="auto"/>
      </w:divBdr>
    </w:div>
    <w:div w:id="2109498122">
      <w:bodyDiv w:val="1"/>
      <w:marLeft w:val="0"/>
      <w:marRight w:val="0"/>
      <w:marTop w:val="0"/>
      <w:marBottom w:val="0"/>
      <w:divBdr>
        <w:top w:val="none" w:sz="0" w:space="0" w:color="auto"/>
        <w:left w:val="none" w:sz="0" w:space="0" w:color="auto"/>
        <w:bottom w:val="none" w:sz="0" w:space="0" w:color="auto"/>
        <w:right w:val="none" w:sz="0" w:space="0" w:color="auto"/>
      </w:divBdr>
      <w:divsChild>
        <w:div w:id="76832297">
          <w:marLeft w:val="1800"/>
          <w:marRight w:val="0"/>
          <w:marTop w:val="60"/>
          <w:marBottom w:val="0"/>
          <w:divBdr>
            <w:top w:val="none" w:sz="0" w:space="0" w:color="auto"/>
            <w:left w:val="none" w:sz="0" w:space="0" w:color="auto"/>
            <w:bottom w:val="none" w:sz="0" w:space="0" w:color="auto"/>
            <w:right w:val="none" w:sz="0" w:space="0" w:color="auto"/>
          </w:divBdr>
        </w:div>
        <w:div w:id="177475668">
          <w:marLeft w:val="1800"/>
          <w:marRight w:val="0"/>
          <w:marTop w:val="60"/>
          <w:marBottom w:val="0"/>
          <w:divBdr>
            <w:top w:val="none" w:sz="0" w:space="0" w:color="auto"/>
            <w:left w:val="none" w:sz="0" w:space="0" w:color="auto"/>
            <w:bottom w:val="none" w:sz="0" w:space="0" w:color="auto"/>
            <w:right w:val="none" w:sz="0" w:space="0" w:color="auto"/>
          </w:divBdr>
        </w:div>
        <w:div w:id="370034050">
          <w:marLeft w:val="360"/>
          <w:marRight w:val="0"/>
          <w:marTop w:val="240"/>
          <w:marBottom w:val="0"/>
          <w:divBdr>
            <w:top w:val="none" w:sz="0" w:space="0" w:color="auto"/>
            <w:left w:val="none" w:sz="0" w:space="0" w:color="auto"/>
            <w:bottom w:val="none" w:sz="0" w:space="0" w:color="auto"/>
            <w:right w:val="none" w:sz="0" w:space="0" w:color="auto"/>
          </w:divBdr>
        </w:div>
        <w:div w:id="386951649">
          <w:marLeft w:val="360"/>
          <w:marRight w:val="0"/>
          <w:marTop w:val="240"/>
          <w:marBottom w:val="0"/>
          <w:divBdr>
            <w:top w:val="none" w:sz="0" w:space="0" w:color="auto"/>
            <w:left w:val="none" w:sz="0" w:space="0" w:color="auto"/>
            <w:bottom w:val="none" w:sz="0" w:space="0" w:color="auto"/>
            <w:right w:val="none" w:sz="0" w:space="0" w:color="auto"/>
          </w:divBdr>
        </w:div>
        <w:div w:id="645889322">
          <w:marLeft w:val="1166"/>
          <w:marRight w:val="0"/>
          <w:marTop w:val="60"/>
          <w:marBottom w:val="0"/>
          <w:divBdr>
            <w:top w:val="none" w:sz="0" w:space="0" w:color="auto"/>
            <w:left w:val="none" w:sz="0" w:space="0" w:color="auto"/>
            <w:bottom w:val="none" w:sz="0" w:space="0" w:color="auto"/>
            <w:right w:val="none" w:sz="0" w:space="0" w:color="auto"/>
          </w:divBdr>
        </w:div>
        <w:div w:id="1506281956">
          <w:marLeft w:val="1800"/>
          <w:marRight w:val="0"/>
          <w:marTop w:val="60"/>
          <w:marBottom w:val="0"/>
          <w:divBdr>
            <w:top w:val="none" w:sz="0" w:space="0" w:color="auto"/>
            <w:left w:val="none" w:sz="0" w:space="0" w:color="auto"/>
            <w:bottom w:val="none" w:sz="0" w:space="0" w:color="auto"/>
            <w:right w:val="none" w:sz="0" w:space="0" w:color="auto"/>
          </w:divBdr>
        </w:div>
        <w:div w:id="1993215734">
          <w:marLeft w:val="1166"/>
          <w:marRight w:val="0"/>
          <w:marTop w:val="60"/>
          <w:marBottom w:val="0"/>
          <w:divBdr>
            <w:top w:val="none" w:sz="0" w:space="0" w:color="auto"/>
            <w:left w:val="none" w:sz="0" w:space="0" w:color="auto"/>
            <w:bottom w:val="none" w:sz="0" w:space="0" w:color="auto"/>
            <w:right w:val="none" w:sz="0" w:space="0" w:color="auto"/>
          </w:divBdr>
        </w:div>
      </w:divsChild>
    </w:div>
    <w:div w:id="2124810907">
      <w:bodyDiv w:val="1"/>
      <w:marLeft w:val="0"/>
      <w:marRight w:val="0"/>
      <w:marTop w:val="0"/>
      <w:marBottom w:val="0"/>
      <w:divBdr>
        <w:top w:val="none" w:sz="0" w:space="0" w:color="auto"/>
        <w:left w:val="none" w:sz="0" w:space="0" w:color="auto"/>
        <w:bottom w:val="none" w:sz="0" w:space="0" w:color="auto"/>
        <w:right w:val="none" w:sz="0" w:space="0" w:color="auto"/>
      </w:divBdr>
    </w:div>
    <w:div w:id="2131242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llis\Desktop\2003_templates\S8_FS_drivers_2003.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D595F-8F79-414C-95FC-4392C8C7E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S8_FS_drivers_2003.doc</Template>
  <TotalTime>54</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EMC Backup System Sizer Redesign</vt:lpstr>
    </vt:vector>
  </TitlesOfParts>
  <Manager>Mike Mahler</Manager>
  <Company>EMC Corporation</Company>
  <LinksUpToDate>false</LinksUpToDate>
  <CharactersWithSpaces>2624</CharactersWithSpaces>
  <SharedDoc>false</SharedDoc>
  <HyperlinkBase/>
  <HLinks>
    <vt:vector size="300" baseType="variant">
      <vt:variant>
        <vt:i4>8323086</vt:i4>
      </vt:variant>
      <vt:variant>
        <vt:i4>581</vt:i4>
      </vt:variant>
      <vt:variant>
        <vt:i4>0</vt:i4>
      </vt:variant>
      <vt:variant>
        <vt:i4>5</vt:i4>
      </vt:variant>
      <vt:variant>
        <vt:lpwstr/>
      </vt:variant>
      <vt:variant>
        <vt:lpwstr>_Virtual_Synthetics</vt:lpwstr>
      </vt:variant>
      <vt:variant>
        <vt:i4>6619222</vt:i4>
      </vt:variant>
      <vt:variant>
        <vt:i4>578</vt:i4>
      </vt:variant>
      <vt:variant>
        <vt:i4>0</vt:i4>
      </vt:variant>
      <vt:variant>
        <vt:i4>5</vt:i4>
      </vt:variant>
      <vt:variant>
        <vt:lpwstr/>
      </vt:variant>
      <vt:variant>
        <vt:lpwstr>_Avamar_Desktop_Laptop</vt:lpwstr>
      </vt:variant>
      <vt:variant>
        <vt:i4>5767226</vt:i4>
      </vt:variant>
      <vt:variant>
        <vt:i4>575</vt:i4>
      </vt:variant>
      <vt:variant>
        <vt:i4>0</vt:i4>
      </vt:variant>
      <vt:variant>
        <vt:i4>5</vt:i4>
      </vt:variant>
      <vt:variant>
        <vt:lpwstr/>
      </vt:variant>
      <vt:variant>
        <vt:lpwstr>_Network_Aware_Upgrades/Auto</vt:lpwstr>
      </vt:variant>
      <vt:variant>
        <vt:i4>65603</vt:i4>
      </vt:variant>
      <vt:variant>
        <vt:i4>572</vt:i4>
      </vt:variant>
      <vt:variant>
        <vt:i4>0</vt:i4>
      </vt:variant>
      <vt:variant>
        <vt:i4>5</vt:i4>
      </vt:variant>
      <vt:variant>
        <vt:lpwstr/>
      </vt:variant>
      <vt:variant>
        <vt:lpwstr>_Copy_Dataset_between</vt:lpwstr>
      </vt:variant>
      <vt:variant>
        <vt:i4>6815836</vt:i4>
      </vt:variant>
      <vt:variant>
        <vt:i4>569</vt:i4>
      </vt:variant>
      <vt:variant>
        <vt:i4>0</vt:i4>
      </vt:variant>
      <vt:variant>
        <vt:i4>5</vt:i4>
      </vt:variant>
      <vt:variant>
        <vt:lpwstr/>
      </vt:variant>
      <vt:variant>
        <vt:lpwstr>_Oracle_Incremental_Update</vt:lpwstr>
      </vt:variant>
      <vt:variant>
        <vt:i4>4653177</vt:i4>
      </vt:variant>
      <vt:variant>
        <vt:i4>566</vt:i4>
      </vt:variant>
      <vt:variant>
        <vt:i4>0</vt:i4>
      </vt:variant>
      <vt:variant>
        <vt:i4>5</vt:i4>
      </vt:variant>
      <vt:variant>
        <vt:lpwstr/>
      </vt:variant>
      <vt:variant>
        <vt:lpwstr>_Login_authentication_with</vt:lpwstr>
      </vt:variant>
      <vt:variant>
        <vt:i4>8323161</vt:i4>
      </vt:variant>
      <vt:variant>
        <vt:i4>563</vt:i4>
      </vt:variant>
      <vt:variant>
        <vt:i4>0</vt:i4>
      </vt:variant>
      <vt:variant>
        <vt:i4>5</vt:i4>
      </vt:variant>
      <vt:variant>
        <vt:lpwstr/>
      </vt:variant>
      <vt:variant>
        <vt:lpwstr>_Dataset_Columns_order</vt:lpwstr>
      </vt:variant>
      <vt:variant>
        <vt:i4>6684755</vt:i4>
      </vt:variant>
      <vt:variant>
        <vt:i4>560</vt:i4>
      </vt:variant>
      <vt:variant>
        <vt:i4>0</vt:i4>
      </vt:variant>
      <vt:variant>
        <vt:i4>5</vt:i4>
      </vt:variant>
      <vt:variant>
        <vt:lpwstr/>
      </vt:variant>
      <vt:variant>
        <vt:lpwstr>_Capacity_and_Time</vt:lpwstr>
      </vt:variant>
      <vt:variant>
        <vt:i4>8257631</vt:i4>
      </vt:variant>
      <vt:variant>
        <vt:i4>557</vt:i4>
      </vt:variant>
      <vt:variant>
        <vt:i4>0</vt:i4>
      </vt:variant>
      <vt:variant>
        <vt:i4>5</vt:i4>
      </vt:variant>
      <vt:variant>
        <vt:lpwstr/>
      </vt:variant>
      <vt:variant>
        <vt:lpwstr>_Avamar_Replication_Config</vt:lpwstr>
      </vt:variant>
      <vt:variant>
        <vt:i4>1114168</vt:i4>
      </vt:variant>
      <vt:variant>
        <vt:i4>554</vt:i4>
      </vt:variant>
      <vt:variant>
        <vt:i4>0</vt:i4>
      </vt:variant>
      <vt:variant>
        <vt:i4>5</vt:i4>
      </vt:variant>
      <vt:variant>
        <vt:lpwstr/>
      </vt:variant>
      <vt:variant>
        <vt:lpwstr>_DD-Avamar_Integration_-</vt:lpwstr>
      </vt:variant>
      <vt:variant>
        <vt:i4>131174</vt:i4>
      </vt:variant>
      <vt:variant>
        <vt:i4>551</vt:i4>
      </vt:variant>
      <vt:variant>
        <vt:i4>0</vt:i4>
      </vt:variant>
      <vt:variant>
        <vt:i4>5</vt:i4>
      </vt:variant>
      <vt:variant>
        <vt:lpwstr/>
      </vt:variant>
      <vt:variant>
        <vt:lpwstr>_Protocol_Filter_-</vt:lpwstr>
      </vt:variant>
      <vt:variant>
        <vt:i4>2555956</vt:i4>
      </vt:variant>
      <vt:variant>
        <vt:i4>548</vt:i4>
      </vt:variant>
      <vt:variant>
        <vt:i4>0</vt:i4>
      </vt:variant>
      <vt:variant>
        <vt:i4>5</vt:i4>
      </vt:variant>
      <vt:variant>
        <vt:lpwstr/>
      </vt:variant>
      <vt:variant>
        <vt:lpwstr>_Growth_Rate</vt:lpwstr>
      </vt:variant>
      <vt:variant>
        <vt:i4>4915211</vt:i4>
      </vt:variant>
      <vt:variant>
        <vt:i4>545</vt:i4>
      </vt:variant>
      <vt:variant>
        <vt:i4>0</vt:i4>
      </vt:variant>
      <vt:variant>
        <vt:i4>5</vt:i4>
      </vt:variant>
      <vt:variant>
        <vt:lpwstr/>
      </vt:variant>
      <vt:variant>
        <vt:lpwstr>_Data_Domain_Encryption</vt:lpwstr>
      </vt:variant>
      <vt:variant>
        <vt:i4>3932204</vt:i4>
      </vt:variant>
      <vt:variant>
        <vt:i4>542</vt:i4>
      </vt:variant>
      <vt:variant>
        <vt:i4>0</vt:i4>
      </vt:variant>
      <vt:variant>
        <vt:i4>5</vt:i4>
      </vt:variant>
      <vt:variant>
        <vt:lpwstr/>
      </vt:variant>
      <vt:variant>
        <vt:lpwstr>_Avamar_License_Display/Calculation</vt:lpwstr>
      </vt:variant>
      <vt:variant>
        <vt:i4>589859</vt:i4>
      </vt:variant>
      <vt:variant>
        <vt:i4>539</vt:i4>
      </vt:variant>
      <vt:variant>
        <vt:i4>0</vt:i4>
      </vt:variant>
      <vt:variant>
        <vt:i4>5</vt:i4>
      </vt:variant>
      <vt:variant>
        <vt:lpwstr/>
      </vt:variant>
      <vt:variant>
        <vt:lpwstr>_TSM_max_and</vt:lpwstr>
      </vt:variant>
      <vt:variant>
        <vt:i4>544145451</vt:i4>
      </vt:variant>
      <vt:variant>
        <vt:i4>536</vt:i4>
      </vt:variant>
      <vt:variant>
        <vt:i4>0</vt:i4>
      </vt:variant>
      <vt:variant>
        <vt:i4>5</vt:i4>
      </vt:variant>
      <vt:variant>
        <vt:lpwstr/>
      </vt:variant>
      <vt:variant>
        <vt:lpwstr>_Performance_Configuration_–</vt:lpwstr>
      </vt:variant>
      <vt:variant>
        <vt:i4>1900604</vt:i4>
      </vt:variant>
      <vt:variant>
        <vt:i4>533</vt:i4>
      </vt:variant>
      <vt:variant>
        <vt:i4>0</vt:i4>
      </vt:variant>
      <vt:variant>
        <vt:i4>5</vt:i4>
      </vt:variant>
      <vt:variant>
        <vt:lpwstr/>
      </vt:variant>
      <vt:variant>
        <vt:lpwstr>_DD_Archiver_Sizing_1</vt:lpwstr>
      </vt:variant>
      <vt:variant>
        <vt:i4>4980863</vt:i4>
      </vt:variant>
      <vt:variant>
        <vt:i4>530</vt:i4>
      </vt:variant>
      <vt:variant>
        <vt:i4>0</vt:i4>
      </vt:variant>
      <vt:variant>
        <vt:i4>5</vt:i4>
      </vt:variant>
      <vt:variant>
        <vt:lpwstr/>
      </vt:variant>
      <vt:variant>
        <vt:lpwstr>_Add_button_to</vt:lpwstr>
      </vt:variant>
      <vt:variant>
        <vt:i4>5177384</vt:i4>
      </vt:variant>
      <vt:variant>
        <vt:i4>527</vt:i4>
      </vt:variant>
      <vt:variant>
        <vt:i4>0</vt:i4>
      </vt:variant>
      <vt:variant>
        <vt:i4>5</vt:i4>
      </vt:variant>
      <vt:variant>
        <vt:lpwstr/>
      </vt:variant>
      <vt:variant>
        <vt:lpwstr>_UI49_-_Managing</vt:lpwstr>
      </vt:variant>
      <vt:variant>
        <vt:i4>5701731</vt:i4>
      </vt:variant>
      <vt:variant>
        <vt:i4>524</vt:i4>
      </vt:variant>
      <vt:variant>
        <vt:i4>0</vt:i4>
      </vt:variant>
      <vt:variant>
        <vt:i4>5</vt:i4>
      </vt:variant>
      <vt:variant>
        <vt:lpwstr/>
      </vt:variant>
      <vt:variant>
        <vt:lpwstr>_Provide_option_to</vt:lpwstr>
      </vt:variant>
      <vt:variant>
        <vt:i4>1900604</vt:i4>
      </vt:variant>
      <vt:variant>
        <vt:i4>521</vt:i4>
      </vt:variant>
      <vt:variant>
        <vt:i4>0</vt:i4>
      </vt:variant>
      <vt:variant>
        <vt:i4>5</vt:i4>
      </vt:variant>
      <vt:variant>
        <vt:lpwstr/>
      </vt:variant>
      <vt:variant>
        <vt:lpwstr>_DD_Archiver_Sizing_1</vt:lpwstr>
      </vt:variant>
      <vt:variant>
        <vt:i4>983105</vt:i4>
      </vt:variant>
      <vt:variant>
        <vt:i4>518</vt:i4>
      </vt:variant>
      <vt:variant>
        <vt:i4>0</vt:i4>
      </vt:variant>
      <vt:variant>
        <vt:i4>5</vt:i4>
      </vt:variant>
      <vt:variant>
        <vt:lpwstr/>
      </vt:variant>
      <vt:variant>
        <vt:lpwstr>_Add_daily_weekly</vt:lpwstr>
      </vt:variant>
      <vt:variant>
        <vt:i4>7798820</vt:i4>
      </vt:variant>
      <vt:variant>
        <vt:i4>515</vt:i4>
      </vt:variant>
      <vt:variant>
        <vt:i4>0</vt:i4>
      </vt:variant>
      <vt:variant>
        <vt:i4>5</vt:i4>
      </vt:variant>
      <vt:variant>
        <vt:lpwstr/>
      </vt:variant>
      <vt:variant>
        <vt:lpwstr>_Support_Export_of_1</vt:lpwstr>
      </vt:variant>
      <vt:variant>
        <vt:i4>3276806</vt:i4>
      </vt:variant>
      <vt:variant>
        <vt:i4>512</vt:i4>
      </vt:variant>
      <vt:variant>
        <vt:i4>0</vt:i4>
      </vt:variant>
      <vt:variant>
        <vt:i4>5</vt:i4>
      </vt:variant>
      <vt:variant>
        <vt:lpwstr/>
      </vt:variant>
      <vt:variant>
        <vt:lpwstr>_Support_View_of</vt:lpwstr>
      </vt:variant>
      <vt:variant>
        <vt:i4>8060977</vt:i4>
      </vt:variant>
      <vt:variant>
        <vt:i4>509</vt:i4>
      </vt:variant>
      <vt:variant>
        <vt:i4>0</vt:i4>
      </vt:variant>
      <vt:variant>
        <vt:i4>5</vt:i4>
      </vt:variant>
      <vt:variant>
        <vt:lpwstr/>
      </vt:variant>
      <vt:variant>
        <vt:lpwstr>_Support_Import_of_1</vt:lpwstr>
      </vt:variant>
      <vt:variant>
        <vt:i4>196689</vt:i4>
      </vt:variant>
      <vt:variant>
        <vt:i4>506</vt:i4>
      </vt:variant>
      <vt:variant>
        <vt:i4>0</vt:i4>
      </vt:variant>
      <vt:variant>
        <vt:i4>5</vt:i4>
      </vt:variant>
      <vt:variant>
        <vt:lpwstr/>
      </vt:variant>
      <vt:variant>
        <vt:lpwstr>_Support_Copy_of_1</vt:lpwstr>
      </vt:variant>
      <vt:variant>
        <vt:i4>196672</vt:i4>
      </vt:variant>
      <vt:variant>
        <vt:i4>503</vt:i4>
      </vt:variant>
      <vt:variant>
        <vt:i4>0</vt:i4>
      </vt:variant>
      <vt:variant>
        <vt:i4>5</vt:i4>
      </vt:variant>
      <vt:variant>
        <vt:lpwstr/>
      </vt:variant>
      <vt:variant>
        <vt:lpwstr>_Support_Deletion_of_1</vt:lpwstr>
      </vt:variant>
      <vt:variant>
        <vt:i4>4587643</vt:i4>
      </vt:variant>
      <vt:variant>
        <vt:i4>500</vt:i4>
      </vt:variant>
      <vt:variant>
        <vt:i4>0</vt:i4>
      </vt:variant>
      <vt:variant>
        <vt:i4>5</vt:i4>
      </vt:variant>
      <vt:variant>
        <vt:lpwstr/>
      </vt:variant>
      <vt:variant>
        <vt:lpwstr>_Support_Export_of</vt:lpwstr>
      </vt:variant>
      <vt:variant>
        <vt:i4>4849774</vt:i4>
      </vt:variant>
      <vt:variant>
        <vt:i4>497</vt:i4>
      </vt:variant>
      <vt:variant>
        <vt:i4>0</vt:i4>
      </vt:variant>
      <vt:variant>
        <vt:i4>5</vt:i4>
      </vt:variant>
      <vt:variant>
        <vt:lpwstr/>
      </vt:variant>
      <vt:variant>
        <vt:lpwstr>_Support_Import_of</vt:lpwstr>
      </vt:variant>
      <vt:variant>
        <vt:i4>3276814</vt:i4>
      </vt:variant>
      <vt:variant>
        <vt:i4>494</vt:i4>
      </vt:variant>
      <vt:variant>
        <vt:i4>0</vt:i4>
      </vt:variant>
      <vt:variant>
        <vt:i4>5</vt:i4>
      </vt:variant>
      <vt:variant>
        <vt:lpwstr/>
      </vt:variant>
      <vt:variant>
        <vt:lpwstr>_Support_Copy_of</vt:lpwstr>
      </vt:variant>
      <vt:variant>
        <vt:i4>3276831</vt:i4>
      </vt:variant>
      <vt:variant>
        <vt:i4>491</vt:i4>
      </vt:variant>
      <vt:variant>
        <vt:i4>0</vt:i4>
      </vt:variant>
      <vt:variant>
        <vt:i4>5</vt:i4>
      </vt:variant>
      <vt:variant>
        <vt:lpwstr/>
      </vt:variant>
      <vt:variant>
        <vt:lpwstr>_Support_Deletion_of</vt:lpwstr>
      </vt:variant>
      <vt:variant>
        <vt:i4>852051</vt:i4>
      </vt:variant>
      <vt:variant>
        <vt:i4>488</vt:i4>
      </vt:variant>
      <vt:variant>
        <vt:i4>0</vt:i4>
      </vt:variant>
      <vt:variant>
        <vt:i4>5</vt:i4>
      </vt:variant>
      <vt:variant>
        <vt:lpwstr/>
      </vt:variant>
      <vt:variant>
        <vt:lpwstr>_Support_Creation_of_1</vt:lpwstr>
      </vt:variant>
      <vt:variant>
        <vt:i4>3932172</vt:i4>
      </vt:variant>
      <vt:variant>
        <vt:i4>485</vt:i4>
      </vt:variant>
      <vt:variant>
        <vt:i4>0</vt:i4>
      </vt:variant>
      <vt:variant>
        <vt:i4>5</vt:i4>
      </vt:variant>
      <vt:variant>
        <vt:lpwstr/>
      </vt:variant>
      <vt:variant>
        <vt:lpwstr>_Support_Creation_of</vt:lpwstr>
      </vt:variant>
      <vt:variant>
        <vt:i4>1974310</vt:i4>
      </vt:variant>
      <vt:variant>
        <vt:i4>482</vt:i4>
      </vt:variant>
      <vt:variant>
        <vt:i4>0</vt:i4>
      </vt:variant>
      <vt:variant>
        <vt:i4>5</vt:i4>
      </vt:variant>
      <vt:variant>
        <vt:lpwstr/>
      </vt:variant>
      <vt:variant>
        <vt:lpwstr>_User_interface_–</vt:lpwstr>
      </vt:variant>
      <vt:variant>
        <vt:i4>1966104</vt:i4>
      </vt:variant>
      <vt:variant>
        <vt:i4>479</vt:i4>
      </vt:variant>
      <vt:variant>
        <vt:i4>0</vt:i4>
      </vt:variant>
      <vt:variant>
        <vt:i4>5</vt:i4>
      </vt:variant>
      <vt:variant>
        <vt:lpwstr/>
      </vt:variant>
      <vt:variant>
        <vt:lpwstr>_User_interface_-</vt:lpwstr>
      </vt:variant>
      <vt:variant>
        <vt:i4>2424934</vt:i4>
      </vt:variant>
      <vt:variant>
        <vt:i4>476</vt:i4>
      </vt:variant>
      <vt:variant>
        <vt:i4>0</vt:i4>
      </vt:variant>
      <vt:variant>
        <vt:i4>5</vt:i4>
      </vt:variant>
      <vt:variant>
        <vt:lpwstr/>
      </vt:variant>
      <vt:variant>
        <vt:lpwstr>_Main_View_layout</vt:lpwstr>
      </vt:variant>
      <vt:variant>
        <vt:i4>5701670</vt:i4>
      </vt:variant>
      <vt:variant>
        <vt:i4>452</vt:i4>
      </vt:variant>
      <vt:variant>
        <vt:i4>0</vt:i4>
      </vt:variant>
      <vt:variant>
        <vt:i4>5</vt:i4>
      </vt:variant>
      <vt:variant>
        <vt:lpwstr>../WheelJack/SRS_EMC_Backup_System_Sizer_Redesign.docx</vt:lpwstr>
      </vt:variant>
      <vt:variant>
        <vt:lpwstr/>
      </vt:variant>
      <vt:variant>
        <vt:i4>786536</vt:i4>
      </vt:variant>
      <vt:variant>
        <vt:i4>449</vt:i4>
      </vt:variant>
      <vt:variant>
        <vt:i4>0</vt:i4>
      </vt:variant>
      <vt:variant>
        <vt:i4>5</vt:i4>
      </vt:variant>
      <vt:variant>
        <vt:lpwstr/>
      </vt:variant>
      <vt:variant>
        <vt:lpwstr>_Standard/Active_Tier_Required</vt:lpwstr>
      </vt:variant>
      <vt:variant>
        <vt:i4>5701670</vt:i4>
      </vt:variant>
      <vt:variant>
        <vt:i4>446</vt:i4>
      </vt:variant>
      <vt:variant>
        <vt:i4>0</vt:i4>
      </vt:variant>
      <vt:variant>
        <vt:i4>5</vt:i4>
      </vt:variant>
      <vt:variant>
        <vt:lpwstr>../WheelJack/SRS_EMC_Backup_System_Sizer_Redesign.docx</vt:lpwstr>
      </vt:variant>
      <vt:variant>
        <vt:lpwstr/>
      </vt:variant>
      <vt:variant>
        <vt:i4>786536</vt:i4>
      </vt:variant>
      <vt:variant>
        <vt:i4>443</vt:i4>
      </vt:variant>
      <vt:variant>
        <vt:i4>0</vt:i4>
      </vt:variant>
      <vt:variant>
        <vt:i4>5</vt:i4>
      </vt:variant>
      <vt:variant>
        <vt:lpwstr/>
      </vt:variant>
      <vt:variant>
        <vt:lpwstr>_Standard/Active_Tier_Required</vt:lpwstr>
      </vt:variant>
      <vt:variant>
        <vt:i4>5701670</vt:i4>
      </vt:variant>
      <vt:variant>
        <vt:i4>440</vt:i4>
      </vt:variant>
      <vt:variant>
        <vt:i4>0</vt:i4>
      </vt:variant>
      <vt:variant>
        <vt:i4>5</vt:i4>
      </vt:variant>
      <vt:variant>
        <vt:lpwstr>../WheelJack/SRS_EMC_Backup_System_Sizer_Redesign.docx</vt:lpwstr>
      </vt:variant>
      <vt:variant>
        <vt:lpwstr/>
      </vt:variant>
      <vt:variant>
        <vt:i4>786536</vt:i4>
      </vt:variant>
      <vt:variant>
        <vt:i4>437</vt:i4>
      </vt:variant>
      <vt:variant>
        <vt:i4>0</vt:i4>
      </vt:variant>
      <vt:variant>
        <vt:i4>5</vt:i4>
      </vt:variant>
      <vt:variant>
        <vt:lpwstr/>
      </vt:variant>
      <vt:variant>
        <vt:lpwstr>_Standard/Active_Tier_Required</vt:lpwstr>
      </vt:variant>
      <vt:variant>
        <vt:i4>8192114</vt:i4>
      </vt:variant>
      <vt:variant>
        <vt:i4>410</vt:i4>
      </vt:variant>
      <vt:variant>
        <vt:i4>0</vt:i4>
      </vt:variant>
      <vt:variant>
        <vt:i4>5</vt:i4>
      </vt:variant>
      <vt:variant>
        <vt:lpwstr>https://www.pivotaltracker.com/story/show/36064177</vt:lpwstr>
      </vt:variant>
      <vt:variant>
        <vt:lpwstr/>
      </vt:variant>
      <vt:variant>
        <vt:i4>8061046</vt:i4>
      </vt:variant>
      <vt:variant>
        <vt:i4>377</vt:i4>
      </vt:variant>
      <vt:variant>
        <vt:i4>0</vt:i4>
      </vt:variant>
      <vt:variant>
        <vt:i4>5</vt:i4>
      </vt:variant>
      <vt:variant>
        <vt:lpwstr>https://www.pivotaltracker.com/story/show/36064131</vt:lpwstr>
      </vt:variant>
      <vt:variant>
        <vt:lpwstr/>
      </vt:variant>
      <vt:variant>
        <vt:i4>1245248</vt:i4>
      </vt:variant>
      <vt:variant>
        <vt:i4>374</vt:i4>
      </vt:variant>
      <vt:variant>
        <vt:i4>0</vt:i4>
      </vt:variant>
      <vt:variant>
        <vt:i4>5</vt:i4>
      </vt:variant>
      <vt:variant>
        <vt:lpwstr/>
      </vt:variant>
      <vt:variant>
        <vt:lpwstr>_Behavior</vt:lpwstr>
      </vt:variant>
      <vt:variant>
        <vt:i4>7143426</vt:i4>
      </vt:variant>
      <vt:variant>
        <vt:i4>359</vt:i4>
      </vt:variant>
      <vt:variant>
        <vt:i4>0</vt:i4>
      </vt:variant>
      <vt:variant>
        <vt:i4>5</vt:i4>
      </vt:variant>
      <vt:variant>
        <vt:lpwstr/>
      </vt:variant>
      <vt:variant>
        <vt:lpwstr>_Required_Capacity_-</vt:lpwstr>
      </vt:variant>
      <vt:variant>
        <vt:i4>3276835</vt:i4>
      </vt:variant>
      <vt:variant>
        <vt:i4>341</vt:i4>
      </vt:variant>
      <vt:variant>
        <vt:i4>0</vt:i4>
      </vt:variant>
      <vt:variant>
        <vt:i4>5</vt:i4>
      </vt:variant>
      <vt:variant>
        <vt:lpwstr/>
      </vt:variant>
      <vt:variant>
        <vt:lpwstr>_Capacity_Statistics</vt:lpwstr>
      </vt:variant>
      <vt:variant>
        <vt:i4>5898348</vt:i4>
      </vt:variant>
      <vt:variant>
        <vt:i4>-1</vt:i4>
      </vt:variant>
      <vt:variant>
        <vt:i4>1028</vt:i4>
      </vt:variant>
      <vt:variant>
        <vt:i4>1</vt:i4>
      </vt:variant>
      <vt:variant>
        <vt:lpwstr>field_logo</vt:lpwstr>
      </vt:variant>
      <vt:variant>
        <vt:lpwstr/>
      </vt:variant>
      <vt:variant>
        <vt:i4>0</vt:i4>
      </vt:variant>
      <vt:variant>
        <vt:i4>-1</vt:i4>
      </vt:variant>
      <vt:variant>
        <vt:i4>1438</vt:i4>
      </vt:variant>
      <vt:variant>
        <vt:i4>1</vt:i4>
      </vt:variant>
      <vt:variant>
        <vt:lpwstr/>
      </vt:variant>
      <vt:variant>
        <vt:lpwstr/>
      </vt:variant>
      <vt:variant>
        <vt:i4>0</vt:i4>
      </vt:variant>
      <vt:variant>
        <vt:i4>-1</vt:i4>
      </vt:variant>
      <vt:variant>
        <vt:i4>1439</vt:i4>
      </vt:variant>
      <vt:variant>
        <vt:i4>1</vt:i4>
      </vt:variant>
      <vt:variant>
        <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EMC Backup System Sizer Redesign</dc:title>
  <dc:subject>A315</dc:subject>
  <dc:creator>EBSS Team</dc:creator>
  <cp:keywords/>
  <dc:description/>
  <cp:lastModifiedBy>Medeiros, David</cp:lastModifiedBy>
  <cp:revision>16</cp:revision>
  <cp:lastPrinted>2004-09-14T11:43:00Z</cp:lastPrinted>
  <dcterms:created xsi:type="dcterms:W3CDTF">2017-04-13T12:24:00Z</dcterms:created>
  <dcterms:modified xsi:type="dcterms:W3CDTF">2017-04-13T14:33:00Z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